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BB012" w14:textId="4B73CBBF" w:rsidR="008B14EE" w:rsidRPr="00F74F78" w:rsidRDefault="008B14EE" w:rsidP="00734CD7">
      <w:pPr>
        <w:rPr>
          <w:b/>
          <w:sz w:val="28"/>
          <w:szCs w:val="28"/>
          <w:lang w:val="es-MX"/>
        </w:rPr>
      </w:pPr>
      <w:r w:rsidRPr="00F74F78">
        <w:rPr>
          <w:b/>
          <w:sz w:val="28"/>
          <w:szCs w:val="28"/>
          <w:lang w:val="es-MX"/>
        </w:rPr>
        <w:t>SOFTWARE REQUIREMENTS SPECIFICATION</w:t>
      </w:r>
    </w:p>
    <w:p w14:paraId="345C4B7C" w14:textId="28D708F1" w:rsidR="00710FF6" w:rsidRPr="00F74F78" w:rsidRDefault="00710FF6" w:rsidP="00734CD7">
      <w:pPr>
        <w:rPr>
          <w:b/>
          <w:sz w:val="28"/>
          <w:szCs w:val="28"/>
          <w:lang w:val="es-MX"/>
        </w:rPr>
      </w:pPr>
    </w:p>
    <w:p w14:paraId="00A257F0" w14:textId="77777777" w:rsidR="00710FF6" w:rsidRPr="00F74F78" w:rsidRDefault="00710FF6" w:rsidP="00734CD7">
      <w:pPr>
        <w:rPr>
          <w:b/>
          <w:sz w:val="28"/>
          <w:szCs w:val="28"/>
          <w:lang w:val="es-MX"/>
        </w:rPr>
      </w:pPr>
    </w:p>
    <w:p w14:paraId="17B36976" w14:textId="32A50AF6" w:rsidR="00710FF6" w:rsidRPr="00F74F78" w:rsidRDefault="00710FF6" w:rsidP="00734CD7">
      <w:pPr>
        <w:rPr>
          <w:b/>
          <w:sz w:val="28"/>
          <w:szCs w:val="28"/>
          <w:lang w:val="es-MX"/>
        </w:rPr>
      </w:pPr>
      <w:r w:rsidRPr="00F74F78">
        <w:rPr>
          <w:b/>
          <w:sz w:val="28"/>
          <w:szCs w:val="28"/>
          <w:lang w:val="es-MX"/>
        </w:rPr>
        <w:t>ELABORADO PARA EL PROYECTO:</w:t>
      </w:r>
    </w:p>
    <w:p w14:paraId="7DEF9569" w14:textId="77777777" w:rsidR="00710FF6" w:rsidRPr="00F74F78" w:rsidRDefault="00710FF6" w:rsidP="00734CD7">
      <w:pPr>
        <w:rPr>
          <w:b/>
          <w:sz w:val="28"/>
          <w:szCs w:val="28"/>
          <w:lang w:val="es-MX"/>
        </w:rPr>
      </w:pPr>
    </w:p>
    <w:p w14:paraId="5C7EBC52" w14:textId="68437892" w:rsidR="00710FF6" w:rsidRPr="00F74F78" w:rsidRDefault="00AB566F" w:rsidP="00734CD7">
      <w:pPr>
        <w:rPr>
          <w:b/>
          <w:sz w:val="28"/>
          <w:szCs w:val="28"/>
          <w:lang w:val="es-MX"/>
        </w:rPr>
      </w:pPr>
      <w:r>
        <w:rPr>
          <w:b/>
          <w:sz w:val="28"/>
          <w:szCs w:val="28"/>
          <w:lang w:val="es-MX"/>
        </w:rPr>
        <w:t>VINOS Y LICORES GUS</w:t>
      </w:r>
    </w:p>
    <w:p w14:paraId="2AD301CD" w14:textId="77777777" w:rsidR="008B14EE" w:rsidRPr="00F74F78" w:rsidRDefault="008B14EE" w:rsidP="00734CD7">
      <w:pPr>
        <w:rPr>
          <w:b/>
          <w:sz w:val="28"/>
          <w:szCs w:val="28"/>
          <w:lang w:val="es-MX"/>
        </w:rPr>
      </w:pPr>
    </w:p>
    <w:p w14:paraId="561FAFCB" w14:textId="77777777" w:rsidR="00710FF6" w:rsidRPr="00F74F78" w:rsidRDefault="00710FF6" w:rsidP="00734CD7">
      <w:pPr>
        <w:rPr>
          <w:b/>
          <w:sz w:val="28"/>
          <w:szCs w:val="28"/>
          <w:lang w:val="es-MX"/>
        </w:rPr>
      </w:pPr>
    </w:p>
    <w:p w14:paraId="41D40A90" w14:textId="5F33826E" w:rsidR="008B14EE" w:rsidRPr="00F74F78" w:rsidRDefault="008B14EE" w:rsidP="00734CD7">
      <w:pPr>
        <w:rPr>
          <w:b/>
          <w:sz w:val="28"/>
          <w:szCs w:val="28"/>
          <w:lang w:val="es-MX"/>
        </w:rPr>
      </w:pPr>
      <w:r w:rsidRPr="00F74F78">
        <w:rPr>
          <w:b/>
          <w:sz w:val="28"/>
          <w:szCs w:val="28"/>
          <w:lang w:val="es-MX"/>
        </w:rPr>
        <w:t>PREPARADO POR:</w:t>
      </w:r>
    </w:p>
    <w:p w14:paraId="40E96845" w14:textId="77777777" w:rsidR="00710FF6" w:rsidRPr="00F74F78" w:rsidRDefault="00710FF6" w:rsidP="00734CD7">
      <w:pPr>
        <w:rPr>
          <w:b/>
          <w:lang w:val="es-MX"/>
        </w:rPr>
      </w:pPr>
    </w:p>
    <w:p w14:paraId="420E5914" w14:textId="5F9F3E3D" w:rsidR="008B14EE" w:rsidRPr="00F74F78" w:rsidRDefault="00AB566F" w:rsidP="00734CD7">
      <w:pPr>
        <w:rPr>
          <w:b/>
          <w:lang w:val="es-MX"/>
        </w:rPr>
      </w:pPr>
      <w:r>
        <w:rPr>
          <w:b/>
          <w:lang w:val="es-MX"/>
        </w:rPr>
        <w:t xml:space="preserve">BRYALLAN GUILLERMO RÍOS AGUILAR </w:t>
      </w:r>
    </w:p>
    <w:p w14:paraId="5B942DBD" w14:textId="77777777" w:rsidR="008B14EE" w:rsidRPr="00F74F78" w:rsidRDefault="008B14EE" w:rsidP="00734CD7">
      <w:pPr>
        <w:rPr>
          <w:b/>
          <w:sz w:val="28"/>
          <w:lang w:val="es-MX"/>
        </w:rPr>
      </w:pPr>
    </w:p>
    <w:p w14:paraId="27E444F2" w14:textId="77777777" w:rsidR="00710FF6" w:rsidRPr="00F74F78" w:rsidRDefault="00710FF6" w:rsidP="00734CD7">
      <w:pPr>
        <w:rPr>
          <w:b/>
          <w:sz w:val="28"/>
          <w:lang w:val="es-MX"/>
        </w:rPr>
      </w:pPr>
    </w:p>
    <w:p w14:paraId="60169EB3" w14:textId="77777777" w:rsidR="00710FF6" w:rsidRPr="00F74F78" w:rsidRDefault="00710FF6" w:rsidP="00734CD7">
      <w:pPr>
        <w:rPr>
          <w:b/>
          <w:sz w:val="28"/>
          <w:lang w:val="es-MX"/>
        </w:rPr>
      </w:pPr>
    </w:p>
    <w:p w14:paraId="017EC103" w14:textId="66DA4F07" w:rsidR="00710FF6" w:rsidRPr="00F74F78" w:rsidRDefault="008B14EE" w:rsidP="00734CD7">
      <w:pPr>
        <w:rPr>
          <w:b/>
          <w:sz w:val="28"/>
          <w:lang w:val="es-MX"/>
        </w:rPr>
      </w:pPr>
      <w:r w:rsidRPr="00F74F78">
        <w:rPr>
          <w:b/>
          <w:sz w:val="28"/>
          <w:lang w:val="es-MX"/>
        </w:rPr>
        <w:t>BASADO EN</w:t>
      </w:r>
      <w:r w:rsidR="00710FF6" w:rsidRPr="00F74F78">
        <w:rPr>
          <w:b/>
          <w:sz w:val="28"/>
          <w:lang w:val="es-MX"/>
        </w:rPr>
        <w:t xml:space="preserve"> PLANTILLA DEL ESTÁNDAR:</w:t>
      </w:r>
    </w:p>
    <w:p w14:paraId="71DD8837" w14:textId="77777777" w:rsidR="00710FF6" w:rsidRPr="00F74F78" w:rsidRDefault="00710FF6" w:rsidP="00734CD7">
      <w:pPr>
        <w:rPr>
          <w:b/>
          <w:sz w:val="28"/>
          <w:lang w:val="es-MX"/>
        </w:rPr>
      </w:pPr>
    </w:p>
    <w:p w14:paraId="31B47025" w14:textId="0BB9CC41" w:rsidR="00734CD7" w:rsidRDefault="008B14EE" w:rsidP="00734CD7">
      <w:r w:rsidRPr="00710FF6">
        <w:rPr>
          <w:b/>
          <w:i/>
          <w:sz w:val="28"/>
          <w:lang w:val="es-MX"/>
        </w:rPr>
        <w:t>IEEE (Std.830 - 1993).</w:t>
      </w:r>
      <w:r w:rsidR="00734CD7">
        <w:br w:type="page"/>
      </w:r>
    </w:p>
    <w:p w14:paraId="723F0757" w14:textId="77777777" w:rsidR="00734CD7" w:rsidRPr="008B14EE" w:rsidRDefault="00734CD7" w:rsidP="00734CD7">
      <w:pPr>
        <w:pStyle w:val="Ttulo1"/>
        <w:keepLines/>
        <w:numPr>
          <w:ilvl w:val="0"/>
          <w:numId w:val="6"/>
        </w:numPr>
        <w:spacing w:before="240"/>
        <w:rPr>
          <w:lang w:val="es-MX"/>
        </w:rPr>
      </w:pPr>
      <w:r w:rsidRPr="008B14EE">
        <w:rPr>
          <w:lang w:val="es-MX"/>
        </w:rPr>
        <w:lastRenderedPageBreak/>
        <w:t>INTRODUCCIÓN</w:t>
      </w:r>
    </w:p>
    <w:p w14:paraId="770994E1" w14:textId="3A0A8E2D" w:rsidR="00734CD7" w:rsidRPr="008B14EE" w:rsidRDefault="00734CD7" w:rsidP="00734CD7">
      <w:pPr>
        <w:rPr>
          <w:lang w:val="es-MX"/>
        </w:rPr>
      </w:pPr>
      <w:r w:rsidRPr="008B14EE">
        <w:rPr>
          <w:lang w:val="es-MX"/>
        </w:rPr>
        <w:t>En este documento se hará una explicación y análisis de manera específica de los requerimientos definidos para el proyecto “</w:t>
      </w:r>
      <w:r w:rsidR="007A2DD6">
        <w:rPr>
          <w:lang w:val="es-MX"/>
        </w:rPr>
        <w:t>Vinos y Licores Gus</w:t>
      </w:r>
      <w:r w:rsidRPr="008B14EE">
        <w:rPr>
          <w:lang w:val="es-MX"/>
        </w:rPr>
        <w:t xml:space="preserve">” desarrollado para la </w:t>
      </w:r>
      <w:r w:rsidR="007A2DD6">
        <w:rPr>
          <w:lang w:val="es-MX"/>
        </w:rPr>
        <w:t xml:space="preserve">empresa GUS, </w:t>
      </w:r>
      <w:r w:rsidRPr="008B14EE">
        <w:rPr>
          <w:lang w:val="es-MX"/>
        </w:rPr>
        <w:t xml:space="preserve">en base a la información y necesidades detectadas dentro de la </w:t>
      </w:r>
      <w:r w:rsidR="007A2DD6" w:rsidRPr="008B14EE">
        <w:rPr>
          <w:lang w:val="es-MX"/>
        </w:rPr>
        <w:t>organización</w:t>
      </w:r>
      <w:r w:rsidRPr="008B14EE">
        <w:rPr>
          <w:lang w:val="es-MX"/>
        </w:rPr>
        <w:t xml:space="preserve"> en cuestión en conjunto con el cliente como interesado principal.</w:t>
      </w:r>
    </w:p>
    <w:p w14:paraId="45A17ABE" w14:textId="77777777" w:rsidR="00734CD7" w:rsidRPr="008B14EE" w:rsidRDefault="00734CD7" w:rsidP="00734CD7">
      <w:pPr>
        <w:rPr>
          <w:i/>
          <w:lang w:val="es-MX"/>
        </w:rPr>
      </w:pPr>
      <w:r w:rsidRPr="008B14EE">
        <w:rPr>
          <w:lang w:val="es-MX"/>
        </w:rPr>
        <w:t xml:space="preserve">El presente documento cuenta con bases sólidas, puesto que para su estructuración se ha empleado la guía de requerimientos de software de la </w:t>
      </w:r>
      <w:r w:rsidRPr="008B14EE">
        <w:rPr>
          <w:i/>
          <w:lang w:val="es-MX"/>
        </w:rPr>
        <w:t>IEEE (Std.830 - 1993).</w:t>
      </w:r>
    </w:p>
    <w:p w14:paraId="5EEEA05D" w14:textId="77777777" w:rsidR="00734CD7" w:rsidRPr="008B14EE" w:rsidRDefault="00734CD7" w:rsidP="00734CD7">
      <w:pPr>
        <w:rPr>
          <w:lang w:val="es-MX"/>
        </w:rPr>
      </w:pPr>
      <w:r w:rsidRPr="008B14EE">
        <w:rPr>
          <w:lang w:val="es-MX"/>
        </w:rPr>
        <w:t>Para propósitos de especificación sin ambigüedades se hará una descripción de cada requerimiento tanto funcional como no funcional, tomando en cuenta las necesidades de los usuarios y un lenguaje común.</w:t>
      </w:r>
    </w:p>
    <w:p w14:paraId="038B0BB8" w14:textId="77777777" w:rsidR="00734CD7" w:rsidRPr="008B14EE" w:rsidRDefault="00734CD7" w:rsidP="00734CD7">
      <w:pPr>
        <w:spacing w:line="259" w:lineRule="auto"/>
        <w:ind w:firstLine="0"/>
        <w:jc w:val="left"/>
        <w:rPr>
          <w:lang w:val="es-MX"/>
        </w:rPr>
      </w:pPr>
      <w:r w:rsidRPr="008B14EE">
        <w:rPr>
          <w:lang w:val="es-MX"/>
        </w:rPr>
        <w:br w:type="page"/>
      </w:r>
    </w:p>
    <w:p w14:paraId="084D55F5" w14:textId="77777777" w:rsidR="00734CD7" w:rsidRPr="008B14EE" w:rsidRDefault="00734CD7" w:rsidP="00734CD7">
      <w:pPr>
        <w:pStyle w:val="Ttulo2"/>
        <w:rPr>
          <w:lang w:val="es-MX"/>
        </w:rPr>
      </w:pPr>
      <w:r w:rsidRPr="008B14EE">
        <w:rPr>
          <w:lang w:val="es-MX"/>
        </w:rPr>
        <w:lastRenderedPageBreak/>
        <w:t>1.1 PROPÓSITO</w:t>
      </w:r>
    </w:p>
    <w:p w14:paraId="19E74FC1" w14:textId="32ACE39D" w:rsidR="00734CD7" w:rsidRPr="008B14EE" w:rsidRDefault="00734CD7" w:rsidP="00734CD7">
      <w:pPr>
        <w:rPr>
          <w:lang w:val="es-MX"/>
        </w:rPr>
      </w:pPr>
      <w:r w:rsidRPr="008B14EE">
        <w:rPr>
          <w:lang w:val="es-MX"/>
        </w:rPr>
        <w:t>Este documento tiene co</w:t>
      </w:r>
      <w:r w:rsidR="000500FF">
        <w:rPr>
          <w:lang w:val="es-MX"/>
        </w:rPr>
        <w:t>mo propósito informar acerca de los requerimientos obtenidos para realizar el</w:t>
      </w:r>
      <w:r w:rsidRPr="008B14EE">
        <w:rPr>
          <w:lang w:val="es-MX"/>
        </w:rPr>
        <w:t xml:space="preserve"> proyecto </w:t>
      </w:r>
      <w:r w:rsidR="00AB566F">
        <w:rPr>
          <w:lang w:val="es-MX"/>
        </w:rPr>
        <w:t>“Vinos y Licores Gus”</w:t>
      </w:r>
      <w:r w:rsidRPr="008B14EE">
        <w:rPr>
          <w:lang w:val="es-MX"/>
        </w:rPr>
        <w:t xml:space="preserve"> que tiene su desarrollo en manos del equipo de desarrollo </w:t>
      </w:r>
      <w:proofErr w:type="spellStart"/>
      <w:r w:rsidRPr="008B14EE">
        <w:rPr>
          <w:lang w:val="es-MX"/>
        </w:rPr>
        <w:t>Star</w:t>
      </w:r>
      <w:proofErr w:type="spellEnd"/>
      <w:r w:rsidRPr="008B14EE">
        <w:rPr>
          <w:lang w:val="es-MX"/>
        </w:rPr>
        <w:t xml:space="preserve"> Software </w:t>
      </w:r>
      <w:proofErr w:type="spellStart"/>
      <w:r w:rsidRPr="008B14EE">
        <w:rPr>
          <w:lang w:val="es-MX"/>
        </w:rPr>
        <w:t>Development</w:t>
      </w:r>
      <w:proofErr w:type="spellEnd"/>
      <w:r w:rsidRPr="008B14EE">
        <w:rPr>
          <w:lang w:val="es-MX"/>
        </w:rPr>
        <w:t>, estando dirigido al mismo equipo y a los usuarios finales.</w:t>
      </w:r>
    </w:p>
    <w:p w14:paraId="59EB57FC" w14:textId="77777777" w:rsidR="00734CD7" w:rsidRPr="008B14EE" w:rsidRDefault="00734CD7" w:rsidP="00734CD7">
      <w:pPr>
        <w:rPr>
          <w:lang w:val="es-MX"/>
        </w:rPr>
      </w:pPr>
      <w:r w:rsidRPr="008B14EE">
        <w:rPr>
          <w:lang w:val="es-MX"/>
        </w:rPr>
        <w:t>Tiene la finalidad de proporcionar los detalles necesarios para que los usuarios y lectores comunes tengan la capacidad de conocer el funcionamiento de cada apartado del sistema sin necesidad de consultar algún recurso diferente al presente.</w:t>
      </w:r>
    </w:p>
    <w:p w14:paraId="349B3338" w14:textId="77777777" w:rsidR="00734CD7" w:rsidRPr="008B14EE" w:rsidRDefault="00734CD7" w:rsidP="00734CD7">
      <w:pPr>
        <w:spacing w:line="259" w:lineRule="auto"/>
        <w:ind w:firstLine="0"/>
        <w:jc w:val="left"/>
        <w:rPr>
          <w:lang w:val="es-MX"/>
        </w:rPr>
      </w:pPr>
      <w:r w:rsidRPr="008B14EE">
        <w:rPr>
          <w:lang w:val="es-MX"/>
        </w:rPr>
        <w:br w:type="page"/>
      </w:r>
    </w:p>
    <w:p w14:paraId="4108A88F" w14:textId="77777777" w:rsidR="00734CD7" w:rsidRPr="008B14EE" w:rsidRDefault="00734CD7" w:rsidP="00734CD7">
      <w:pPr>
        <w:pStyle w:val="Ttulo2"/>
        <w:rPr>
          <w:lang w:val="es-MX"/>
        </w:rPr>
      </w:pPr>
      <w:r w:rsidRPr="008B14EE">
        <w:rPr>
          <w:lang w:val="es-MX"/>
        </w:rPr>
        <w:lastRenderedPageBreak/>
        <w:t>1.2 ÁMBITO DEL SISTEMA</w:t>
      </w:r>
    </w:p>
    <w:p w14:paraId="04375F27" w14:textId="16D4DE14" w:rsidR="00734CD7" w:rsidRPr="008B14EE" w:rsidRDefault="00734CD7" w:rsidP="00734CD7">
      <w:pPr>
        <w:pStyle w:val="Prrafodelista"/>
        <w:numPr>
          <w:ilvl w:val="0"/>
          <w:numId w:val="5"/>
        </w:numPr>
        <w:ind w:left="709" w:firstLine="0"/>
      </w:pPr>
      <w:r w:rsidRPr="008B14EE">
        <w:t xml:space="preserve">Nombre del sistema: </w:t>
      </w:r>
      <w:r w:rsidR="00AB566F">
        <w:t>Sitio de Comercio Electrónico: Vinos y Licores Gus</w:t>
      </w:r>
      <w:r w:rsidRPr="008B14EE">
        <w:t>.</w:t>
      </w:r>
    </w:p>
    <w:p w14:paraId="5B4A0F8B" w14:textId="4767FD4F" w:rsidR="00734CD7" w:rsidRPr="008B14EE" w:rsidRDefault="00AB566F" w:rsidP="00734CD7">
      <w:pPr>
        <w:pStyle w:val="Prrafodelista"/>
        <w:numPr>
          <w:ilvl w:val="0"/>
          <w:numId w:val="5"/>
        </w:numPr>
        <w:ind w:left="709" w:firstLine="0"/>
      </w:pPr>
      <w:r>
        <w:t>La aplicación permitirá realizar venta</w:t>
      </w:r>
      <w:r w:rsidR="00771B49">
        <w:t>s</w:t>
      </w:r>
      <w:r>
        <w:t xml:space="preserve"> a través de internet, </w:t>
      </w:r>
      <w:r w:rsidR="00771B49">
        <w:t xml:space="preserve">además, permitirá llevar un control de los productos que </w:t>
      </w:r>
      <w:r w:rsidR="0055580B">
        <w:t>ofrece, ya que estos se separará</w:t>
      </w:r>
      <w:r w:rsidR="00771B49">
        <w:t>n por categorías y tendrán su cantidad en el stock, de igual forma,</w:t>
      </w:r>
      <w:r w:rsidR="0055580B">
        <w:t xml:space="preserve"> el sitio web brindará toda la información correspondiente a los términos y condiciones, políticas de privacidad y otras cuestiones legales para la venta por internet. </w:t>
      </w:r>
      <w:r w:rsidR="00771B49">
        <w:t xml:space="preserve">  </w:t>
      </w:r>
      <w:r w:rsidR="006133E7">
        <w:t>Así</w:t>
      </w:r>
      <w:r w:rsidR="00882133">
        <w:t xml:space="preserve"> mismo, </w:t>
      </w:r>
      <w:r w:rsidR="006133E7">
        <w:t xml:space="preserve">el sitio web brinda publicidad relacionada con la empresa, ya que presenta la filosofía, ubicación y medios de contacto. </w:t>
      </w:r>
    </w:p>
    <w:p w14:paraId="43432010" w14:textId="77777777" w:rsidR="00734CD7" w:rsidRPr="008B14EE" w:rsidRDefault="00734CD7" w:rsidP="00734CD7">
      <w:pPr>
        <w:pStyle w:val="Prrafodelista"/>
        <w:numPr>
          <w:ilvl w:val="0"/>
          <w:numId w:val="5"/>
        </w:numPr>
        <w:ind w:left="709" w:firstLine="0"/>
      </w:pPr>
      <w:r w:rsidRPr="008B14EE">
        <w:t>En el desarrollo del proyecto, todos los integrantes del equipo de desarrollo son parte de los interesados, asimismo el cliente y sus principales contactos (relacionados con la tienda), ellos serán proveedores de información para la complexión del sistema en cuestión.</w:t>
      </w:r>
    </w:p>
    <w:p w14:paraId="0131D41E" w14:textId="7B1EDA5C" w:rsidR="00734CD7" w:rsidRPr="008B14EE" w:rsidRDefault="00734CD7" w:rsidP="00734CD7">
      <w:pPr>
        <w:pStyle w:val="Prrafodelista"/>
        <w:numPr>
          <w:ilvl w:val="0"/>
          <w:numId w:val="5"/>
        </w:numPr>
        <w:ind w:left="709" w:firstLine="0"/>
      </w:pPr>
      <w:r w:rsidRPr="008B14EE">
        <w:t xml:space="preserve">El desarrollo e implementación del proyecto beneficiará tanto a los usuarios pertenecientes a la empresa </w:t>
      </w:r>
      <w:r w:rsidR="00AB566F">
        <w:t>Vinos y Licores Gus</w:t>
      </w:r>
      <w:r w:rsidRPr="008B14EE">
        <w:t xml:space="preserve"> como a sus clientes, esto debido a que el servicio se volverá de mayor calidad y permitirá atender con mayor rapidez.</w:t>
      </w:r>
    </w:p>
    <w:p w14:paraId="6FA32F41" w14:textId="45D14319" w:rsidR="00734CD7" w:rsidRPr="008B14EE" w:rsidRDefault="00734CD7" w:rsidP="00734CD7">
      <w:pPr>
        <w:pStyle w:val="Prrafodelista"/>
        <w:numPr>
          <w:ilvl w:val="0"/>
          <w:numId w:val="5"/>
        </w:numPr>
        <w:ind w:left="709" w:firstLine="0"/>
      </w:pPr>
      <w:r w:rsidRPr="008B14EE">
        <w:t xml:space="preserve">Los principales beneficios para la empresa será </w:t>
      </w:r>
      <w:r w:rsidR="006133E7">
        <w:t>el reconocimiento de esta, debido a que el sitio web se encontrará en internet, además, incrementaran las ventas, debido a que, ahora no solo re realizar</w:t>
      </w:r>
      <w:r w:rsidR="0079619B">
        <w:t>á</w:t>
      </w:r>
      <w:r w:rsidR="006133E7">
        <w:t>n en la tienda física sino que también a través de internet. Otros beneficios se presentarán en la administración, ya que se podrán manejar y controlar la cantidad de productos que se tiene.</w:t>
      </w:r>
    </w:p>
    <w:p w14:paraId="6258BED5" w14:textId="77777777" w:rsidR="00734CD7" w:rsidRPr="008B14EE" w:rsidRDefault="00734CD7" w:rsidP="00734CD7">
      <w:pPr>
        <w:spacing w:line="259" w:lineRule="auto"/>
        <w:ind w:firstLine="0"/>
        <w:jc w:val="left"/>
        <w:rPr>
          <w:lang w:val="es-MX"/>
        </w:rPr>
      </w:pPr>
      <w:r w:rsidRPr="008B14EE">
        <w:rPr>
          <w:lang w:val="es-MX"/>
        </w:rPr>
        <w:br w:type="page"/>
      </w:r>
    </w:p>
    <w:p w14:paraId="019DDE41" w14:textId="77777777" w:rsidR="00734CD7" w:rsidRPr="008B14EE" w:rsidRDefault="00734CD7" w:rsidP="00734CD7">
      <w:pPr>
        <w:pStyle w:val="Ttulo2"/>
        <w:rPr>
          <w:lang w:val="es-MX"/>
        </w:rPr>
      </w:pPr>
      <w:r w:rsidRPr="008B14EE">
        <w:rPr>
          <w:lang w:val="es-MX"/>
        </w:rPr>
        <w:lastRenderedPageBreak/>
        <w:t>1.3 DEFINICIONES, ACRÓNIMOS Y ABREVIATURAS</w:t>
      </w:r>
    </w:p>
    <w:p w14:paraId="2064142B" w14:textId="77777777" w:rsidR="00734CD7" w:rsidRPr="008B14EE" w:rsidRDefault="00734CD7" w:rsidP="00734CD7">
      <w:pPr>
        <w:rPr>
          <w:lang w:val="es-MX"/>
        </w:rPr>
      </w:pPr>
      <w:r w:rsidRPr="008B14EE">
        <w:rPr>
          <w:b/>
          <w:lang w:val="es-MX"/>
        </w:rPr>
        <w:t>Software:</w:t>
      </w:r>
      <w:r w:rsidRPr="008B14EE">
        <w:rPr>
          <w:lang w:val="es-MX"/>
        </w:rPr>
        <w:t xml:space="preserve"> Estos son los programas informáticos que hacen posible la realización de tareas específicas dentro de un computador.</w:t>
      </w:r>
      <w:sdt>
        <w:sdtPr>
          <w:rPr>
            <w:lang w:val="es-MX"/>
          </w:rPr>
          <w:id w:val="64614417"/>
          <w:citation/>
        </w:sdtPr>
        <w:sdtContent>
          <w:r w:rsidRPr="008B14EE">
            <w:rPr>
              <w:lang w:val="es-MX"/>
            </w:rPr>
            <w:fldChar w:fldCharType="begin"/>
          </w:r>
          <w:r w:rsidRPr="008B14EE">
            <w:rPr>
              <w:lang w:val="es-MX"/>
            </w:rPr>
            <w:instrText xml:space="preserve"> CITATION gcf16 \l 2058 </w:instrText>
          </w:r>
          <w:r w:rsidRPr="008B14EE">
            <w:rPr>
              <w:lang w:val="es-MX"/>
            </w:rPr>
            <w:fldChar w:fldCharType="separate"/>
          </w:r>
          <w:r w:rsidR="00F0164A">
            <w:rPr>
              <w:noProof/>
              <w:lang w:val="es-MX"/>
            </w:rPr>
            <w:t xml:space="preserve"> </w:t>
          </w:r>
          <w:r w:rsidR="00F0164A" w:rsidRPr="00F0164A">
            <w:rPr>
              <w:noProof/>
              <w:lang w:val="es-MX"/>
            </w:rPr>
            <w:t>(gcfaprendelibre, 2016)</w:t>
          </w:r>
          <w:r w:rsidRPr="008B14EE">
            <w:rPr>
              <w:lang w:val="es-MX"/>
            </w:rPr>
            <w:fldChar w:fldCharType="end"/>
          </w:r>
        </w:sdtContent>
      </w:sdt>
    </w:p>
    <w:p w14:paraId="3A668413" w14:textId="77777777" w:rsidR="00734CD7" w:rsidRPr="008B14EE" w:rsidRDefault="00734CD7" w:rsidP="00734CD7">
      <w:pPr>
        <w:rPr>
          <w:lang w:val="es-MX"/>
        </w:rPr>
      </w:pPr>
      <w:r w:rsidRPr="008B14EE">
        <w:rPr>
          <w:b/>
          <w:lang w:val="es-MX"/>
        </w:rPr>
        <w:t xml:space="preserve">Requerimientos funcionales: </w:t>
      </w:r>
      <w:r w:rsidRPr="008B14EE">
        <w:rPr>
          <w:lang w:val="es-MX"/>
        </w:rPr>
        <w:t>Hacen referencia a los procesos que un sistema o plan debe llevar a cabo para satisfacer las necesidades de una empresa u organización o bien un proceso mayor.</w:t>
      </w:r>
    </w:p>
    <w:p w14:paraId="09E592B4" w14:textId="77777777" w:rsidR="00734CD7" w:rsidRPr="008B14EE" w:rsidRDefault="00734CD7" w:rsidP="00734CD7">
      <w:pPr>
        <w:rPr>
          <w:lang w:val="es-MX"/>
        </w:rPr>
      </w:pPr>
      <w:r w:rsidRPr="008B14EE">
        <w:rPr>
          <w:b/>
          <w:lang w:val="es-MX"/>
        </w:rPr>
        <w:t xml:space="preserve">Requerimientos no funcionales: </w:t>
      </w:r>
      <w:r w:rsidRPr="008B14EE">
        <w:rPr>
          <w:lang w:val="es-MX"/>
        </w:rPr>
        <w:t>Referente a los requisitos que se establecen para efectos que no afectan el resultado final esperado de un proceso, sino lo requerido como métricas de rapidez, seguridad Etc.</w:t>
      </w:r>
    </w:p>
    <w:p w14:paraId="4739AB41" w14:textId="77777777" w:rsidR="00734CD7" w:rsidRPr="008B14EE" w:rsidRDefault="00734CD7" w:rsidP="00734CD7">
      <w:pPr>
        <w:rPr>
          <w:lang w:val="es-MX"/>
        </w:rPr>
      </w:pPr>
      <w:r w:rsidRPr="008B14EE">
        <w:rPr>
          <w:b/>
          <w:lang w:val="es-MX"/>
        </w:rPr>
        <w:t>Sistema:</w:t>
      </w:r>
      <w:r w:rsidRPr="008B14EE">
        <w:rPr>
          <w:bCs/>
          <w:lang w:val="es-MX"/>
        </w:rPr>
        <w:t xml:space="preserve"> Los “sistemas Web” </w:t>
      </w:r>
      <w:r w:rsidRPr="008B14EE">
        <w:rPr>
          <w:lang w:val="es-MX"/>
        </w:rPr>
        <w:t>o también conocido como “aplicaciones Web” son aquellos que están creados e instalados no sobre una plataforma o sistemas operativos (Windows, Linux). Sino que se alojan en un servidor en Internet o sobre una intranet (red local). Su aspecto es muy similar a páginas Web que vemos normalmente, pero en realidad los ‘sistemas Web’ tienen funcionalidades muy potentes que brindan respuestas a casos particulares.</w:t>
      </w:r>
      <w:sdt>
        <w:sdtPr>
          <w:rPr>
            <w:lang w:val="es-MX"/>
          </w:rPr>
          <w:id w:val="2057656232"/>
        </w:sdtPr>
        <w:sdtContent>
          <w:r w:rsidRPr="008B14EE">
            <w:rPr>
              <w:lang w:val="es-MX"/>
            </w:rPr>
            <w:fldChar w:fldCharType="begin"/>
          </w:r>
          <w:r w:rsidRPr="008B14EE">
            <w:rPr>
              <w:lang w:val="es-MX"/>
            </w:rPr>
            <w:instrText xml:space="preserve"> CITATION fra13 \l 1033 </w:instrText>
          </w:r>
          <w:r w:rsidRPr="008B14EE">
            <w:rPr>
              <w:lang w:val="es-MX"/>
            </w:rPr>
            <w:fldChar w:fldCharType="separate"/>
          </w:r>
          <w:r w:rsidR="00F0164A">
            <w:rPr>
              <w:noProof/>
              <w:lang w:val="es-MX"/>
            </w:rPr>
            <w:t xml:space="preserve"> </w:t>
          </w:r>
          <w:r w:rsidR="00F0164A" w:rsidRPr="00F0164A">
            <w:rPr>
              <w:noProof/>
              <w:lang w:val="es-MX"/>
            </w:rPr>
            <w:t>(fraktalweb, 2013)</w:t>
          </w:r>
          <w:r w:rsidRPr="008B14EE">
            <w:rPr>
              <w:lang w:val="es-MX"/>
            </w:rPr>
            <w:fldChar w:fldCharType="end"/>
          </w:r>
        </w:sdtContent>
      </w:sdt>
    </w:p>
    <w:p w14:paraId="0A6BA85F" w14:textId="2B0CC09E" w:rsidR="00734CD7" w:rsidRPr="008B14EE" w:rsidRDefault="00734CD7" w:rsidP="00734CD7">
      <w:pPr>
        <w:rPr>
          <w:lang w:val="es-MX"/>
        </w:rPr>
      </w:pPr>
      <w:r w:rsidRPr="008B14EE">
        <w:rPr>
          <w:b/>
          <w:lang w:val="es-MX"/>
        </w:rPr>
        <w:t>Base de datos:</w:t>
      </w:r>
      <w:r w:rsidRPr="008B14EE">
        <w:rPr>
          <w:lang w:val="es-MX"/>
        </w:rPr>
        <w:t xml:space="preserve"> Una base de datos es un sistema informático a modo de almacén. En este almacén se guardan grandes volúmenes de información. Por ejemplo, imaginemos que somos una compañía telefónica y deseamos tener almacenados los datos personales y los números de teléfono de todos nuestros clientes, que posiblemente sean millones de personas. </w:t>
      </w:r>
      <w:sdt>
        <w:sdtPr>
          <w:rPr>
            <w:lang w:val="es-MX"/>
          </w:rPr>
          <w:id w:val="1881281908"/>
        </w:sdtPr>
        <w:sdtContent>
          <w:r w:rsidRPr="008B14EE">
            <w:rPr>
              <w:lang w:val="es-MX"/>
            </w:rPr>
            <w:fldChar w:fldCharType="begin"/>
          </w:r>
          <w:r w:rsidRPr="008B14EE">
            <w:rPr>
              <w:lang w:val="es-MX"/>
            </w:rPr>
            <w:instrText xml:space="preserve"> CITATION apr06 \l 1033 </w:instrText>
          </w:r>
          <w:r w:rsidRPr="008B14EE">
            <w:rPr>
              <w:lang w:val="es-MX"/>
            </w:rPr>
            <w:fldChar w:fldCharType="separate"/>
          </w:r>
          <w:r w:rsidR="00F0164A" w:rsidRPr="00F0164A">
            <w:rPr>
              <w:noProof/>
              <w:lang w:val="es-MX"/>
            </w:rPr>
            <w:t>(aprenderaprogramar, 2006)</w:t>
          </w:r>
          <w:r w:rsidRPr="008B14EE">
            <w:rPr>
              <w:lang w:val="es-MX"/>
            </w:rPr>
            <w:fldChar w:fldCharType="end"/>
          </w:r>
          <w:r w:rsidR="00820663">
            <w:rPr>
              <w:lang w:val="es-MX"/>
            </w:rPr>
            <w:t>.</w:t>
          </w:r>
        </w:sdtContent>
      </w:sdt>
    </w:p>
    <w:p w14:paraId="5F26EA20" w14:textId="5E372093" w:rsidR="00734CD7" w:rsidRPr="00820663" w:rsidRDefault="00820663" w:rsidP="002D1236">
      <w:pPr>
        <w:ind w:firstLine="709"/>
        <w:rPr>
          <w:b/>
          <w:lang w:val="es-MX"/>
        </w:rPr>
      </w:pPr>
      <w:r w:rsidRPr="00820663">
        <w:rPr>
          <w:b/>
          <w:lang w:val="es-MX"/>
        </w:rPr>
        <w:t>Comercio electrónico</w:t>
      </w:r>
      <w:r>
        <w:rPr>
          <w:b/>
          <w:lang w:val="es-MX"/>
        </w:rPr>
        <w:t xml:space="preserve">: </w:t>
      </w:r>
      <w:r w:rsidR="002D1236" w:rsidRPr="002D1236">
        <w:rPr>
          <w:lang w:val="es-MX"/>
        </w:rPr>
        <w:t xml:space="preserve">El comercio electrónico es cualquier actividad de intercambio comercial en la que las órdenes de compra / venta y pagos se realizan a través de un medio telemático, los cuales incluyen servicios financieros y bancarios suministrados por Internet. El comercio electrónico es la venta a distancia aprovechando las grandes ventajas que proporcionan las nuevas tecnologías de la información, como la ampliación de la oferta, la interactividad y la inmediatez de la compra, con la particularidad que se puede comprar y vender a quién se quiera, y, dónde y cuándo se quiera. Es toda forma de </w:t>
      </w:r>
      <w:r w:rsidR="002D1236" w:rsidRPr="002D1236">
        <w:rPr>
          <w:lang w:val="es-MX"/>
        </w:rPr>
        <w:lastRenderedPageBreak/>
        <w:t>transacción comercial o intercambio de información, mediante el uso de Nueva Tecnología de Comunicación entre empresas, consumidores y administración pública</w:t>
      </w:r>
      <w:r w:rsidR="002D1236">
        <w:rPr>
          <w:lang w:val="es-MX"/>
        </w:rPr>
        <w:t xml:space="preserve"> </w:t>
      </w:r>
      <w:sdt>
        <w:sdtPr>
          <w:rPr>
            <w:lang w:val="es-MX"/>
          </w:rPr>
          <w:id w:val="-1447770199"/>
          <w:citation/>
        </w:sdtPr>
        <w:sdtContent>
          <w:r w:rsidR="00CB072F">
            <w:rPr>
              <w:lang w:val="es-MX"/>
            </w:rPr>
            <w:fldChar w:fldCharType="begin"/>
          </w:r>
          <w:r w:rsidR="00CB072F">
            <w:rPr>
              <w:lang w:val="es-MX"/>
            </w:rPr>
            <w:instrText xml:space="preserve"> CITATION Nei09 \l 2058 </w:instrText>
          </w:r>
          <w:r w:rsidR="00CB072F">
            <w:rPr>
              <w:lang w:val="es-MX"/>
            </w:rPr>
            <w:fldChar w:fldCharType="separate"/>
          </w:r>
          <w:r w:rsidR="00F0164A" w:rsidRPr="00F0164A">
            <w:rPr>
              <w:noProof/>
              <w:lang w:val="es-MX"/>
            </w:rPr>
            <w:t>(Neilson, 2009)</w:t>
          </w:r>
          <w:r w:rsidR="00CB072F">
            <w:rPr>
              <w:lang w:val="es-MX"/>
            </w:rPr>
            <w:fldChar w:fldCharType="end"/>
          </w:r>
        </w:sdtContent>
      </w:sdt>
      <w:r w:rsidR="002D1236" w:rsidRPr="002D1236">
        <w:rPr>
          <w:lang w:val="es-MX"/>
        </w:rPr>
        <w:t>.</w:t>
      </w:r>
      <w:r w:rsidR="00734CD7" w:rsidRPr="00820663">
        <w:rPr>
          <w:b/>
          <w:lang w:val="es-MX"/>
        </w:rPr>
        <w:br w:type="page"/>
      </w:r>
    </w:p>
    <w:p w14:paraId="030EC609" w14:textId="77777777" w:rsidR="00734CD7" w:rsidRPr="008B14EE" w:rsidRDefault="00734CD7" w:rsidP="00734CD7">
      <w:pPr>
        <w:pStyle w:val="Ttulo2"/>
        <w:keepLines/>
        <w:numPr>
          <w:ilvl w:val="1"/>
          <w:numId w:val="6"/>
        </w:numPr>
        <w:spacing w:before="40"/>
        <w:rPr>
          <w:lang w:val="es-MX"/>
        </w:rPr>
      </w:pPr>
      <w:r w:rsidRPr="008B14EE">
        <w:rPr>
          <w:lang w:val="es-MX"/>
        </w:rPr>
        <w:lastRenderedPageBreak/>
        <w:t>VISIÓN GENERAL DEL DOCUMENTO.</w:t>
      </w:r>
    </w:p>
    <w:p w14:paraId="68CFEBFB" w14:textId="77777777" w:rsidR="00734CD7" w:rsidRPr="008B14EE" w:rsidRDefault="00734CD7" w:rsidP="00734CD7">
      <w:pPr>
        <w:rPr>
          <w:lang w:val="es-MX"/>
        </w:rPr>
      </w:pPr>
      <w:r w:rsidRPr="008B14EE">
        <w:rPr>
          <w:lang w:val="es-MX"/>
        </w:rPr>
        <w:t>El presente documento está dividido en tres secciones conformadas con la siguiente información.</w:t>
      </w:r>
    </w:p>
    <w:p w14:paraId="0B9CFC8B" w14:textId="77777777" w:rsidR="00734CD7" w:rsidRPr="008B14EE" w:rsidRDefault="00734CD7" w:rsidP="00734CD7">
      <w:pPr>
        <w:rPr>
          <w:lang w:val="es-MX"/>
        </w:rPr>
      </w:pPr>
      <w:r w:rsidRPr="008B14EE">
        <w:rPr>
          <w:lang w:val="es-MX"/>
        </w:rPr>
        <w:t>1. INTRODUCCIÓN</w:t>
      </w:r>
    </w:p>
    <w:p w14:paraId="20910A62" w14:textId="77777777" w:rsidR="00734CD7" w:rsidRPr="008B14EE" w:rsidRDefault="00734CD7" w:rsidP="00734CD7">
      <w:pPr>
        <w:rPr>
          <w:lang w:val="es-MX"/>
        </w:rPr>
      </w:pPr>
      <w:r w:rsidRPr="008B14EE">
        <w:rPr>
          <w:lang w:val="es-MX"/>
        </w:rPr>
        <w:t>En este apartado y sus sub-apartados se presentan generalidades referentes al desarrollo del proyecto y sus objetivos principales, así como una breve presentación de lo que abarca este documento de forma general.</w:t>
      </w:r>
    </w:p>
    <w:p w14:paraId="774819AE" w14:textId="77777777" w:rsidR="00734CD7" w:rsidRPr="008B14EE" w:rsidRDefault="00734CD7" w:rsidP="00734CD7">
      <w:pPr>
        <w:pStyle w:val="Prrafodelista"/>
        <w:numPr>
          <w:ilvl w:val="0"/>
          <w:numId w:val="6"/>
        </w:numPr>
      </w:pPr>
      <w:r w:rsidRPr="008B14EE">
        <w:t>DESCRIPCIÓN GENERAL</w:t>
      </w:r>
    </w:p>
    <w:p w14:paraId="240E1E60" w14:textId="77777777" w:rsidR="00734CD7" w:rsidRPr="008B14EE" w:rsidRDefault="00734CD7" w:rsidP="00734CD7">
      <w:pPr>
        <w:rPr>
          <w:lang w:val="es-MX"/>
        </w:rPr>
      </w:pPr>
      <w:r w:rsidRPr="008B14EE">
        <w:rPr>
          <w:lang w:val="es-MX"/>
        </w:rPr>
        <w:t>En este se hace mención de las funciones generales del sistema como producto final, así como los requisitos mínimos para su uso por parte de los usuarios finales.</w:t>
      </w:r>
    </w:p>
    <w:p w14:paraId="4CB00D95" w14:textId="77777777" w:rsidR="00734CD7" w:rsidRPr="008B14EE" w:rsidRDefault="00734CD7" w:rsidP="00734CD7">
      <w:pPr>
        <w:pStyle w:val="Prrafodelista"/>
        <w:numPr>
          <w:ilvl w:val="0"/>
          <w:numId w:val="6"/>
        </w:numPr>
      </w:pPr>
      <w:r w:rsidRPr="008B14EE">
        <w:t>REQUERIMIENTOS ESPECÍFICOS</w:t>
      </w:r>
    </w:p>
    <w:p w14:paraId="1905FCA0" w14:textId="77777777" w:rsidR="00734CD7" w:rsidRPr="008B14EE" w:rsidRDefault="00734CD7" w:rsidP="00734CD7">
      <w:pPr>
        <w:rPr>
          <w:lang w:val="es-MX"/>
        </w:rPr>
      </w:pPr>
      <w:r w:rsidRPr="008B14EE">
        <w:rPr>
          <w:lang w:val="es-MX"/>
        </w:rPr>
        <w:t>Aquí se listan y especifican cada uno de los requerimientos en base a los cuales se llevó a cabo el desarrollo y complexión del presente proyecto, tanto requerimientos funcionales como no funcionales.</w:t>
      </w:r>
    </w:p>
    <w:p w14:paraId="15B94465" w14:textId="77777777" w:rsidR="00734CD7" w:rsidRPr="008B14EE" w:rsidRDefault="00734CD7" w:rsidP="00734CD7">
      <w:pPr>
        <w:pStyle w:val="Ttulo1"/>
        <w:keepLines/>
        <w:numPr>
          <w:ilvl w:val="0"/>
          <w:numId w:val="8"/>
        </w:numPr>
        <w:spacing w:before="240"/>
        <w:rPr>
          <w:lang w:val="es-MX"/>
        </w:rPr>
      </w:pPr>
      <w:r w:rsidRPr="008B14EE">
        <w:rPr>
          <w:lang w:val="es-MX"/>
        </w:rPr>
        <w:t>DESCRIPCIÓN GENERAL</w:t>
      </w:r>
    </w:p>
    <w:p w14:paraId="7F8187FE" w14:textId="77777777" w:rsidR="00734CD7" w:rsidRPr="008B14EE" w:rsidRDefault="00734CD7" w:rsidP="00734CD7">
      <w:pPr>
        <w:pStyle w:val="Ttulo2"/>
        <w:rPr>
          <w:lang w:val="es-MX"/>
        </w:rPr>
      </w:pPr>
      <w:r w:rsidRPr="008B14EE">
        <w:rPr>
          <w:lang w:val="es-MX"/>
        </w:rPr>
        <w:t>2.1 PERSPECTIVA DEL PRODUCTO</w:t>
      </w:r>
    </w:p>
    <w:p w14:paraId="274B090C" w14:textId="7D4C75A9" w:rsidR="00734CD7" w:rsidRPr="008B14EE" w:rsidRDefault="00734CD7" w:rsidP="00734CD7">
      <w:pPr>
        <w:rPr>
          <w:lang w:val="es-MX"/>
        </w:rPr>
      </w:pPr>
      <w:r w:rsidRPr="008B14EE">
        <w:rPr>
          <w:lang w:val="es-MX"/>
        </w:rPr>
        <w:t xml:space="preserve">El producto final permite administrar los recursos principales básicos de una empresa dedicada a la venta </w:t>
      </w:r>
      <w:r w:rsidR="006E1C67">
        <w:rPr>
          <w:lang w:val="es-MX"/>
        </w:rPr>
        <w:t>por internet, al igual que controlar y expandir dichas ventas</w:t>
      </w:r>
      <w:r w:rsidRPr="008B14EE">
        <w:rPr>
          <w:lang w:val="es-MX"/>
        </w:rPr>
        <w:t>.</w:t>
      </w:r>
    </w:p>
    <w:p w14:paraId="04A6C8E3" w14:textId="55C86505" w:rsidR="00734CD7" w:rsidRPr="008B14EE" w:rsidRDefault="00734CD7" w:rsidP="00734CD7">
      <w:pPr>
        <w:rPr>
          <w:lang w:val="es-MX"/>
        </w:rPr>
      </w:pPr>
      <w:r w:rsidRPr="008B14EE">
        <w:rPr>
          <w:lang w:val="es-MX"/>
        </w:rPr>
        <w:t>El sistema proporcionará una interfaz web básica para que los usuarios finales puedan administrar los recursos de modo que no sea necesario tener conocimientos</w:t>
      </w:r>
      <w:r w:rsidR="006E1C67">
        <w:rPr>
          <w:lang w:val="es-MX"/>
        </w:rPr>
        <w:t xml:space="preserve"> elevados</w:t>
      </w:r>
      <w:r w:rsidRPr="008B14EE">
        <w:rPr>
          <w:lang w:val="es-MX"/>
        </w:rPr>
        <w:t xml:space="preserve"> de Tecnologías de la información, sino únicamente familiarizarse con el entorno de usuario</w:t>
      </w:r>
      <w:r w:rsidR="006E1C67">
        <w:rPr>
          <w:lang w:val="es-MX"/>
        </w:rPr>
        <w:t xml:space="preserve"> y conocer el proceso de ventas.</w:t>
      </w:r>
    </w:p>
    <w:p w14:paraId="0D75506F" w14:textId="77777777" w:rsidR="00734CD7" w:rsidRPr="008B14EE" w:rsidRDefault="00734CD7" w:rsidP="00734CD7">
      <w:pPr>
        <w:rPr>
          <w:lang w:val="es-MX"/>
        </w:rPr>
      </w:pPr>
    </w:p>
    <w:p w14:paraId="689B6CFE" w14:textId="77777777" w:rsidR="00734CD7" w:rsidRPr="008B14EE" w:rsidRDefault="00734CD7" w:rsidP="00734CD7">
      <w:pPr>
        <w:rPr>
          <w:lang w:val="es-MX"/>
        </w:rPr>
      </w:pPr>
    </w:p>
    <w:p w14:paraId="2DB12EBB" w14:textId="77777777" w:rsidR="00734CD7" w:rsidRPr="008B14EE" w:rsidRDefault="00734CD7" w:rsidP="00734CD7">
      <w:pPr>
        <w:pStyle w:val="Ttulo2"/>
        <w:rPr>
          <w:lang w:val="es-MX"/>
        </w:rPr>
      </w:pPr>
      <w:r w:rsidRPr="008B14EE">
        <w:rPr>
          <w:lang w:val="es-MX"/>
        </w:rPr>
        <w:lastRenderedPageBreak/>
        <w:t>2.2 FUNCIONES DEL PRODUCTO</w:t>
      </w:r>
    </w:p>
    <w:p w14:paraId="015A8957" w14:textId="59E8A4A1" w:rsidR="00734CD7" w:rsidRPr="008B14EE" w:rsidRDefault="007A3FA4" w:rsidP="00734CD7">
      <w:pPr>
        <w:pStyle w:val="Prrafodelista"/>
        <w:numPr>
          <w:ilvl w:val="0"/>
          <w:numId w:val="7"/>
        </w:numPr>
        <w:ind w:left="1418" w:firstLine="0"/>
      </w:pPr>
      <w:r>
        <w:t>Permitir las ventas a través de internet.</w:t>
      </w:r>
    </w:p>
    <w:p w14:paraId="09537413" w14:textId="4D0088DB" w:rsidR="00734CD7" w:rsidRPr="008B14EE" w:rsidRDefault="00734CD7" w:rsidP="00734CD7">
      <w:pPr>
        <w:pStyle w:val="Prrafodelista"/>
        <w:numPr>
          <w:ilvl w:val="0"/>
          <w:numId w:val="7"/>
        </w:numPr>
        <w:ind w:left="1418" w:firstLine="0"/>
      </w:pPr>
      <w:r w:rsidRPr="008B14EE">
        <w:t>Vinculación de los productos a sus respectivas categorías</w:t>
      </w:r>
      <w:r w:rsidR="007A3FA4">
        <w:t>.</w:t>
      </w:r>
    </w:p>
    <w:p w14:paraId="6198A97C" w14:textId="77777777" w:rsidR="00734CD7" w:rsidRPr="008B14EE" w:rsidRDefault="00734CD7" w:rsidP="00734CD7">
      <w:pPr>
        <w:pStyle w:val="Prrafodelista"/>
        <w:numPr>
          <w:ilvl w:val="0"/>
          <w:numId w:val="7"/>
        </w:numPr>
        <w:ind w:left="1418" w:firstLine="0"/>
      </w:pPr>
      <w:r w:rsidRPr="008B14EE">
        <w:t>Permitir a los administradores llevar a cabo modificaciones a los registros de los diferentes recursos administrados.</w:t>
      </w:r>
    </w:p>
    <w:p w14:paraId="38AAE24F" w14:textId="0831A017" w:rsidR="00734CD7" w:rsidRDefault="00734CD7" w:rsidP="00734CD7">
      <w:pPr>
        <w:pStyle w:val="Prrafodelista"/>
        <w:numPr>
          <w:ilvl w:val="0"/>
          <w:numId w:val="7"/>
        </w:numPr>
        <w:ind w:left="1418" w:firstLine="0"/>
      </w:pPr>
      <w:r w:rsidRPr="008B14EE">
        <w:t>Altas, bajas, modificaci</w:t>
      </w:r>
      <w:r w:rsidR="007A3FA4">
        <w:t xml:space="preserve">ón y consulta de los productos y </w:t>
      </w:r>
      <w:r w:rsidRPr="008B14EE">
        <w:t>servicios ofrecidos por la tienda en cuestión.</w:t>
      </w:r>
    </w:p>
    <w:p w14:paraId="30AEAC0F" w14:textId="6C66DD28" w:rsidR="00E45F92" w:rsidRDefault="00E45F92" w:rsidP="00734CD7">
      <w:pPr>
        <w:pStyle w:val="Prrafodelista"/>
        <w:numPr>
          <w:ilvl w:val="0"/>
          <w:numId w:val="7"/>
        </w:numPr>
        <w:ind w:left="1418" w:firstLine="0"/>
      </w:pPr>
      <w:r>
        <w:t>Siempre presentar las cuestiones legales de ventas por internet.</w:t>
      </w:r>
    </w:p>
    <w:p w14:paraId="413F3A66" w14:textId="77777777" w:rsidR="00E45F92" w:rsidRPr="008B14EE" w:rsidRDefault="00E45F92" w:rsidP="005207C4">
      <w:pPr>
        <w:pStyle w:val="Prrafodelista"/>
        <w:ind w:left="1418" w:firstLine="0"/>
      </w:pPr>
    </w:p>
    <w:p w14:paraId="0EB8D435" w14:textId="77777777" w:rsidR="00734CD7" w:rsidRPr="008B14EE" w:rsidRDefault="00734CD7" w:rsidP="00734CD7">
      <w:pPr>
        <w:ind w:left="1418" w:firstLine="0"/>
        <w:rPr>
          <w:lang w:val="es-MX"/>
        </w:rPr>
      </w:pPr>
      <w:r w:rsidRPr="008B14EE">
        <w:rPr>
          <w:lang w:val="es-MX"/>
        </w:rPr>
        <w:br w:type="page"/>
      </w:r>
    </w:p>
    <w:p w14:paraId="63B1B11F" w14:textId="77777777" w:rsidR="00734CD7" w:rsidRPr="008B14EE" w:rsidRDefault="00734CD7" w:rsidP="00734CD7">
      <w:pPr>
        <w:pStyle w:val="Ttulo2"/>
        <w:rPr>
          <w:lang w:val="es-MX"/>
        </w:rPr>
      </w:pPr>
      <w:r w:rsidRPr="008B14EE">
        <w:rPr>
          <w:lang w:val="es-MX"/>
        </w:rPr>
        <w:lastRenderedPageBreak/>
        <w:t>2.3 CARACTERÍSTICAS DE LOS USUARIOS</w:t>
      </w:r>
    </w:p>
    <w:p w14:paraId="32E4D11F" w14:textId="77777777" w:rsidR="00734CD7" w:rsidRPr="008B14EE" w:rsidRDefault="00734CD7" w:rsidP="00734CD7">
      <w:pPr>
        <w:rPr>
          <w:lang w:val="es-MX"/>
        </w:rPr>
      </w:pPr>
      <w:r w:rsidRPr="008B14EE">
        <w:rPr>
          <w:lang w:val="es-MX"/>
        </w:rPr>
        <w:t>El sistema se enfoca a dos tipos de usuarios, los administradores y los usuarios comunes:</w:t>
      </w:r>
    </w:p>
    <w:p w14:paraId="0F376A75" w14:textId="6A21AB8C" w:rsidR="00734CD7" w:rsidRPr="008B14EE" w:rsidRDefault="00734CD7" w:rsidP="00734CD7">
      <w:pPr>
        <w:rPr>
          <w:lang w:val="es-MX"/>
        </w:rPr>
      </w:pPr>
      <w:r w:rsidRPr="008B14EE">
        <w:rPr>
          <w:b/>
          <w:lang w:val="es-MX"/>
        </w:rPr>
        <w:t xml:space="preserve">Administrador: </w:t>
      </w:r>
      <w:r w:rsidRPr="008B14EE">
        <w:rPr>
          <w:lang w:val="es-MX"/>
        </w:rPr>
        <w:t>En este apartado se encuentran los usuarios que tienen los privilegios necesarios para administrar los recursos referentes al funcionamiento y productividad de la tienda, entre sus funciones está verificar la información, reali</w:t>
      </w:r>
      <w:r w:rsidR="00453515">
        <w:rPr>
          <w:lang w:val="es-MX"/>
        </w:rPr>
        <w:t>zar ventas y registrar recursos</w:t>
      </w:r>
      <w:r w:rsidRPr="008B14EE">
        <w:rPr>
          <w:lang w:val="es-MX"/>
        </w:rPr>
        <w:t>.</w:t>
      </w:r>
    </w:p>
    <w:p w14:paraId="5BFBB5F6" w14:textId="51A5C211" w:rsidR="00734CD7" w:rsidRPr="008B14EE" w:rsidRDefault="00734CD7" w:rsidP="00734CD7">
      <w:pPr>
        <w:rPr>
          <w:lang w:val="es-MX"/>
        </w:rPr>
      </w:pPr>
      <w:r w:rsidRPr="008B14EE">
        <w:rPr>
          <w:b/>
          <w:lang w:val="es-MX"/>
        </w:rPr>
        <w:t>Usuario común:</w:t>
      </w:r>
      <w:r w:rsidRPr="008B14EE">
        <w:rPr>
          <w:lang w:val="es-MX"/>
        </w:rPr>
        <w:t xml:space="preserve"> Los usuarios comunes son aquellos a los cuales no se les ha proporcionado una cuenta y por lo tanto no pueden acceder a modificar la información interna de la empresa, estos usuarios solo pueden ver las publicaciones hechas por los administradores y contactar a los administradores en caso de que requieran algún servicio o solucionar una duda referente a la empresa</w:t>
      </w:r>
      <w:r w:rsidR="00453515">
        <w:rPr>
          <w:lang w:val="es-MX"/>
        </w:rPr>
        <w:t xml:space="preserve"> o al proceso de venta</w:t>
      </w:r>
      <w:r w:rsidRPr="008B14EE">
        <w:rPr>
          <w:lang w:val="es-MX"/>
        </w:rPr>
        <w:t>.</w:t>
      </w:r>
    </w:p>
    <w:p w14:paraId="628085B1" w14:textId="77777777" w:rsidR="00734CD7" w:rsidRPr="008B14EE" w:rsidRDefault="00734CD7" w:rsidP="00734CD7">
      <w:pPr>
        <w:pStyle w:val="Ttulo2"/>
        <w:keepLines/>
        <w:numPr>
          <w:ilvl w:val="1"/>
          <w:numId w:val="8"/>
        </w:numPr>
        <w:spacing w:before="40"/>
        <w:rPr>
          <w:lang w:val="es-MX"/>
        </w:rPr>
      </w:pPr>
      <w:r w:rsidRPr="008B14EE">
        <w:rPr>
          <w:lang w:val="es-MX"/>
        </w:rPr>
        <w:t>RESTRICCIONES</w:t>
      </w:r>
    </w:p>
    <w:p w14:paraId="7795C3A5" w14:textId="77777777" w:rsidR="00734CD7" w:rsidRPr="008B14EE" w:rsidRDefault="00734CD7" w:rsidP="00734CD7">
      <w:pPr>
        <w:rPr>
          <w:lang w:val="es-MX"/>
        </w:rPr>
      </w:pPr>
      <w:r w:rsidRPr="008B14EE">
        <w:rPr>
          <w:lang w:val="es-MX"/>
        </w:rPr>
        <w:t>Los usuarios administradores como mínimo deben estar familiarizados con las funcionalidades esenciales del sistema, así como conocer el propósito que tiene este para realizar sus funciones de manera adecuada y en base a los objetivos establecidos por la empresa.</w:t>
      </w:r>
    </w:p>
    <w:p w14:paraId="477F83CE" w14:textId="77777777" w:rsidR="00734CD7" w:rsidRPr="008B14EE" w:rsidRDefault="00734CD7" w:rsidP="00734CD7">
      <w:pPr>
        <w:rPr>
          <w:lang w:val="es-MX"/>
        </w:rPr>
      </w:pPr>
      <w:r w:rsidRPr="008B14EE">
        <w:rPr>
          <w:lang w:val="es-MX"/>
        </w:rPr>
        <w:t>El cliente (</w:t>
      </w:r>
      <w:proofErr w:type="spellStart"/>
      <w:r w:rsidRPr="008B14EE">
        <w:rPr>
          <w:lang w:val="es-MX"/>
        </w:rPr>
        <w:t>stakeholder</w:t>
      </w:r>
      <w:proofErr w:type="spellEnd"/>
      <w:r w:rsidRPr="008B14EE">
        <w:rPr>
          <w:lang w:val="es-MX"/>
        </w:rPr>
        <w:t xml:space="preserve"> principal) no ha proporcionado información referente a las limitantes, por lo cual es meramente establecido a criterio del equipo de desarrollo.</w:t>
      </w:r>
    </w:p>
    <w:p w14:paraId="01F06136" w14:textId="77777777" w:rsidR="00734CD7" w:rsidRPr="008B14EE" w:rsidRDefault="00734CD7" w:rsidP="00734CD7">
      <w:pPr>
        <w:pStyle w:val="Ttulo2"/>
        <w:keepLines/>
        <w:numPr>
          <w:ilvl w:val="1"/>
          <w:numId w:val="8"/>
        </w:numPr>
        <w:spacing w:before="40"/>
        <w:rPr>
          <w:lang w:val="es-MX"/>
        </w:rPr>
      </w:pPr>
      <w:r w:rsidRPr="008B14EE">
        <w:rPr>
          <w:lang w:val="es-MX"/>
        </w:rPr>
        <w:t>SUPOSICIONES Y DEPENDENCIAS</w:t>
      </w:r>
    </w:p>
    <w:p w14:paraId="7DCE1341" w14:textId="098D464E" w:rsidR="00734CD7" w:rsidRPr="008B14EE" w:rsidRDefault="00734CD7" w:rsidP="00734CD7">
      <w:pPr>
        <w:rPr>
          <w:lang w:val="es-MX"/>
        </w:rPr>
      </w:pPr>
      <w:r w:rsidRPr="008B14EE">
        <w:rPr>
          <w:lang w:val="es-MX"/>
        </w:rPr>
        <w:t>Para el pleno funcionamiento del sistema una vez implementado es necesario tener el conocimiento mencionado anteriormente y sobre todo tener una conexión a internet para poder administrar los recursos</w:t>
      </w:r>
      <w:r w:rsidR="006D0923">
        <w:rPr>
          <w:lang w:val="es-MX"/>
        </w:rPr>
        <w:t xml:space="preserve"> y seguir el proceso de las ventas</w:t>
      </w:r>
      <w:r w:rsidRPr="008B14EE">
        <w:rPr>
          <w:lang w:val="es-MX"/>
        </w:rPr>
        <w:t>.</w:t>
      </w:r>
    </w:p>
    <w:p w14:paraId="65C59F1F" w14:textId="77777777" w:rsidR="00734CD7" w:rsidRPr="008B14EE" w:rsidRDefault="00734CD7" w:rsidP="00734CD7">
      <w:pPr>
        <w:rPr>
          <w:lang w:val="es-MX"/>
        </w:rPr>
      </w:pPr>
      <w:r w:rsidRPr="008B14EE">
        <w:rPr>
          <w:lang w:val="es-MX"/>
        </w:rPr>
        <w:br w:type="page"/>
      </w:r>
    </w:p>
    <w:p w14:paraId="6976586D" w14:textId="77777777" w:rsidR="00734CD7" w:rsidRPr="008B14EE" w:rsidRDefault="00734CD7" w:rsidP="00734CD7">
      <w:pPr>
        <w:pStyle w:val="Ttulo1"/>
        <w:keepLines/>
        <w:numPr>
          <w:ilvl w:val="0"/>
          <w:numId w:val="8"/>
        </w:numPr>
        <w:spacing w:before="240"/>
        <w:rPr>
          <w:lang w:val="es-MX"/>
        </w:rPr>
      </w:pPr>
      <w:r w:rsidRPr="008B14EE">
        <w:rPr>
          <w:lang w:val="es-MX"/>
        </w:rPr>
        <w:lastRenderedPageBreak/>
        <w:t>REQUERIMEINTOS ESPECÍFICOS</w:t>
      </w:r>
    </w:p>
    <w:p w14:paraId="7C2B4A93" w14:textId="77777777" w:rsidR="00734CD7" w:rsidRPr="008B14EE" w:rsidRDefault="00734CD7" w:rsidP="00734CD7">
      <w:pPr>
        <w:rPr>
          <w:lang w:val="es-MX"/>
        </w:rPr>
      </w:pPr>
      <w:r w:rsidRPr="008B14EE">
        <w:rPr>
          <w:lang w:val="es-MX"/>
        </w:rPr>
        <w:t>La complexión del sistema se ha basado en los requerimientos establecidos por el cliente con ayuda del analista y el administrador del proyecto.</w:t>
      </w:r>
    </w:p>
    <w:p w14:paraId="23D8E8B5" w14:textId="77777777" w:rsidR="00734CD7" w:rsidRPr="008B14EE" w:rsidRDefault="00734CD7" w:rsidP="00734CD7">
      <w:pPr>
        <w:pStyle w:val="Ttulo2"/>
        <w:rPr>
          <w:lang w:val="es-MX"/>
        </w:rPr>
      </w:pPr>
      <w:r w:rsidRPr="008B14EE">
        <w:rPr>
          <w:lang w:val="es-MX"/>
        </w:rPr>
        <w:t>3.1 INTERFAZ</w:t>
      </w:r>
    </w:p>
    <w:p w14:paraId="5364329B" w14:textId="53D5ACD2" w:rsidR="00734CD7" w:rsidRPr="008B14EE" w:rsidRDefault="00734CD7" w:rsidP="00734CD7">
      <w:pPr>
        <w:rPr>
          <w:lang w:val="es-MX"/>
        </w:rPr>
      </w:pPr>
      <w:r w:rsidRPr="008B14EE">
        <w:rPr>
          <w:lang w:val="es-MX"/>
        </w:rPr>
        <w:t>La interfaz para el usuario deberá ser intuitiva para facilitar el aprendizaje de uso, y mejore la experiencia del usuario en cuanto a la facilidad de administración, de modo que no sea necesario acudir a manuales de usuario</w:t>
      </w:r>
      <w:r w:rsidR="008C3AB0">
        <w:rPr>
          <w:lang w:val="es-MX"/>
        </w:rPr>
        <w:t xml:space="preserve"> (si se incluirá)</w:t>
      </w:r>
      <w:r w:rsidRPr="008B14EE">
        <w:rPr>
          <w:lang w:val="es-MX"/>
        </w:rPr>
        <w:t>, los colores del sistema deberán ser de acuerdo a los colores de la empresa, para dar un sentido de pertenencia y formalidad cuando se haga uso del sistema, asimismo serán colores que no resulten molestos al estar en contacto con el sistema largos periodos de tiempo.</w:t>
      </w:r>
    </w:p>
    <w:p w14:paraId="45F64FC1" w14:textId="77777777" w:rsidR="00734CD7" w:rsidRPr="008B14EE" w:rsidRDefault="00734CD7" w:rsidP="00734CD7">
      <w:pPr>
        <w:rPr>
          <w:lang w:val="es-MX"/>
        </w:rPr>
      </w:pPr>
      <w:r w:rsidRPr="008B14EE">
        <w:rPr>
          <w:lang w:val="es-MX"/>
        </w:rPr>
        <w:t>La interfaz será compatible con los navegadores usados más comúnmente en los medios públicos, para fines de los usuarios.</w:t>
      </w:r>
    </w:p>
    <w:p w14:paraId="155E8B16" w14:textId="77777777" w:rsidR="00734CD7" w:rsidRPr="008B14EE" w:rsidRDefault="00734CD7" w:rsidP="00734CD7">
      <w:pPr>
        <w:pStyle w:val="Ttulo2"/>
        <w:rPr>
          <w:lang w:val="es-MX"/>
        </w:rPr>
      </w:pPr>
      <w:r w:rsidRPr="008B14EE">
        <w:rPr>
          <w:lang w:val="es-MX"/>
        </w:rPr>
        <w:t>3.1.1 Interfaz de usuario común</w:t>
      </w:r>
    </w:p>
    <w:p w14:paraId="670A9B03" w14:textId="150CF02C" w:rsidR="00734CD7" w:rsidRPr="008B14EE" w:rsidRDefault="00734CD7" w:rsidP="00734CD7">
      <w:pPr>
        <w:rPr>
          <w:lang w:val="es-MX"/>
        </w:rPr>
      </w:pPr>
      <w:r w:rsidRPr="008B14EE">
        <w:rPr>
          <w:lang w:val="es-MX"/>
        </w:rPr>
        <w:t xml:space="preserve">Para todas las páginas del usuario común el fondo es estático y es igual para cada una, un degradado de tonos de </w:t>
      </w:r>
      <w:r w:rsidR="0043359E">
        <w:rPr>
          <w:lang w:val="es-MX"/>
        </w:rPr>
        <w:t>los colores de la empresa</w:t>
      </w:r>
      <w:r w:rsidRPr="008B14EE">
        <w:rPr>
          <w:lang w:val="es-MX"/>
        </w:rPr>
        <w:t>.</w:t>
      </w:r>
    </w:p>
    <w:p w14:paraId="1CE9C1FF" w14:textId="77777777" w:rsidR="00734CD7" w:rsidRPr="008B14EE" w:rsidRDefault="00734CD7" w:rsidP="00734CD7">
      <w:pPr>
        <w:pStyle w:val="Prrafodelista"/>
        <w:numPr>
          <w:ilvl w:val="0"/>
          <w:numId w:val="7"/>
        </w:numPr>
        <w:ind w:left="1418" w:firstLine="0"/>
      </w:pPr>
      <w:r w:rsidRPr="008B14EE">
        <w:t>Menú: En la parte superior de cada página se posicionará el menú de navegación, de modo que los usuarios puedan desplazarse con facilidad y de forma intuitiva.</w:t>
      </w:r>
    </w:p>
    <w:p w14:paraId="4EC4096F" w14:textId="2B50169E" w:rsidR="00734CD7" w:rsidRPr="008B14EE" w:rsidRDefault="00734CD7" w:rsidP="00734CD7">
      <w:pPr>
        <w:pStyle w:val="Prrafodelista"/>
        <w:numPr>
          <w:ilvl w:val="0"/>
          <w:numId w:val="7"/>
        </w:numPr>
        <w:ind w:left="1418" w:firstLine="0"/>
      </w:pPr>
      <w:r w:rsidRPr="008B14EE">
        <w:t xml:space="preserve">Página de inicio: la Página de inicio contará </w:t>
      </w:r>
      <w:r w:rsidR="001F4986">
        <w:t>con un slider de los productos más destacados, de igual forma presentara algunos de los descuentos  y productos más populares y por último los enlaces a la información referente a la empresa y a las cuestiones legales</w:t>
      </w:r>
      <w:r w:rsidRPr="008B14EE">
        <w:t>.</w:t>
      </w:r>
    </w:p>
    <w:p w14:paraId="51AAD132" w14:textId="6F2A9C1A" w:rsidR="00734CD7" w:rsidRPr="008B14EE" w:rsidRDefault="00734CD7" w:rsidP="00734CD7">
      <w:pPr>
        <w:pStyle w:val="Prrafodelista"/>
        <w:numPr>
          <w:ilvl w:val="0"/>
          <w:numId w:val="7"/>
        </w:numPr>
        <w:ind w:left="1418" w:firstLine="0"/>
      </w:pPr>
      <w:r w:rsidRPr="008B14EE">
        <w:t xml:space="preserve">Inicio de sesión: En la parte </w:t>
      </w:r>
      <w:r w:rsidR="00C05D32">
        <w:t>superior derecha se encontrará el enlace,</w:t>
      </w:r>
      <w:r w:rsidRPr="008B14EE">
        <w:t xml:space="preserve"> el cual enviará al usuario al panel de administrador en caso de que los campos nombre de usuario y contraseña sean llenados con información correcta de acuerdo a la información en la base de datos</w:t>
      </w:r>
      <w:r w:rsidR="00C05D32">
        <w:t>, de otra forma los usuarios podrán registrarse a través del llenado de un formulario</w:t>
      </w:r>
      <w:r w:rsidRPr="008B14EE">
        <w:t>.</w:t>
      </w:r>
    </w:p>
    <w:p w14:paraId="21285E42" w14:textId="77777777" w:rsidR="00734CD7" w:rsidRPr="008B14EE" w:rsidRDefault="00734CD7" w:rsidP="00734CD7">
      <w:pPr>
        <w:pStyle w:val="Prrafodelista"/>
        <w:ind w:left="1418" w:firstLine="0"/>
      </w:pPr>
    </w:p>
    <w:p w14:paraId="24B4BD74" w14:textId="327F6913" w:rsidR="00734CD7" w:rsidRDefault="00C05D32" w:rsidP="00734CD7">
      <w:pPr>
        <w:pStyle w:val="Prrafodelista"/>
        <w:numPr>
          <w:ilvl w:val="0"/>
          <w:numId w:val="7"/>
        </w:numPr>
        <w:ind w:left="1418" w:firstLine="0"/>
      </w:pPr>
      <w:r>
        <w:t>Vinos</w:t>
      </w:r>
      <w:r w:rsidR="00734CD7" w:rsidRPr="008B14EE">
        <w:t>: En este apar</w:t>
      </w:r>
      <w:r>
        <w:t>tado se muestran los vinos, con su respectivo nombre, imagen, precio y con un botón de agregar al carrito.</w:t>
      </w:r>
    </w:p>
    <w:p w14:paraId="529DBCC5" w14:textId="77777777" w:rsidR="00C05D32" w:rsidRDefault="00C05D32" w:rsidP="00C05D32">
      <w:pPr>
        <w:pStyle w:val="Prrafodelista"/>
      </w:pPr>
    </w:p>
    <w:p w14:paraId="44D4DCD0" w14:textId="449A4D9E" w:rsidR="00734CD7" w:rsidRDefault="00C05D32" w:rsidP="0096634F">
      <w:pPr>
        <w:pStyle w:val="Prrafodelista"/>
        <w:numPr>
          <w:ilvl w:val="0"/>
          <w:numId w:val="7"/>
        </w:numPr>
        <w:ind w:left="1418" w:firstLine="0"/>
      </w:pPr>
      <w:r>
        <w:t>Destilados: en este apartado encontraremos un botón que desplegará un pequeño menú de los productos de la categoría de destilados, entre los cuales; whisky, tequila, vodka, ron entre otros (depende de las categorías que el cliente ponga en venta), e</w:t>
      </w:r>
      <w:r w:rsidRPr="008B14EE">
        <w:t>n este apar</w:t>
      </w:r>
      <w:r>
        <w:t xml:space="preserve">tado se muestran los productos, con su respectivo nombre, imagen, precio y con un botón de agregar al carrito. </w:t>
      </w:r>
    </w:p>
    <w:p w14:paraId="1DFFDA5C" w14:textId="77777777" w:rsidR="0096634F" w:rsidRDefault="0096634F" w:rsidP="0096634F">
      <w:pPr>
        <w:pStyle w:val="Prrafodelista"/>
      </w:pPr>
    </w:p>
    <w:p w14:paraId="6EA07D9D" w14:textId="120F47D9" w:rsidR="0096634F" w:rsidRDefault="0096634F" w:rsidP="0096634F">
      <w:pPr>
        <w:pStyle w:val="Prrafodelista"/>
        <w:numPr>
          <w:ilvl w:val="0"/>
          <w:numId w:val="7"/>
        </w:numPr>
        <w:ind w:left="1418" w:firstLine="0"/>
      </w:pPr>
      <w:r>
        <w:t xml:space="preserve">Promociones: en esta apartado se presentan los productos </w:t>
      </w:r>
      <w:proofErr w:type="spellStart"/>
      <w:r>
        <w:t>em</w:t>
      </w:r>
      <w:proofErr w:type="spellEnd"/>
      <w:r>
        <w:t xml:space="preserve"> promoción, se muestran los productos, con su respectivo nombre, imagen, precio, descuento y con un botón de agregar al carrito.</w:t>
      </w:r>
    </w:p>
    <w:p w14:paraId="22283DE1" w14:textId="77777777" w:rsidR="0096634F" w:rsidRDefault="0096634F" w:rsidP="0096634F">
      <w:pPr>
        <w:pStyle w:val="Prrafodelista"/>
      </w:pPr>
    </w:p>
    <w:p w14:paraId="6F4416B6" w14:textId="16FB21E4" w:rsidR="0096634F" w:rsidRDefault="0096634F" w:rsidP="0096634F">
      <w:pPr>
        <w:pStyle w:val="Prrafodelista"/>
        <w:numPr>
          <w:ilvl w:val="0"/>
          <w:numId w:val="7"/>
        </w:numPr>
        <w:ind w:left="1418" w:firstLine="0"/>
      </w:pPr>
      <w:r>
        <w:t>FAQ’S: en este apartado se presentan las preguntas más frecuentes con respecto al uso del sitio o bien con el proceso de venta.</w:t>
      </w:r>
    </w:p>
    <w:p w14:paraId="00BFBAF8" w14:textId="77777777" w:rsidR="0096634F" w:rsidRDefault="0096634F" w:rsidP="0096634F">
      <w:pPr>
        <w:pStyle w:val="Prrafodelista"/>
      </w:pPr>
    </w:p>
    <w:p w14:paraId="3B4FD589" w14:textId="126FB59D" w:rsidR="0096634F" w:rsidRDefault="0096634F" w:rsidP="0096634F">
      <w:pPr>
        <w:pStyle w:val="Prrafodelista"/>
        <w:numPr>
          <w:ilvl w:val="0"/>
          <w:numId w:val="7"/>
        </w:numPr>
        <w:ind w:left="1418" w:firstLine="0"/>
      </w:pPr>
      <w:r>
        <w:t xml:space="preserve">Contacto: en este apartado se presenta un formulario, en el cual se podrá contactar al administrador del sitio a través de un mensaje. </w:t>
      </w:r>
    </w:p>
    <w:p w14:paraId="574C8A77" w14:textId="77777777" w:rsidR="0096634F" w:rsidRDefault="0096634F" w:rsidP="0096634F">
      <w:pPr>
        <w:pStyle w:val="Prrafodelista"/>
      </w:pPr>
    </w:p>
    <w:p w14:paraId="6297094C" w14:textId="1D99F5E5" w:rsidR="0096634F" w:rsidRPr="008B14EE" w:rsidRDefault="0096634F" w:rsidP="0096634F">
      <w:pPr>
        <w:pStyle w:val="Prrafodelista"/>
        <w:numPr>
          <w:ilvl w:val="0"/>
          <w:numId w:val="7"/>
        </w:numPr>
        <w:ind w:left="1418" w:firstLine="0"/>
      </w:pPr>
      <w:r>
        <w:t xml:space="preserve">Términos y condiciones: en este apartado se presenta toda la información relacionada con las cuestiones legales que maneja la empresa en base </w:t>
      </w:r>
      <w:r w:rsidR="00E03D74">
        <w:t xml:space="preserve">al comercio electrónico y otras cuestiones legales para la venta de productos alcohólicos. </w:t>
      </w:r>
    </w:p>
    <w:p w14:paraId="3527F0F4" w14:textId="77777777" w:rsidR="00734CD7" w:rsidRPr="008B14EE" w:rsidRDefault="00734CD7" w:rsidP="00734CD7">
      <w:pPr>
        <w:pStyle w:val="Prrafodelista"/>
        <w:numPr>
          <w:ilvl w:val="0"/>
          <w:numId w:val="7"/>
        </w:numPr>
        <w:ind w:left="1418" w:firstLine="0"/>
      </w:pPr>
      <w:r w:rsidRPr="008B14EE">
        <w:t>Filosofía: En este apartado se muestra inicialmente una imagen que engloba valores, para expresar el principal significado de esta página, posteriormente se muestran la misión, visión y los valores de la empresa.</w:t>
      </w:r>
    </w:p>
    <w:p w14:paraId="58538EDD" w14:textId="77777777" w:rsidR="00734CD7" w:rsidRPr="008B14EE" w:rsidRDefault="00734CD7" w:rsidP="00734CD7">
      <w:pPr>
        <w:pStyle w:val="Prrafodelista"/>
      </w:pPr>
    </w:p>
    <w:p w14:paraId="713A83EB" w14:textId="5D6CC31F" w:rsidR="00734CD7" w:rsidRPr="008B14EE" w:rsidRDefault="00E03D74" w:rsidP="00E03D74">
      <w:pPr>
        <w:pStyle w:val="Prrafodelista"/>
        <w:numPr>
          <w:ilvl w:val="0"/>
          <w:numId w:val="7"/>
        </w:numPr>
        <w:ind w:left="1418" w:firstLine="0"/>
      </w:pPr>
      <w:r>
        <w:t>Mi Carrito</w:t>
      </w:r>
      <w:r w:rsidR="00734CD7" w:rsidRPr="008B14EE">
        <w:t>:</w:t>
      </w:r>
      <w:r>
        <w:t xml:space="preserve"> en este apartado se encontrará todo el proceso de compra, se presentará </w:t>
      </w:r>
      <w:r w:rsidR="00734CD7" w:rsidRPr="008B14EE">
        <w:t xml:space="preserve"> </w:t>
      </w:r>
      <w:r>
        <w:t xml:space="preserve">la información básica como: el o los productos agregados, su precio, imagen, nombre y cantidad. Posteriormente se solicitará el correo electrónico, dirección de envió, métodos de pago y confirmación de pedido (se muestra el detalle de compra). </w:t>
      </w:r>
    </w:p>
    <w:p w14:paraId="79D7B663" w14:textId="77777777" w:rsidR="00734CD7" w:rsidRPr="008B14EE" w:rsidRDefault="00734CD7" w:rsidP="00734CD7">
      <w:pPr>
        <w:rPr>
          <w:lang w:val="es-MX"/>
        </w:rPr>
      </w:pPr>
    </w:p>
    <w:p w14:paraId="637CFB5C" w14:textId="77777777" w:rsidR="00734CD7" w:rsidRPr="008B14EE" w:rsidRDefault="00734CD7" w:rsidP="00734CD7">
      <w:pPr>
        <w:pStyle w:val="Ttulo2"/>
        <w:rPr>
          <w:lang w:val="es-MX"/>
        </w:rPr>
      </w:pPr>
      <w:r w:rsidRPr="008B14EE">
        <w:rPr>
          <w:lang w:val="es-MX"/>
        </w:rPr>
        <w:t>3.1.2 Interfaz de administrador.</w:t>
      </w:r>
    </w:p>
    <w:p w14:paraId="4CC3DAF4" w14:textId="77777777" w:rsidR="00734CD7" w:rsidRPr="008B14EE" w:rsidRDefault="00734CD7" w:rsidP="00734CD7">
      <w:pPr>
        <w:rPr>
          <w:lang w:val="es-MX"/>
        </w:rPr>
      </w:pPr>
      <w:r w:rsidRPr="008B14EE">
        <w:rPr>
          <w:lang w:val="es-MX"/>
        </w:rPr>
        <w:t>Para acceder a este apartado es necesario contar con una cuenta de administrador que será proporcionada directamente desde la base de datos.</w:t>
      </w:r>
    </w:p>
    <w:p w14:paraId="10B39703" w14:textId="0CCF6BF0" w:rsidR="00734CD7" w:rsidRPr="008B14EE" w:rsidRDefault="00734CD7" w:rsidP="00734CD7">
      <w:pPr>
        <w:pStyle w:val="Prrafodelista"/>
        <w:numPr>
          <w:ilvl w:val="0"/>
          <w:numId w:val="9"/>
        </w:numPr>
      </w:pPr>
      <w:r w:rsidRPr="008B14EE">
        <w:t xml:space="preserve">Inicio del panel de administrador: Es la vista principal mostrada cuando se inicia sesión, se puede apreciar una imagen representativa de cada uno de los recursos que se pueden administrar desde ahí, en la parte superior se muestra un mensaje de bienvenida con el nombre de usuario del administrador, seguido de la fecha y la hora. A la izquierda se encuentra el menú de navegación, que contiene acceso a mensajes, </w:t>
      </w:r>
      <w:r w:rsidR="004B7DBB">
        <w:t>ventas</w:t>
      </w:r>
      <w:r w:rsidRPr="008B14EE">
        <w:t>, productos y la opción de cerrar sesión.</w:t>
      </w:r>
    </w:p>
    <w:p w14:paraId="54B515CC" w14:textId="77777777" w:rsidR="00734CD7" w:rsidRPr="008B14EE" w:rsidRDefault="00734CD7" w:rsidP="00734CD7">
      <w:pPr>
        <w:pStyle w:val="Prrafodelista"/>
        <w:numPr>
          <w:ilvl w:val="0"/>
          <w:numId w:val="9"/>
        </w:numPr>
      </w:pPr>
      <w:r w:rsidRPr="008B14EE">
        <w:t>Mensajes: En la parte superior únicamente se muestra el mensaje de bienvenida al administrador, posteriormente se muestran los mensajes enviados desde el apartado de contacto, se muestra la información en una tabla que contiene el Id, la fecha en que se mandó, el nombre ingresado por el usuario que lo hizo, el correo electrónico de quien mandó el mensaje, número de teléfono ingresado y el contenido del mensaje, así como la opción de eliminar los mensajes, del lado izquierdo se muestra aún el menú de navegación.</w:t>
      </w:r>
    </w:p>
    <w:p w14:paraId="4212066E" w14:textId="7F7693D2" w:rsidR="00734CD7" w:rsidRPr="008B14EE" w:rsidRDefault="004B7DBB" w:rsidP="00734CD7">
      <w:pPr>
        <w:pStyle w:val="Prrafodelista"/>
        <w:numPr>
          <w:ilvl w:val="0"/>
          <w:numId w:val="9"/>
        </w:numPr>
      </w:pPr>
      <w:r>
        <w:t>Ventas</w:t>
      </w:r>
      <w:r w:rsidR="00734CD7" w:rsidRPr="008B14EE">
        <w:t xml:space="preserve">: En este apartado se muestra el mensaje de bienvenida, posteriormente la opción de agregar un registro, </w:t>
      </w:r>
      <w:r>
        <w:t xml:space="preserve">de igual forma se muestras </w:t>
      </w:r>
      <w:r>
        <w:lastRenderedPageBreak/>
        <w:t>las ventas realizadas o en proceso, estas se presentan con su respectivo detalle de venta</w:t>
      </w:r>
    </w:p>
    <w:p w14:paraId="77EF222D" w14:textId="0D8E5E6E" w:rsidR="00734CD7" w:rsidRPr="008B14EE" w:rsidRDefault="00734CD7" w:rsidP="00734CD7">
      <w:pPr>
        <w:pStyle w:val="Prrafodelista"/>
        <w:numPr>
          <w:ilvl w:val="0"/>
          <w:numId w:val="9"/>
        </w:numPr>
      </w:pPr>
      <w:r w:rsidRPr="008B14EE">
        <w:t xml:space="preserve">Productos: En el apartado de productos se muestra también el mensaje de bienvenida al administrador, seguido de la opción de agregar un producto, posteriormente se muestra la tabla con los productos que se encuentran agregados, de cada uno se lista la información: Id producto, nombre del producto, </w:t>
      </w:r>
      <w:r w:rsidR="00CB4A50">
        <w:t>imagen,</w:t>
      </w:r>
      <w:r w:rsidRPr="008B14EE">
        <w:t xml:space="preserve"> precio, </w:t>
      </w:r>
      <w:r w:rsidR="00CB4A50">
        <w:t xml:space="preserve">categoría, </w:t>
      </w:r>
      <w:r w:rsidRPr="008B14EE">
        <w:t>l stock y las opciones de editar y eliminar.</w:t>
      </w:r>
    </w:p>
    <w:p w14:paraId="2BFF12B5" w14:textId="77777777" w:rsidR="00734CD7" w:rsidRPr="008B14EE" w:rsidRDefault="00734CD7" w:rsidP="00734CD7">
      <w:pPr>
        <w:pStyle w:val="Prrafodelista"/>
        <w:numPr>
          <w:ilvl w:val="0"/>
          <w:numId w:val="9"/>
        </w:numPr>
      </w:pPr>
      <w:r w:rsidRPr="008B14EE">
        <w:t>Cerrar sesión: Esta opción cierra la sesión del usuario actual y redirige a la página de inicio del usuario común.</w:t>
      </w:r>
      <w:r w:rsidRPr="008B14EE">
        <w:br w:type="page"/>
      </w:r>
    </w:p>
    <w:p w14:paraId="4293D86E" w14:textId="77777777" w:rsidR="00734CD7" w:rsidRPr="008B14EE" w:rsidRDefault="00734CD7" w:rsidP="00734CD7">
      <w:pPr>
        <w:pStyle w:val="Ttulo2"/>
        <w:rPr>
          <w:lang w:val="es-MX"/>
        </w:rPr>
      </w:pPr>
      <w:r w:rsidRPr="008B14EE">
        <w:rPr>
          <w:lang w:val="es-MX"/>
        </w:rPr>
        <w:lastRenderedPageBreak/>
        <w:t>3.2 Requerimientos funcionales</w:t>
      </w:r>
    </w:p>
    <w:p w14:paraId="3CE2C63C" w14:textId="77777777" w:rsidR="00734CD7" w:rsidRPr="008B14EE" w:rsidRDefault="00734CD7" w:rsidP="00734CD7">
      <w:pPr>
        <w:rPr>
          <w:lang w:val="es-MX"/>
        </w:rPr>
      </w:pPr>
      <w:r w:rsidRPr="008B14EE">
        <w:rPr>
          <w:lang w:val="es-MX"/>
        </w:rPr>
        <w:t>Tabla 1. Requerimientos funcionales.</w:t>
      </w:r>
    </w:p>
    <w:tbl>
      <w:tblPr>
        <w:tblStyle w:val="Tablaconcuadrcula"/>
        <w:tblW w:w="0" w:type="auto"/>
        <w:tblLook w:val="04A0" w:firstRow="1" w:lastRow="0" w:firstColumn="1" w:lastColumn="0" w:noHBand="0" w:noVBand="1"/>
        <w:tblCaption w:val="tabla 1. Requerimientos funcionales"/>
      </w:tblPr>
      <w:tblGrid>
        <w:gridCol w:w="1947"/>
        <w:gridCol w:w="2044"/>
        <w:gridCol w:w="4837"/>
      </w:tblGrid>
      <w:tr w:rsidR="003A5C80" w:rsidRPr="009933BD" w14:paraId="27C49977" w14:textId="77777777" w:rsidTr="007B2747">
        <w:tc>
          <w:tcPr>
            <w:tcW w:w="8828" w:type="dxa"/>
            <w:gridSpan w:val="3"/>
          </w:tcPr>
          <w:p w14:paraId="17E78421" w14:textId="77777777" w:rsidR="003A5C80" w:rsidRPr="009933BD" w:rsidRDefault="003A5C80" w:rsidP="007B2747">
            <w:pPr>
              <w:ind w:left="0" w:firstLine="0"/>
              <w:jc w:val="center"/>
              <w:rPr>
                <w:rFonts w:cs="Arial"/>
                <w:b/>
                <w:szCs w:val="24"/>
              </w:rPr>
            </w:pPr>
            <w:proofErr w:type="spellStart"/>
            <w:r w:rsidRPr="009933BD">
              <w:rPr>
                <w:rFonts w:cs="Arial"/>
                <w:b/>
                <w:szCs w:val="24"/>
              </w:rPr>
              <w:t>Requerimientos</w:t>
            </w:r>
            <w:proofErr w:type="spellEnd"/>
            <w:r w:rsidRPr="009933BD">
              <w:rPr>
                <w:rFonts w:cs="Arial"/>
                <w:b/>
                <w:szCs w:val="24"/>
              </w:rPr>
              <w:t xml:space="preserve"> </w:t>
            </w:r>
            <w:proofErr w:type="spellStart"/>
            <w:r w:rsidRPr="009933BD">
              <w:rPr>
                <w:rFonts w:cs="Arial"/>
                <w:b/>
                <w:szCs w:val="24"/>
              </w:rPr>
              <w:t>funcionales</w:t>
            </w:r>
            <w:proofErr w:type="spellEnd"/>
          </w:p>
        </w:tc>
      </w:tr>
      <w:tr w:rsidR="003A5C80" w:rsidRPr="009933BD" w14:paraId="5989B4DE" w14:textId="77777777" w:rsidTr="007B2747">
        <w:tc>
          <w:tcPr>
            <w:tcW w:w="1947" w:type="dxa"/>
          </w:tcPr>
          <w:p w14:paraId="3C403BE7" w14:textId="77777777" w:rsidR="003A5C80" w:rsidRPr="009933BD" w:rsidRDefault="003A5C80" w:rsidP="007B2747">
            <w:pPr>
              <w:ind w:left="0" w:firstLine="0"/>
              <w:rPr>
                <w:rFonts w:cs="Arial"/>
                <w:szCs w:val="24"/>
              </w:rPr>
            </w:pPr>
            <w:r w:rsidRPr="009933BD">
              <w:rPr>
                <w:rFonts w:cs="Arial"/>
                <w:szCs w:val="24"/>
              </w:rPr>
              <w:t>N° de</w:t>
            </w:r>
          </w:p>
          <w:p w14:paraId="0746E650" w14:textId="77777777" w:rsidR="003A5C80" w:rsidRPr="009933BD" w:rsidRDefault="003A5C80" w:rsidP="007B2747">
            <w:pPr>
              <w:ind w:left="0" w:firstLine="0"/>
              <w:rPr>
                <w:rFonts w:cs="Arial"/>
                <w:szCs w:val="24"/>
              </w:rPr>
            </w:pPr>
            <w:r w:rsidRPr="009933BD">
              <w:rPr>
                <w:rFonts w:cs="Arial"/>
                <w:szCs w:val="24"/>
              </w:rPr>
              <w:t xml:space="preserve"> </w:t>
            </w:r>
            <w:proofErr w:type="spellStart"/>
            <w:r w:rsidRPr="009933BD">
              <w:rPr>
                <w:rFonts w:cs="Arial"/>
                <w:szCs w:val="24"/>
              </w:rPr>
              <w:t>Requerimiento</w:t>
            </w:r>
            <w:proofErr w:type="spellEnd"/>
            <w:r w:rsidRPr="009933BD">
              <w:rPr>
                <w:rFonts w:cs="Arial"/>
                <w:szCs w:val="24"/>
              </w:rPr>
              <w:t>.</w:t>
            </w:r>
          </w:p>
        </w:tc>
        <w:tc>
          <w:tcPr>
            <w:tcW w:w="2044" w:type="dxa"/>
          </w:tcPr>
          <w:p w14:paraId="45FE32ED" w14:textId="77777777" w:rsidR="003A5C80" w:rsidRPr="009933BD" w:rsidRDefault="003A5C80" w:rsidP="007B2747">
            <w:pPr>
              <w:spacing w:after="160" w:line="259" w:lineRule="auto"/>
              <w:ind w:left="0" w:firstLine="0"/>
              <w:rPr>
                <w:rFonts w:cs="Arial"/>
                <w:szCs w:val="24"/>
              </w:rPr>
            </w:pPr>
            <w:proofErr w:type="spellStart"/>
            <w:r w:rsidRPr="009933BD">
              <w:rPr>
                <w:rFonts w:cs="Arial"/>
                <w:szCs w:val="24"/>
              </w:rPr>
              <w:t>Nombre</w:t>
            </w:r>
            <w:proofErr w:type="spellEnd"/>
          </w:p>
          <w:p w14:paraId="43F479DA" w14:textId="77777777" w:rsidR="003A5C80" w:rsidRPr="009933BD" w:rsidRDefault="003A5C80" w:rsidP="007B2747">
            <w:pPr>
              <w:ind w:left="0" w:firstLine="0"/>
              <w:rPr>
                <w:rFonts w:cs="Arial"/>
                <w:szCs w:val="24"/>
              </w:rPr>
            </w:pPr>
          </w:p>
        </w:tc>
        <w:tc>
          <w:tcPr>
            <w:tcW w:w="4837" w:type="dxa"/>
          </w:tcPr>
          <w:p w14:paraId="14F36C2D" w14:textId="77777777" w:rsidR="003A5C80" w:rsidRPr="009933BD" w:rsidRDefault="003A5C80" w:rsidP="007B2747">
            <w:pPr>
              <w:ind w:left="0" w:firstLine="0"/>
              <w:rPr>
                <w:rFonts w:cs="Arial"/>
                <w:szCs w:val="24"/>
              </w:rPr>
            </w:pPr>
            <w:proofErr w:type="spellStart"/>
            <w:r w:rsidRPr="009933BD">
              <w:rPr>
                <w:rFonts w:cs="Arial"/>
                <w:szCs w:val="24"/>
              </w:rPr>
              <w:t>Requerimientos</w:t>
            </w:r>
            <w:proofErr w:type="spellEnd"/>
          </w:p>
        </w:tc>
      </w:tr>
      <w:tr w:rsidR="003A5C80" w:rsidRPr="003A5C80" w14:paraId="55C27F45" w14:textId="77777777" w:rsidTr="007B2747">
        <w:tc>
          <w:tcPr>
            <w:tcW w:w="1947" w:type="dxa"/>
          </w:tcPr>
          <w:p w14:paraId="12EC7D2C" w14:textId="77777777" w:rsidR="003A5C80" w:rsidRPr="009933BD" w:rsidRDefault="003A5C80" w:rsidP="007B2747">
            <w:pPr>
              <w:ind w:left="0" w:firstLine="0"/>
              <w:rPr>
                <w:rFonts w:cs="Arial"/>
                <w:szCs w:val="24"/>
              </w:rPr>
            </w:pPr>
            <w:r w:rsidRPr="009933BD">
              <w:rPr>
                <w:rFonts w:cs="Arial"/>
                <w:szCs w:val="24"/>
              </w:rPr>
              <w:t>RF_01</w:t>
            </w:r>
          </w:p>
        </w:tc>
        <w:tc>
          <w:tcPr>
            <w:tcW w:w="2044" w:type="dxa"/>
          </w:tcPr>
          <w:p w14:paraId="158AB044" w14:textId="77777777" w:rsidR="003A5C80" w:rsidRPr="009933BD" w:rsidRDefault="003A5C80" w:rsidP="007B2747">
            <w:pPr>
              <w:ind w:left="0" w:firstLine="0"/>
              <w:rPr>
                <w:rFonts w:cs="Arial"/>
                <w:szCs w:val="24"/>
              </w:rPr>
            </w:pPr>
            <w:proofErr w:type="spellStart"/>
            <w:r w:rsidRPr="009933BD">
              <w:rPr>
                <w:rFonts w:cs="Arial"/>
                <w:szCs w:val="24"/>
              </w:rPr>
              <w:t>Registro</w:t>
            </w:r>
            <w:proofErr w:type="spellEnd"/>
            <w:r w:rsidRPr="009933BD">
              <w:rPr>
                <w:rFonts w:cs="Arial"/>
                <w:szCs w:val="24"/>
              </w:rPr>
              <w:t xml:space="preserve"> de Ventas.</w:t>
            </w:r>
          </w:p>
        </w:tc>
        <w:tc>
          <w:tcPr>
            <w:tcW w:w="4837" w:type="dxa"/>
          </w:tcPr>
          <w:p w14:paraId="0498EBC9" w14:textId="77777777" w:rsidR="003A5C80" w:rsidRPr="003A5C80" w:rsidRDefault="003A5C80" w:rsidP="007B2747">
            <w:pPr>
              <w:ind w:left="0"/>
              <w:rPr>
                <w:rFonts w:cs="Arial"/>
                <w:szCs w:val="24"/>
                <w:lang w:val="es-MX"/>
              </w:rPr>
            </w:pPr>
            <w:r w:rsidRPr="003A5C80">
              <w:rPr>
                <w:rFonts w:cs="Arial"/>
                <w:szCs w:val="24"/>
                <w:lang w:val="es-MX"/>
              </w:rPr>
              <w:t>El sistema permitirá almacenar los siguientes datos de las ventas del lado administrador, siendo los siguientes campos necesarios para registrar una nueva venta:</w:t>
            </w:r>
          </w:p>
          <w:p w14:paraId="799A31A4" w14:textId="77777777" w:rsidR="003A5C80" w:rsidRPr="003A5C80" w:rsidRDefault="003A5C80" w:rsidP="007B2747">
            <w:pPr>
              <w:ind w:left="0"/>
              <w:rPr>
                <w:rFonts w:cs="Arial"/>
                <w:szCs w:val="24"/>
                <w:lang w:val="es-MX"/>
              </w:rPr>
            </w:pPr>
          </w:p>
          <w:p w14:paraId="2B6F668D" w14:textId="77777777" w:rsidR="003A5C80" w:rsidRPr="009933BD" w:rsidRDefault="003A5C80" w:rsidP="007B2747">
            <w:pPr>
              <w:pStyle w:val="Prrafodelista"/>
              <w:numPr>
                <w:ilvl w:val="0"/>
                <w:numId w:val="3"/>
              </w:numPr>
              <w:ind w:left="370"/>
              <w:rPr>
                <w:rFonts w:cs="Arial"/>
                <w:szCs w:val="24"/>
              </w:rPr>
            </w:pPr>
            <w:proofErr w:type="spellStart"/>
            <w:r w:rsidRPr="009933BD">
              <w:rPr>
                <w:rFonts w:cs="Arial"/>
                <w:szCs w:val="24"/>
              </w:rPr>
              <w:t>idVenta</w:t>
            </w:r>
            <w:proofErr w:type="spellEnd"/>
            <w:r w:rsidRPr="009933BD">
              <w:rPr>
                <w:rFonts w:cs="Arial"/>
                <w:szCs w:val="24"/>
              </w:rPr>
              <w:t xml:space="preserve">: identificador único, auto incrementable y no modificable. </w:t>
            </w:r>
          </w:p>
          <w:p w14:paraId="6BBE005E" w14:textId="77777777" w:rsidR="003A5C80" w:rsidRPr="009933BD" w:rsidRDefault="003A5C80" w:rsidP="007B2747">
            <w:pPr>
              <w:pStyle w:val="Prrafodelista"/>
              <w:numPr>
                <w:ilvl w:val="0"/>
                <w:numId w:val="3"/>
              </w:numPr>
              <w:ind w:left="370"/>
              <w:rPr>
                <w:rFonts w:cs="Arial"/>
                <w:szCs w:val="24"/>
              </w:rPr>
            </w:pPr>
            <w:r w:rsidRPr="009933BD">
              <w:rPr>
                <w:rFonts w:cs="Arial"/>
                <w:szCs w:val="24"/>
              </w:rPr>
              <w:t>fecha: campo tipo varchar que guarda la fecha en la que se realizó la venta.</w:t>
            </w:r>
          </w:p>
          <w:p w14:paraId="73210B7C" w14:textId="77777777" w:rsidR="003A5C80" w:rsidRPr="009933BD" w:rsidRDefault="003A5C80" w:rsidP="007B2747">
            <w:pPr>
              <w:pStyle w:val="Prrafodelista"/>
              <w:numPr>
                <w:ilvl w:val="0"/>
                <w:numId w:val="3"/>
              </w:numPr>
              <w:ind w:left="370"/>
              <w:rPr>
                <w:rFonts w:cs="Arial"/>
                <w:szCs w:val="24"/>
              </w:rPr>
            </w:pPr>
            <w:proofErr w:type="spellStart"/>
            <w:r w:rsidRPr="009933BD">
              <w:rPr>
                <w:rFonts w:cs="Arial"/>
                <w:szCs w:val="24"/>
              </w:rPr>
              <w:t>Usuario_idUsuario</w:t>
            </w:r>
            <w:proofErr w:type="spellEnd"/>
            <w:r w:rsidRPr="009933BD">
              <w:rPr>
                <w:rFonts w:cs="Arial"/>
                <w:szCs w:val="24"/>
              </w:rPr>
              <w:t>: identificador único, auto incrementable y no modificable, actúa como llave foránea para que exista una conexión entre ventas y usuario. Su objetivo es identificar el usuario que realiza la compra.</w:t>
            </w:r>
          </w:p>
        </w:tc>
      </w:tr>
      <w:tr w:rsidR="003A5C80" w:rsidRPr="003A5C80" w14:paraId="7A3461AB" w14:textId="77777777" w:rsidTr="007B2747">
        <w:tc>
          <w:tcPr>
            <w:tcW w:w="1947" w:type="dxa"/>
          </w:tcPr>
          <w:p w14:paraId="21995136" w14:textId="77777777" w:rsidR="003A5C80" w:rsidRPr="009933BD" w:rsidRDefault="003A5C80" w:rsidP="007B2747">
            <w:pPr>
              <w:ind w:left="0" w:firstLine="0"/>
              <w:rPr>
                <w:rFonts w:cs="Arial"/>
                <w:szCs w:val="24"/>
              </w:rPr>
            </w:pPr>
            <w:r w:rsidRPr="009933BD">
              <w:rPr>
                <w:rFonts w:cs="Arial"/>
                <w:szCs w:val="24"/>
              </w:rPr>
              <w:t>RF_02</w:t>
            </w:r>
          </w:p>
        </w:tc>
        <w:tc>
          <w:tcPr>
            <w:tcW w:w="2044" w:type="dxa"/>
          </w:tcPr>
          <w:p w14:paraId="11CD419D" w14:textId="77777777" w:rsidR="003A5C80" w:rsidRPr="009933BD" w:rsidRDefault="003A5C80" w:rsidP="007B2747">
            <w:pPr>
              <w:spacing w:after="160" w:line="259" w:lineRule="auto"/>
              <w:ind w:left="0" w:firstLine="0"/>
              <w:rPr>
                <w:rFonts w:cs="Arial"/>
                <w:szCs w:val="24"/>
              </w:rPr>
            </w:pPr>
            <w:proofErr w:type="spellStart"/>
            <w:r w:rsidRPr="009933BD">
              <w:rPr>
                <w:rFonts w:cs="Arial"/>
                <w:szCs w:val="24"/>
              </w:rPr>
              <w:t>Consulta_Ventas</w:t>
            </w:r>
            <w:proofErr w:type="spellEnd"/>
          </w:p>
        </w:tc>
        <w:tc>
          <w:tcPr>
            <w:tcW w:w="4837" w:type="dxa"/>
          </w:tcPr>
          <w:p w14:paraId="0A5AD1F8" w14:textId="77777777" w:rsidR="003A5C80" w:rsidRPr="003A5C80" w:rsidRDefault="003A5C80" w:rsidP="007B2747">
            <w:pPr>
              <w:ind w:left="0"/>
              <w:rPr>
                <w:rFonts w:cs="Arial"/>
                <w:szCs w:val="24"/>
                <w:lang w:val="es-MX"/>
              </w:rPr>
            </w:pPr>
            <w:r w:rsidRPr="003A5C80">
              <w:rPr>
                <w:rFonts w:cs="Arial"/>
                <w:szCs w:val="24"/>
                <w:lang w:val="es-MX"/>
              </w:rPr>
              <w:t xml:space="preserve">En el panel de administración al entrar al apartado de ventas, el sistema deberá mostrar los registros de la tabla ventas, con las ventas realizadas y la </w:t>
            </w:r>
            <w:r w:rsidRPr="003A5C80">
              <w:rPr>
                <w:rFonts w:cs="Arial"/>
                <w:szCs w:val="24"/>
                <w:lang w:val="es-MX"/>
              </w:rPr>
              <w:lastRenderedPageBreak/>
              <w:t>información referente a cada una, los siguientes datos:</w:t>
            </w:r>
          </w:p>
          <w:p w14:paraId="5935D7D5"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idVentas</w:t>
            </w:r>
            <w:proofErr w:type="spellEnd"/>
            <w:r w:rsidRPr="009933BD">
              <w:rPr>
                <w:rFonts w:cs="Arial"/>
                <w:szCs w:val="24"/>
              </w:rPr>
              <w:t>: El identificador asignado a cada venta.</w:t>
            </w:r>
          </w:p>
          <w:p w14:paraId="01A5DDD3" w14:textId="77777777" w:rsidR="003A5C80" w:rsidRPr="009933BD" w:rsidRDefault="003A5C80" w:rsidP="003A5C80">
            <w:pPr>
              <w:pStyle w:val="Prrafodelista"/>
              <w:numPr>
                <w:ilvl w:val="0"/>
                <w:numId w:val="10"/>
              </w:numPr>
              <w:jc w:val="left"/>
              <w:rPr>
                <w:rFonts w:cs="Arial"/>
                <w:szCs w:val="24"/>
              </w:rPr>
            </w:pPr>
            <w:r w:rsidRPr="009933BD">
              <w:rPr>
                <w:rFonts w:cs="Arial"/>
                <w:szCs w:val="24"/>
              </w:rPr>
              <w:t>fecha: La fecha en que se realizó la venta.</w:t>
            </w:r>
          </w:p>
          <w:p w14:paraId="533B9A27"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Usuario_idUsuario</w:t>
            </w:r>
            <w:proofErr w:type="spellEnd"/>
            <w:r w:rsidRPr="009933BD">
              <w:rPr>
                <w:rFonts w:cs="Arial"/>
                <w:szCs w:val="24"/>
              </w:rPr>
              <w:t>: muestra el identificador del usuario que realiza la compra.</w:t>
            </w:r>
          </w:p>
          <w:p w14:paraId="3095B458" w14:textId="77777777" w:rsidR="003A5C80" w:rsidRPr="009933BD" w:rsidRDefault="003A5C80" w:rsidP="007B2747">
            <w:pPr>
              <w:pStyle w:val="Prrafodelista"/>
              <w:rPr>
                <w:rFonts w:cs="Arial"/>
                <w:szCs w:val="24"/>
              </w:rPr>
            </w:pPr>
          </w:p>
        </w:tc>
      </w:tr>
      <w:tr w:rsidR="003A5C80" w:rsidRPr="003A5C80" w14:paraId="61854ACC" w14:textId="77777777" w:rsidTr="007B2747">
        <w:tc>
          <w:tcPr>
            <w:tcW w:w="1947" w:type="dxa"/>
          </w:tcPr>
          <w:p w14:paraId="4693C4D2" w14:textId="77777777" w:rsidR="003A5C80" w:rsidRPr="009933BD" w:rsidRDefault="003A5C80" w:rsidP="007B2747">
            <w:pPr>
              <w:ind w:left="0" w:firstLine="0"/>
              <w:rPr>
                <w:rFonts w:cs="Arial"/>
                <w:szCs w:val="24"/>
              </w:rPr>
            </w:pPr>
            <w:r w:rsidRPr="009933BD">
              <w:rPr>
                <w:rFonts w:cs="Arial"/>
                <w:szCs w:val="24"/>
              </w:rPr>
              <w:lastRenderedPageBreak/>
              <w:t>RF_03</w:t>
            </w:r>
          </w:p>
        </w:tc>
        <w:tc>
          <w:tcPr>
            <w:tcW w:w="2044" w:type="dxa"/>
          </w:tcPr>
          <w:p w14:paraId="2DF2951D" w14:textId="77777777" w:rsidR="003A5C80" w:rsidRPr="009933BD" w:rsidRDefault="003A5C80" w:rsidP="007B2747">
            <w:pPr>
              <w:spacing w:after="160" w:line="259" w:lineRule="auto"/>
              <w:ind w:left="0" w:firstLine="0"/>
              <w:rPr>
                <w:rFonts w:cs="Arial"/>
                <w:szCs w:val="24"/>
              </w:rPr>
            </w:pPr>
            <w:proofErr w:type="spellStart"/>
            <w:r w:rsidRPr="009933BD">
              <w:rPr>
                <w:rFonts w:cs="Arial"/>
                <w:szCs w:val="24"/>
              </w:rPr>
              <w:t>Eliminar</w:t>
            </w:r>
            <w:proofErr w:type="spellEnd"/>
            <w:r w:rsidRPr="009933BD">
              <w:rPr>
                <w:rFonts w:cs="Arial"/>
                <w:szCs w:val="24"/>
              </w:rPr>
              <w:t xml:space="preserve"> </w:t>
            </w:r>
            <w:proofErr w:type="spellStart"/>
            <w:r w:rsidRPr="009933BD">
              <w:rPr>
                <w:rFonts w:cs="Arial"/>
                <w:szCs w:val="24"/>
              </w:rPr>
              <w:t>ventas</w:t>
            </w:r>
            <w:proofErr w:type="spellEnd"/>
          </w:p>
        </w:tc>
        <w:tc>
          <w:tcPr>
            <w:tcW w:w="4837" w:type="dxa"/>
          </w:tcPr>
          <w:p w14:paraId="4E4F57CB"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que el administrador elimine registros de la tabla ventas desde la interfaz, este proceso se hace a través de: </w:t>
            </w:r>
            <w:proofErr w:type="spellStart"/>
            <w:r w:rsidRPr="003A5C80">
              <w:rPr>
                <w:rFonts w:cs="Arial"/>
                <w:szCs w:val="24"/>
                <w:lang w:val="es-MX"/>
              </w:rPr>
              <w:t>idVenta</w:t>
            </w:r>
            <w:proofErr w:type="spellEnd"/>
            <w:r w:rsidRPr="003A5C80">
              <w:rPr>
                <w:rFonts w:cs="Arial"/>
                <w:szCs w:val="24"/>
                <w:lang w:val="es-MX"/>
              </w:rPr>
              <w:t>: Es el atributo que funge como identificador, por ello es lo más conveniente eliminar los registros por medio de este, porque es único.</w:t>
            </w:r>
          </w:p>
          <w:p w14:paraId="54E7F3EA" w14:textId="77777777" w:rsidR="003A5C80" w:rsidRPr="003A5C80" w:rsidRDefault="003A5C80" w:rsidP="007B2747">
            <w:pPr>
              <w:ind w:left="0"/>
              <w:rPr>
                <w:rFonts w:cs="Arial"/>
                <w:szCs w:val="24"/>
                <w:lang w:val="es-MX"/>
              </w:rPr>
            </w:pPr>
            <w:r w:rsidRPr="003A5C80">
              <w:rPr>
                <w:rFonts w:cs="Arial"/>
                <w:szCs w:val="24"/>
                <w:lang w:val="es-MX"/>
              </w:rPr>
              <w:t>Esto dando clic en el botón eliminar que está presente en cada registro mostrado.</w:t>
            </w:r>
          </w:p>
        </w:tc>
      </w:tr>
      <w:tr w:rsidR="003A5C80" w:rsidRPr="003A5C80" w14:paraId="4CE5290B" w14:textId="77777777" w:rsidTr="007B2747">
        <w:tc>
          <w:tcPr>
            <w:tcW w:w="1947" w:type="dxa"/>
          </w:tcPr>
          <w:p w14:paraId="51935870" w14:textId="77777777" w:rsidR="003A5C80" w:rsidRPr="009933BD" w:rsidRDefault="003A5C80" w:rsidP="007B2747">
            <w:pPr>
              <w:ind w:left="0" w:firstLine="0"/>
              <w:rPr>
                <w:rFonts w:cs="Arial"/>
                <w:szCs w:val="24"/>
              </w:rPr>
            </w:pPr>
            <w:r w:rsidRPr="009933BD">
              <w:rPr>
                <w:rFonts w:cs="Arial"/>
                <w:szCs w:val="24"/>
              </w:rPr>
              <w:t>RF_04</w:t>
            </w:r>
          </w:p>
        </w:tc>
        <w:tc>
          <w:tcPr>
            <w:tcW w:w="2044" w:type="dxa"/>
          </w:tcPr>
          <w:p w14:paraId="1CB4A2D9" w14:textId="77777777" w:rsidR="003A5C80" w:rsidRPr="009933BD" w:rsidRDefault="003A5C80" w:rsidP="007B2747">
            <w:pPr>
              <w:ind w:left="0" w:firstLine="0"/>
              <w:rPr>
                <w:rFonts w:cs="Arial"/>
              </w:rPr>
            </w:pPr>
            <w:proofErr w:type="spellStart"/>
            <w:r w:rsidRPr="009933BD">
              <w:rPr>
                <w:rFonts w:cs="Arial"/>
              </w:rPr>
              <w:t>Agregar</w:t>
            </w:r>
            <w:proofErr w:type="spellEnd"/>
            <w:r w:rsidRPr="009933BD">
              <w:rPr>
                <w:rFonts w:cs="Arial"/>
              </w:rPr>
              <w:t xml:space="preserve"> </w:t>
            </w:r>
            <w:proofErr w:type="spellStart"/>
            <w:r w:rsidRPr="009933BD">
              <w:rPr>
                <w:rFonts w:cs="Arial"/>
              </w:rPr>
              <w:t>Producto</w:t>
            </w:r>
            <w:proofErr w:type="spellEnd"/>
            <w:r w:rsidRPr="009933BD">
              <w:rPr>
                <w:rFonts w:cs="Arial"/>
              </w:rPr>
              <w:t>.</w:t>
            </w:r>
          </w:p>
        </w:tc>
        <w:tc>
          <w:tcPr>
            <w:tcW w:w="4837" w:type="dxa"/>
          </w:tcPr>
          <w:p w14:paraId="58D8105C" w14:textId="77777777" w:rsidR="003A5C80" w:rsidRPr="003A5C80" w:rsidRDefault="003A5C80" w:rsidP="007B2747">
            <w:pPr>
              <w:ind w:left="0"/>
              <w:rPr>
                <w:rFonts w:cs="Arial"/>
                <w:szCs w:val="24"/>
                <w:lang w:val="es-MX"/>
              </w:rPr>
            </w:pPr>
            <w:r w:rsidRPr="003A5C80">
              <w:rPr>
                <w:rFonts w:cs="Arial"/>
                <w:szCs w:val="24"/>
                <w:lang w:val="es-MX"/>
              </w:rPr>
              <w:t>El sistema permitirá almacenar los siguientes datos de los productos del lado administrador, siendo los siguientes campos necesarios para registrar una nuevo producto:</w:t>
            </w:r>
          </w:p>
          <w:p w14:paraId="73F875BB" w14:textId="77777777" w:rsidR="003A5C80" w:rsidRPr="003A5C80" w:rsidRDefault="003A5C80" w:rsidP="007B2747">
            <w:pPr>
              <w:ind w:left="0"/>
              <w:rPr>
                <w:rFonts w:cs="Arial"/>
                <w:szCs w:val="24"/>
                <w:lang w:val="es-MX"/>
              </w:rPr>
            </w:pPr>
          </w:p>
          <w:p w14:paraId="1DC97EBF" w14:textId="77777777" w:rsidR="003A5C80" w:rsidRPr="009933BD" w:rsidRDefault="003A5C80" w:rsidP="003A5C80">
            <w:pPr>
              <w:pStyle w:val="Prrafodelista"/>
              <w:numPr>
                <w:ilvl w:val="0"/>
                <w:numId w:val="3"/>
              </w:numPr>
              <w:ind w:left="370"/>
              <w:jc w:val="left"/>
              <w:rPr>
                <w:rFonts w:cs="Arial"/>
                <w:szCs w:val="24"/>
              </w:rPr>
            </w:pPr>
            <w:proofErr w:type="spellStart"/>
            <w:r w:rsidRPr="009933BD">
              <w:rPr>
                <w:rFonts w:cs="Arial"/>
                <w:szCs w:val="24"/>
              </w:rPr>
              <w:lastRenderedPageBreak/>
              <w:t>idProducto</w:t>
            </w:r>
            <w:proofErr w:type="spellEnd"/>
            <w:r w:rsidRPr="009933BD">
              <w:rPr>
                <w:rFonts w:cs="Arial"/>
                <w:szCs w:val="24"/>
              </w:rPr>
              <w:t xml:space="preserve">: identificador único, auto incrementable y no modificable. </w:t>
            </w:r>
          </w:p>
          <w:p w14:paraId="561029F2" w14:textId="77777777" w:rsidR="003A5C80" w:rsidRPr="009933BD" w:rsidRDefault="003A5C80" w:rsidP="003A5C80">
            <w:pPr>
              <w:pStyle w:val="Prrafodelista"/>
              <w:numPr>
                <w:ilvl w:val="0"/>
                <w:numId w:val="3"/>
              </w:numPr>
              <w:ind w:left="370"/>
              <w:jc w:val="left"/>
              <w:rPr>
                <w:rFonts w:cs="Arial"/>
                <w:szCs w:val="24"/>
              </w:rPr>
            </w:pPr>
            <w:proofErr w:type="spellStart"/>
            <w:r w:rsidRPr="009933BD">
              <w:rPr>
                <w:rFonts w:cs="Arial"/>
                <w:szCs w:val="24"/>
              </w:rPr>
              <w:t>nombreProducto</w:t>
            </w:r>
            <w:proofErr w:type="spellEnd"/>
            <w:r w:rsidRPr="009933BD">
              <w:rPr>
                <w:rFonts w:cs="Arial"/>
                <w:szCs w:val="24"/>
              </w:rPr>
              <w:t xml:space="preserve">: campo que permitirá distinguir un producto de otro, su extensión máxima es de 45 caracteres y solo permitirá valores alfanuméricos. </w:t>
            </w:r>
          </w:p>
          <w:p w14:paraId="45260A79" w14:textId="77777777" w:rsidR="003A5C80" w:rsidRPr="009933BD" w:rsidRDefault="003A5C80" w:rsidP="003A5C80">
            <w:pPr>
              <w:pStyle w:val="Prrafodelista"/>
              <w:numPr>
                <w:ilvl w:val="0"/>
                <w:numId w:val="3"/>
              </w:numPr>
              <w:ind w:left="370"/>
              <w:jc w:val="left"/>
              <w:rPr>
                <w:rFonts w:cs="Arial"/>
                <w:szCs w:val="24"/>
              </w:rPr>
            </w:pPr>
            <w:r w:rsidRPr="009933BD">
              <w:rPr>
                <w:rFonts w:cs="Arial"/>
                <w:szCs w:val="24"/>
              </w:rPr>
              <w:t>precio: campo numérico tipo decimal.  Este campo almacenará el precio del producto.</w:t>
            </w:r>
          </w:p>
          <w:p w14:paraId="5F6C8A77" w14:textId="77777777" w:rsidR="003A5C80" w:rsidRPr="009933BD" w:rsidRDefault="003A5C80" w:rsidP="003A5C80">
            <w:pPr>
              <w:pStyle w:val="Prrafodelista"/>
              <w:numPr>
                <w:ilvl w:val="0"/>
                <w:numId w:val="3"/>
              </w:numPr>
              <w:ind w:left="370"/>
              <w:jc w:val="left"/>
              <w:rPr>
                <w:rFonts w:cs="Arial"/>
                <w:szCs w:val="24"/>
              </w:rPr>
            </w:pPr>
            <w:r w:rsidRPr="009933BD">
              <w:rPr>
                <w:rFonts w:cs="Arial"/>
                <w:szCs w:val="24"/>
              </w:rPr>
              <w:t>stock: campo numérico que permitirá conocer la cantidad de este producto que está disponible en el almacén.</w:t>
            </w:r>
          </w:p>
          <w:p w14:paraId="6208CE25" w14:textId="77777777" w:rsidR="003A5C80" w:rsidRPr="009933BD" w:rsidRDefault="003A5C80" w:rsidP="003A5C80">
            <w:pPr>
              <w:pStyle w:val="Prrafodelista"/>
              <w:numPr>
                <w:ilvl w:val="0"/>
                <w:numId w:val="3"/>
              </w:numPr>
              <w:ind w:left="370"/>
              <w:jc w:val="left"/>
              <w:rPr>
                <w:rFonts w:cs="Arial"/>
                <w:szCs w:val="24"/>
              </w:rPr>
            </w:pPr>
            <w:proofErr w:type="spellStart"/>
            <w:r w:rsidRPr="009933BD">
              <w:rPr>
                <w:rFonts w:cs="Arial"/>
                <w:szCs w:val="24"/>
              </w:rPr>
              <w:t>codigoBarra</w:t>
            </w:r>
            <w:proofErr w:type="spellEnd"/>
            <w:r w:rsidRPr="009933BD">
              <w:rPr>
                <w:rFonts w:cs="Arial"/>
                <w:szCs w:val="24"/>
              </w:rPr>
              <w:t xml:space="preserve">: tipo varchar que muestra el código de barras del producto. </w:t>
            </w:r>
          </w:p>
          <w:p w14:paraId="06D95642" w14:textId="77777777" w:rsidR="003A5C80" w:rsidRPr="009933BD" w:rsidRDefault="003A5C80" w:rsidP="003A5C80">
            <w:pPr>
              <w:pStyle w:val="Prrafodelista"/>
              <w:numPr>
                <w:ilvl w:val="0"/>
                <w:numId w:val="3"/>
              </w:numPr>
              <w:ind w:left="370"/>
              <w:jc w:val="left"/>
              <w:rPr>
                <w:rFonts w:cs="Arial"/>
                <w:szCs w:val="24"/>
              </w:rPr>
            </w:pPr>
            <w:proofErr w:type="spellStart"/>
            <w:r w:rsidRPr="009933BD">
              <w:rPr>
                <w:rFonts w:cs="Arial"/>
                <w:szCs w:val="24"/>
              </w:rPr>
              <w:t>Categorias_idCategorias</w:t>
            </w:r>
            <w:proofErr w:type="spellEnd"/>
            <w:r w:rsidRPr="009933BD">
              <w:rPr>
                <w:rFonts w:cs="Arial"/>
                <w:szCs w:val="24"/>
              </w:rPr>
              <w:t>: identificador único, auto incrementable y no modificable, actúa como llave foránea para que exista una conexión entre productos y categorías. Su objetivo es dar a conocer la categoría a la que pertenece el producto.</w:t>
            </w:r>
          </w:p>
          <w:p w14:paraId="5ACEDC45" w14:textId="77777777" w:rsidR="003A5C80" w:rsidRPr="003A5C80" w:rsidRDefault="003A5C80" w:rsidP="007B2747">
            <w:pPr>
              <w:ind w:left="0"/>
              <w:rPr>
                <w:rFonts w:cs="Arial"/>
                <w:szCs w:val="24"/>
                <w:lang w:val="es-MX"/>
              </w:rPr>
            </w:pPr>
          </w:p>
        </w:tc>
      </w:tr>
      <w:tr w:rsidR="003A5C80" w:rsidRPr="003A5C80" w14:paraId="6BF713F9" w14:textId="77777777" w:rsidTr="007B2747">
        <w:tc>
          <w:tcPr>
            <w:tcW w:w="1947" w:type="dxa"/>
          </w:tcPr>
          <w:p w14:paraId="0E646D01" w14:textId="77777777" w:rsidR="003A5C80" w:rsidRPr="009933BD" w:rsidRDefault="003A5C80" w:rsidP="007B2747">
            <w:pPr>
              <w:ind w:left="0" w:firstLine="0"/>
              <w:rPr>
                <w:rFonts w:cs="Arial"/>
                <w:szCs w:val="24"/>
              </w:rPr>
            </w:pPr>
            <w:r w:rsidRPr="009933BD">
              <w:rPr>
                <w:rFonts w:cs="Arial"/>
                <w:szCs w:val="24"/>
              </w:rPr>
              <w:lastRenderedPageBreak/>
              <w:t>RF_05</w:t>
            </w:r>
          </w:p>
        </w:tc>
        <w:tc>
          <w:tcPr>
            <w:tcW w:w="2044" w:type="dxa"/>
          </w:tcPr>
          <w:p w14:paraId="3DB68951" w14:textId="77777777" w:rsidR="003A5C80" w:rsidRPr="009933BD" w:rsidRDefault="003A5C80" w:rsidP="007B2747">
            <w:pPr>
              <w:spacing w:after="160" w:line="259" w:lineRule="auto"/>
              <w:ind w:left="0" w:firstLine="0"/>
              <w:rPr>
                <w:rFonts w:cs="Arial"/>
                <w:szCs w:val="24"/>
              </w:rPr>
            </w:pPr>
            <w:proofErr w:type="spellStart"/>
            <w:r w:rsidRPr="009933BD">
              <w:rPr>
                <w:rFonts w:cs="Arial"/>
                <w:szCs w:val="24"/>
              </w:rPr>
              <w:t>Consulta</w:t>
            </w:r>
            <w:proofErr w:type="spellEnd"/>
            <w:r w:rsidRPr="009933BD">
              <w:rPr>
                <w:rFonts w:cs="Arial"/>
                <w:szCs w:val="24"/>
              </w:rPr>
              <w:t xml:space="preserve"> </w:t>
            </w:r>
            <w:proofErr w:type="spellStart"/>
            <w:r w:rsidRPr="009933BD">
              <w:rPr>
                <w:rFonts w:cs="Arial"/>
                <w:szCs w:val="24"/>
              </w:rPr>
              <w:t>producto</w:t>
            </w:r>
            <w:proofErr w:type="spellEnd"/>
          </w:p>
        </w:tc>
        <w:tc>
          <w:tcPr>
            <w:tcW w:w="4837" w:type="dxa"/>
          </w:tcPr>
          <w:p w14:paraId="1EBECCFB" w14:textId="77777777" w:rsidR="003A5C80" w:rsidRPr="003A5C80" w:rsidRDefault="003A5C80" w:rsidP="007B2747">
            <w:pPr>
              <w:ind w:left="0"/>
              <w:rPr>
                <w:rFonts w:cs="Arial"/>
                <w:szCs w:val="24"/>
                <w:lang w:val="es-MX"/>
              </w:rPr>
            </w:pPr>
            <w:r w:rsidRPr="003A5C80">
              <w:rPr>
                <w:rFonts w:cs="Arial"/>
                <w:szCs w:val="24"/>
                <w:lang w:val="es-MX"/>
              </w:rPr>
              <w:t>El sistema permitirá el uso de la tabla productos, en la cual por parte del administrador se podrán consultar los distintos productos que estén registrados.</w:t>
            </w:r>
          </w:p>
          <w:p w14:paraId="18CA89E2" w14:textId="77777777" w:rsidR="003A5C80" w:rsidRPr="003A5C80" w:rsidRDefault="003A5C80" w:rsidP="007B2747">
            <w:pPr>
              <w:ind w:left="0"/>
              <w:rPr>
                <w:rFonts w:cs="Arial"/>
                <w:szCs w:val="24"/>
                <w:lang w:val="es-MX"/>
              </w:rPr>
            </w:pPr>
            <w:r w:rsidRPr="003A5C80">
              <w:rPr>
                <w:rFonts w:cs="Arial"/>
                <w:szCs w:val="24"/>
                <w:lang w:val="es-MX"/>
              </w:rPr>
              <w:lastRenderedPageBreak/>
              <w:t>Se podrán visualizar los siguientes campos:</w:t>
            </w:r>
          </w:p>
          <w:p w14:paraId="2D186EA1" w14:textId="77777777" w:rsidR="003A5C80" w:rsidRPr="009933BD" w:rsidRDefault="003A5C80" w:rsidP="003A5C80">
            <w:pPr>
              <w:pStyle w:val="Prrafodelista"/>
              <w:numPr>
                <w:ilvl w:val="0"/>
                <w:numId w:val="4"/>
              </w:numPr>
              <w:ind w:left="495"/>
              <w:jc w:val="left"/>
              <w:rPr>
                <w:rFonts w:cs="Arial"/>
                <w:szCs w:val="24"/>
              </w:rPr>
            </w:pPr>
            <w:proofErr w:type="spellStart"/>
            <w:r w:rsidRPr="009933BD">
              <w:rPr>
                <w:rFonts w:cs="Arial"/>
                <w:szCs w:val="24"/>
              </w:rPr>
              <w:t>idProducto</w:t>
            </w:r>
            <w:proofErr w:type="spellEnd"/>
            <w:r w:rsidRPr="009933BD">
              <w:rPr>
                <w:rFonts w:cs="Arial"/>
                <w:szCs w:val="24"/>
              </w:rPr>
              <w:t>: identificador del producto</w:t>
            </w:r>
            <w:r>
              <w:rPr>
                <w:rFonts w:cs="Arial"/>
                <w:szCs w:val="24"/>
              </w:rPr>
              <w:t>.</w:t>
            </w:r>
          </w:p>
          <w:p w14:paraId="1D58F3ED" w14:textId="77777777" w:rsidR="003A5C80" w:rsidRPr="009933BD" w:rsidRDefault="003A5C80" w:rsidP="003A5C80">
            <w:pPr>
              <w:pStyle w:val="Prrafodelista"/>
              <w:numPr>
                <w:ilvl w:val="0"/>
                <w:numId w:val="4"/>
              </w:numPr>
              <w:ind w:left="495"/>
              <w:jc w:val="left"/>
              <w:rPr>
                <w:rFonts w:cs="Arial"/>
                <w:szCs w:val="24"/>
              </w:rPr>
            </w:pPr>
            <w:proofErr w:type="spellStart"/>
            <w:r w:rsidRPr="009933BD">
              <w:rPr>
                <w:rFonts w:cs="Arial"/>
                <w:szCs w:val="24"/>
              </w:rPr>
              <w:t>nombreProducto</w:t>
            </w:r>
            <w:proofErr w:type="spellEnd"/>
            <w:r w:rsidRPr="009933BD">
              <w:rPr>
                <w:rFonts w:cs="Arial"/>
                <w:szCs w:val="24"/>
              </w:rPr>
              <w:t>: contiene el nombre del producto.</w:t>
            </w:r>
          </w:p>
          <w:p w14:paraId="789291FA" w14:textId="77777777" w:rsidR="003A5C80" w:rsidRPr="009933BD" w:rsidRDefault="003A5C80" w:rsidP="003A5C80">
            <w:pPr>
              <w:pStyle w:val="Prrafodelista"/>
              <w:numPr>
                <w:ilvl w:val="0"/>
                <w:numId w:val="4"/>
              </w:numPr>
              <w:ind w:left="495"/>
              <w:jc w:val="left"/>
              <w:rPr>
                <w:rFonts w:cs="Arial"/>
                <w:szCs w:val="24"/>
              </w:rPr>
            </w:pPr>
            <w:r w:rsidRPr="009933BD">
              <w:rPr>
                <w:rFonts w:cs="Arial"/>
                <w:szCs w:val="24"/>
              </w:rPr>
              <w:t>precio: muestra el precio del producto.</w:t>
            </w:r>
          </w:p>
          <w:p w14:paraId="29F71D95" w14:textId="77777777" w:rsidR="003A5C80" w:rsidRPr="009933BD" w:rsidRDefault="003A5C80" w:rsidP="003A5C80">
            <w:pPr>
              <w:pStyle w:val="Prrafodelista"/>
              <w:numPr>
                <w:ilvl w:val="0"/>
                <w:numId w:val="4"/>
              </w:numPr>
              <w:ind w:left="495"/>
              <w:jc w:val="left"/>
              <w:rPr>
                <w:rFonts w:cs="Arial"/>
                <w:szCs w:val="24"/>
              </w:rPr>
            </w:pPr>
            <w:r w:rsidRPr="009933BD">
              <w:rPr>
                <w:rFonts w:cs="Arial"/>
                <w:szCs w:val="24"/>
              </w:rPr>
              <w:t>stock: contiene la cantidad de productos disponibles.</w:t>
            </w:r>
          </w:p>
          <w:p w14:paraId="0836970D" w14:textId="77777777" w:rsidR="003A5C80" w:rsidRPr="009933BD" w:rsidRDefault="003A5C80" w:rsidP="003A5C80">
            <w:pPr>
              <w:pStyle w:val="Prrafodelista"/>
              <w:numPr>
                <w:ilvl w:val="0"/>
                <w:numId w:val="4"/>
              </w:numPr>
              <w:ind w:left="495"/>
              <w:jc w:val="left"/>
              <w:rPr>
                <w:rFonts w:cs="Arial"/>
                <w:szCs w:val="24"/>
              </w:rPr>
            </w:pPr>
            <w:proofErr w:type="spellStart"/>
            <w:r w:rsidRPr="009933BD">
              <w:rPr>
                <w:rFonts w:cs="Arial"/>
                <w:szCs w:val="24"/>
              </w:rPr>
              <w:t>codigoBarras</w:t>
            </w:r>
            <w:proofErr w:type="spellEnd"/>
            <w:r w:rsidRPr="009933BD">
              <w:rPr>
                <w:rFonts w:cs="Arial"/>
                <w:szCs w:val="24"/>
              </w:rPr>
              <w:t>: muestra el código de barras del producto.</w:t>
            </w:r>
          </w:p>
          <w:p w14:paraId="314D90DC" w14:textId="77777777" w:rsidR="003A5C80" w:rsidRPr="009933BD" w:rsidRDefault="003A5C80" w:rsidP="003A5C80">
            <w:pPr>
              <w:pStyle w:val="Prrafodelista"/>
              <w:numPr>
                <w:ilvl w:val="0"/>
                <w:numId w:val="4"/>
              </w:numPr>
              <w:ind w:left="495"/>
              <w:jc w:val="left"/>
              <w:rPr>
                <w:rFonts w:cs="Arial"/>
                <w:szCs w:val="24"/>
              </w:rPr>
            </w:pPr>
            <w:proofErr w:type="spellStart"/>
            <w:r w:rsidRPr="009933BD">
              <w:rPr>
                <w:rFonts w:cs="Arial"/>
                <w:szCs w:val="24"/>
              </w:rPr>
              <w:t>Categorias_idCategorias</w:t>
            </w:r>
            <w:proofErr w:type="spellEnd"/>
            <w:r w:rsidRPr="009933BD">
              <w:rPr>
                <w:rFonts w:cs="Arial"/>
                <w:szCs w:val="24"/>
              </w:rPr>
              <w:t>: muestra el nombre de la categoría a la que pertenece el producto.</w:t>
            </w:r>
          </w:p>
          <w:p w14:paraId="07BB182D" w14:textId="77777777" w:rsidR="003A5C80" w:rsidRPr="003A5C80" w:rsidRDefault="003A5C80" w:rsidP="007B2747">
            <w:pPr>
              <w:spacing w:after="200"/>
              <w:ind w:left="0"/>
              <w:rPr>
                <w:rFonts w:cs="Arial"/>
                <w:szCs w:val="24"/>
                <w:lang w:val="es-MX"/>
              </w:rPr>
            </w:pPr>
          </w:p>
          <w:p w14:paraId="2F9B1811" w14:textId="77777777" w:rsidR="003A5C80" w:rsidRPr="003A5C80" w:rsidRDefault="003A5C80" w:rsidP="007B2747">
            <w:pPr>
              <w:spacing w:after="200"/>
              <w:ind w:left="0"/>
              <w:rPr>
                <w:rFonts w:cs="Arial"/>
                <w:szCs w:val="24"/>
                <w:lang w:val="es-MX"/>
              </w:rPr>
            </w:pPr>
          </w:p>
        </w:tc>
      </w:tr>
      <w:tr w:rsidR="003A5C80" w:rsidRPr="003A5C80" w14:paraId="6F62A75C" w14:textId="77777777" w:rsidTr="007B2747">
        <w:tc>
          <w:tcPr>
            <w:tcW w:w="1947" w:type="dxa"/>
          </w:tcPr>
          <w:p w14:paraId="00C62275" w14:textId="77777777" w:rsidR="003A5C80" w:rsidRPr="009933BD" w:rsidRDefault="003A5C80" w:rsidP="007B2747">
            <w:pPr>
              <w:ind w:left="0" w:firstLine="0"/>
              <w:rPr>
                <w:rFonts w:cs="Arial"/>
                <w:szCs w:val="24"/>
              </w:rPr>
            </w:pPr>
            <w:r w:rsidRPr="009933BD">
              <w:rPr>
                <w:rFonts w:cs="Arial"/>
                <w:szCs w:val="24"/>
              </w:rPr>
              <w:lastRenderedPageBreak/>
              <w:t>RF_06</w:t>
            </w:r>
          </w:p>
        </w:tc>
        <w:tc>
          <w:tcPr>
            <w:tcW w:w="2044" w:type="dxa"/>
          </w:tcPr>
          <w:p w14:paraId="4C24A4AA" w14:textId="77777777" w:rsidR="003A5C80" w:rsidRPr="009933BD" w:rsidRDefault="003A5C80" w:rsidP="007B2747">
            <w:pPr>
              <w:spacing w:after="160" w:line="259" w:lineRule="auto"/>
              <w:ind w:left="0" w:firstLine="0"/>
              <w:rPr>
                <w:rFonts w:cs="Arial"/>
                <w:szCs w:val="24"/>
              </w:rPr>
            </w:pPr>
            <w:proofErr w:type="spellStart"/>
            <w:r w:rsidRPr="009933BD">
              <w:rPr>
                <w:rFonts w:cs="Arial"/>
                <w:szCs w:val="24"/>
              </w:rPr>
              <w:t>Modificar</w:t>
            </w:r>
            <w:proofErr w:type="spellEnd"/>
            <w:r w:rsidRPr="009933BD">
              <w:rPr>
                <w:rFonts w:cs="Arial"/>
                <w:szCs w:val="24"/>
              </w:rPr>
              <w:t xml:space="preserve"> </w:t>
            </w:r>
            <w:proofErr w:type="spellStart"/>
            <w:r w:rsidRPr="009933BD">
              <w:rPr>
                <w:rFonts w:cs="Arial"/>
                <w:szCs w:val="24"/>
              </w:rPr>
              <w:t>producto</w:t>
            </w:r>
            <w:proofErr w:type="spellEnd"/>
          </w:p>
        </w:tc>
        <w:tc>
          <w:tcPr>
            <w:tcW w:w="4837" w:type="dxa"/>
          </w:tcPr>
          <w:p w14:paraId="34CDF682" w14:textId="77777777" w:rsidR="003A5C80" w:rsidRPr="009933BD" w:rsidRDefault="003A5C80" w:rsidP="007B2747">
            <w:pPr>
              <w:ind w:left="0"/>
              <w:rPr>
                <w:rFonts w:cs="Arial"/>
                <w:szCs w:val="24"/>
              </w:rPr>
            </w:pPr>
            <w:r w:rsidRPr="003A5C80">
              <w:rPr>
                <w:rFonts w:cs="Arial"/>
                <w:szCs w:val="24"/>
                <w:lang w:val="es-MX"/>
              </w:rPr>
              <w:t xml:space="preserve">El sistema permitirá el uso de la tabla productos, en la cual por parte del administrador se podrán realizar modificaciones a los productos que estén registrados. </w:t>
            </w:r>
            <w:r w:rsidRPr="009933BD">
              <w:rPr>
                <w:rFonts w:cs="Arial"/>
                <w:szCs w:val="24"/>
              </w:rPr>
              <w:t xml:space="preserve">Las </w:t>
            </w:r>
            <w:proofErr w:type="spellStart"/>
            <w:r w:rsidRPr="009933BD">
              <w:rPr>
                <w:rFonts w:cs="Arial"/>
                <w:szCs w:val="24"/>
              </w:rPr>
              <w:t>modificaciones</w:t>
            </w:r>
            <w:proofErr w:type="spellEnd"/>
            <w:r w:rsidRPr="009933BD">
              <w:rPr>
                <w:rFonts w:cs="Arial"/>
                <w:szCs w:val="24"/>
              </w:rPr>
              <w:t xml:space="preserve"> se </w:t>
            </w:r>
            <w:proofErr w:type="spellStart"/>
            <w:r w:rsidRPr="009933BD">
              <w:rPr>
                <w:rFonts w:cs="Arial"/>
                <w:szCs w:val="24"/>
              </w:rPr>
              <w:t>podrán</w:t>
            </w:r>
            <w:proofErr w:type="spellEnd"/>
            <w:r w:rsidRPr="009933BD">
              <w:rPr>
                <w:rFonts w:cs="Arial"/>
                <w:szCs w:val="24"/>
              </w:rPr>
              <w:t xml:space="preserve"> </w:t>
            </w:r>
            <w:proofErr w:type="spellStart"/>
            <w:r w:rsidRPr="009933BD">
              <w:rPr>
                <w:rFonts w:cs="Arial"/>
                <w:szCs w:val="24"/>
              </w:rPr>
              <w:t>realizar</w:t>
            </w:r>
            <w:proofErr w:type="spellEnd"/>
            <w:r w:rsidRPr="009933BD">
              <w:rPr>
                <w:rFonts w:cs="Arial"/>
                <w:szCs w:val="24"/>
              </w:rPr>
              <w:t xml:space="preserve"> </w:t>
            </w:r>
            <w:proofErr w:type="spellStart"/>
            <w:r w:rsidRPr="009933BD">
              <w:rPr>
                <w:rFonts w:cs="Arial"/>
                <w:szCs w:val="24"/>
              </w:rPr>
              <w:t>en</w:t>
            </w:r>
            <w:proofErr w:type="spellEnd"/>
            <w:r w:rsidRPr="009933BD">
              <w:rPr>
                <w:rFonts w:cs="Arial"/>
                <w:szCs w:val="24"/>
              </w:rPr>
              <w:t xml:space="preserve"> </w:t>
            </w:r>
            <w:proofErr w:type="spellStart"/>
            <w:r w:rsidRPr="009933BD">
              <w:rPr>
                <w:rFonts w:cs="Arial"/>
                <w:szCs w:val="24"/>
              </w:rPr>
              <w:t>los</w:t>
            </w:r>
            <w:proofErr w:type="spellEnd"/>
            <w:r w:rsidRPr="009933BD">
              <w:rPr>
                <w:rFonts w:cs="Arial"/>
                <w:szCs w:val="24"/>
              </w:rPr>
              <w:t xml:space="preserve"> </w:t>
            </w:r>
            <w:proofErr w:type="spellStart"/>
            <w:r w:rsidRPr="009933BD">
              <w:rPr>
                <w:rFonts w:cs="Arial"/>
                <w:szCs w:val="24"/>
              </w:rPr>
              <w:t>siguientes</w:t>
            </w:r>
            <w:proofErr w:type="spellEnd"/>
            <w:r w:rsidRPr="009933BD">
              <w:rPr>
                <w:rFonts w:cs="Arial"/>
                <w:szCs w:val="24"/>
              </w:rPr>
              <w:t xml:space="preserve"> </w:t>
            </w:r>
            <w:proofErr w:type="spellStart"/>
            <w:r w:rsidRPr="009933BD">
              <w:rPr>
                <w:rFonts w:cs="Arial"/>
                <w:szCs w:val="24"/>
              </w:rPr>
              <w:t>campos</w:t>
            </w:r>
            <w:proofErr w:type="spellEnd"/>
            <w:r w:rsidRPr="009933BD">
              <w:rPr>
                <w:rFonts w:cs="Arial"/>
                <w:szCs w:val="24"/>
              </w:rPr>
              <w:t>;</w:t>
            </w:r>
          </w:p>
          <w:p w14:paraId="5C76BBFB" w14:textId="77777777" w:rsidR="003A5C80" w:rsidRPr="009933BD" w:rsidRDefault="003A5C80" w:rsidP="003A5C80">
            <w:pPr>
              <w:pStyle w:val="Prrafodelista"/>
              <w:numPr>
                <w:ilvl w:val="0"/>
                <w:numId w:val="3"/>
              </w:numPr>
              <w:ind w:left="370"/>
              <w:jc w:val="left"/>
              <w:rPr>
                <w:rFonts w:cs="Arial"/>
                <w:szCs w:val="24"/>
              </w:rPr>
            </w:pPr>
            <w:proofErr w:type="spellStart"/>
            <w:r w:rsidRPr="009933BD">
              <w:rPr>
                <w:rFonts w:cs="Arial"/>
                <w:szCs w:val="24"/>
              </w:rPr>
              <w:t>nombreProducto</w:t>
            </w:r>
            <w:proofErr w:type="spellEnd"/>
            <w:r w:rsidRPr="009933BD">
              <w:rPr>
                <w:rFonts w:cs="Arial"/>
                <w:szCs w:val="24"/>
              </w:rPr>
              <w:t xml:space="preserve">: campo que permitirá distinguir un producto de otro, su extensión máxima es de 45 caracteres y solo permitirá valores alfanuméricos. </w:t>
            </w:r>
          </w:p>
          <w:p w14:paraId="52167575" w14:textId="77777777" w:rsidR="003A5C80" w:rsidRPr="009933BD" w:rsidRDefault="003A5C80" w:rsidP="003A5C80">
            <w:pPr>
              <w:pStyle w:val="Prrafodelista"/>
              <w:numPr>
                <w:ilvl w:val="0"/>
                <w:numId w:val="3"/>
              </w:numPr>
              <w:ind w:left="370"/>
              <w:jc w:val="left"/>
              <w:rPr>
                <w:rFonts w:cs="Arial"/>
                <w:szCs w:val="24"/>
              </w:rPr>
            </w:pPr>
            <w:r w:rsidRPr="009933BD">
              <w:rPr>
                <w:rFonts w:cs="Arial"/>
                <w:szCs w:val="24"/>
              </w:rPr>
              <w:lastRenderedPageBreak/>
              <w:t xml:space="preserve">precio: campo numérico tipo </w:t>
            </w:r>
            <w:proofErr w:type="spellStart"/>
            <w:r w:rsidRPr="009933BD">
              <w:rPr>
                <w:rFonts w:cs="Arial"/>
                <w:szCs w:val="24"/>
              </w:rPr>
              <w:t>double</w:t>
            </w:r>
            <w:proofErr w:type="spellEnd"/>
            <w:r w:rsidRPr="009933BD">
              <w:rPr>
                <w:rFonts w:cs="Arial"/>
                <w:szCs w:val="24"/>
              </w:rPr>
              <w:t>.  Este campo almacenará el precio del producto.</w:t>
            </w:r>
          </w:p>
          <w:p w14:paraId="42A4EB36" w14:textId="77777777" w:rsidR="003A5C80" w:rsidRPr="009933BD" w:rsidRDefault="003A5C80" w:rsidP="003A5C80">
            <w:pPr>
              <w:pStyle w:val="Prrafodelista"/>
              <w:numPr>
                <w:ilvl w:val="0"/>
                <w:numId w:val="3"/>
              </w:numPr>
              <w:ind w:left="370"/>
              <w:jc w:val="left"/>
              <w:rPr>
                <w:rFonts w:cs="Arial"/>
                <w:szCs w:val="24"/>
              </w:rPr>
            </w:pPr>
            <w:r w:rsidRPr="009933BD">
              <w:rPr>
                <w:rFonts w:cs="Arial"/>
                <w:szCs w:val="24"/>
              </w:rPr>
              <w:t>stock: campo que guardará la cantidad de productos disponibles, los valores solo podrán ser enteros.</w:t>
            </w:r>
          </w:p>
          <w:p w14:paraId="4BE04B10" w14:textId="77777777" w:rsidR="003A5C80" w:rsidRPr="009933BD" w:rsidRDefault="003A5C80" w:rsidP="003A5C80">
            <w:pPr>
              <w:pStyle w:val="Prrafodelista"/>
              <w:numPr>
                <w:ilvl w:val="0"/>
                <w:numId w:val="3"/>
              </w:numPr>
              <w:ind w:left="370"/>
              <w:jc w:val="left"/>
              <w:rPr>
                <w:rFonts w:cs="Arial"/>
                <w:szCs w:val="24"/>
              </w:rPr>
            </w:pPr>
            <w:proofErr w:type="spellStart"/>
            <w:r w:rsidRPr="009933BD">
              <w:rPr>
                <w:rFonts w:cs="Arial"/>
                <w:szCs w:val="24"/>
              </w:rPr>
              <w:t>codigoBarra</w:t>
            </w:r>
            <w:proofErr w:type="spellEnd"/>
            <w:r w:rsidRPr="009933BD">
              <w:rPr>
                <w:rFonts w:cs="Arial"/>
                <w:szCs w:val="24"/>
              </w:rPr>
              <w:t xml:space="preserve">: tipo varchar que muestra el código de barras del producto. </w:t>
            </w:r>
          </w:p>
          <w:p w14:paraId="76AC737C" w14:textId="77777777" w:rsidR="003A5C80" w:rsidRPr="009933BD" w:rsidRDefault="003A5C80" w:rsidP="003A5C80">
            <w:pPr>
              <w:pStyle w:val="Prrafodelista"/>
              <w:numPr>
                <w:ilvl w:val="0"/>
                <w:numId w:val="3"/>
              </w:numPr>
              <w:ind w:left="370"/>
              <w:jc w:val="left"/>
              <w:rPr>
                <w:rFonts w:cs="Arial"/>
                <w:szCs w:val="24"/>
              </w:rPr>
            </w:pPr>
            <w:proofErr w:type="spellStart"/>
            <w:r w:rsidRPr="009933BD">
              <w:rPr>
                <w:rFonts w:cs="Arial"/>
                <w:szCs w:val="24"/>
              </w:rPr>
              <w:t>Categorias_idCategorias</w:t>
            </w:r>
            <w:proofErr w:type="spellEnd"/>
            <w:r w:rsidRPr="009933BD">
              <w:rPr>
                <w:rFonts w:cs="Arial"/>
                <w:szCs w:val="24"/>
              </w:rPr>
              <w:t>: identificador único, auto incrementable y no modificable, actúa como llave foránea para que exista una conexión entre productos y categorías. Su objetivo es dar a conocer la categoría a la que pertenece el producto.</w:t>
            </w:r>
          </w:p>
          <w:p w14:paraId="50D7519C" w14:textId="77777777" w:rsidR="003A5C80" w:rsidRPr="003A5C80" w:rsidRDefault="003A5C80" w:rsidP="007B2747">
            <w:pPr>
              <w:ind w:left="0" w:firstLine="0"/>
              <w:rPr>
                <w:rFonts w:cs="Arial"/>
                <w:szCs w:val="24"/>
                <w:lang w:val="es-MX"/>
              </w:rPr>
            </w:pPr>
          </w:p>
        </w:tc>
      </w:tr>
      <w:tr w:rsidR="003A5C80" w:rsidRPr="003A5C80" w14:paraId="19A7EA8C" w14:textId="77777777" w:rsidTr="007B2747">
        <w:tc>
          <w:tcPr>
            <w:tcW w:w="1947" w:type="dxa"/>
          </w:tcPr>
          <w:p w14:paraId="36BB5E85" w14:textId="77777777" w:rsidR="003A5C80" w:rsidRPr="009933BD" w:rsidRDefault="003A5C80" w:rsidP="007B2747">
            <w:pPr>
              <w:ind w:left="0" w:firstLine="0"/>
              <w:rPr>
                <w:rFonts w:cs="Arial"/>
                <w:szCs w:val="24"/>
              </w:rPr>
            </w:pPr>
            <w:r w:rsidRPr="009933BD">
              <w:rPr>
                <w:rFonts w:cs="Arial"/>
                <w:szCs w:val="24"/>
              </w:rPr>
              <w:lastRenderedPageBreak/>
              <w:t>RF_07</w:t>
            </w:r>
          </w:p>
        </w:tc>
        <w:tc>
          <w:tcPr>
            <w:tcW w:w="2044" w:type="dxa"/>
          </w:tcPr>
          <w:p w14:paraId="4D25F5F3" w14:textId="77777777" w:rsidR="003A5C80" w:rsidRPr="009933BD" w:rsidRDefault="003A5C80" w:rsidP="007B2747">
            <w:pPr>
              <w:spacing w:after="160" w:line="259" w:lineRule="auto"/>
              <w:ind w:left="0" w:firstLine="0"/>
              <w:rPr>
                <w:rFonts w:cs="Arial"/>
                <w:szCs w:val="24"/>
              </w:rPr>
            </w:pPr>
            <w:proofErr w:type="spellStart"/>
            <w:r w:rsidRPr="009933BD">
              <w:rPr>
                <w:rFonts w:cs="Arial"/>
                <w:szCs w:val="24"/>
              </w:rPr>
              <w:t>Eliminar</w:t>
            </w:r>
            <w:proofErr w:type="spellEnd"/>
            <w:r w:rsidRPr="009933BD">
              <w:rPr>
                <w:rFonts w:cs="Arial"/>
                <w:szCs w:val="24"/>
              </w:rPr>
              <w:t xml:space="preserve"> </w:t>
            </w:r>
            <w:proofErr w:type="spellStart"/>
            <w:r w:rsidRPr="009933BD">
              <w:rPr>
                <w:rFonts w:cs="Arial"/>
                <w:szCs w:val="24"/>
              </w:rPr>
              <w:t>producto</w:t>
            </w:r>
            <w:proofErr w:type="spellEnd"/>
          </w:p>
        </w:tc>
        <w:tc>
          <w:tcPr>
            <w:tcW w:w="4837" w:type="dxa"/>
          </w:tcPr>
          <w:p w14:paraId="445938C1"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el uso de la tabla productos, en la cual por parte del administrador se podrán eliminar distintos productos que estén registrados. </w:t>
            </w:r>
          </w:p>
          <w:p w14:paraId="2DE316E9" w14:textId="77777777" w:rsidR="003A5C80" w:rsidRPr="003A5C80" w:rsidRDefault="003A5C80" w:rsidP="007B2747">
            <w:pPr>
              <w:ind w:left="0" w:firstLine="0"/>
              <w:rPr>
                <w:rFonts w:cs="Arial"/>
                <w:szCs w:val="24"/>
                <w:lang w:val="es-MX"/>
              </w:rPr>
            </w:pPr>
            <w:proofErr w:type="spellStart"/>
            <w:proofErr w:type="gramStart"/>
            <w:r w:rsidRPr="003A5C80">
              <w:rPr>
                <w:rFonts w:cs="Arial"/>
                <w:szCs w:val="24"/>
                <w:lang w:val="es-MX"/>
              </w:rPr>
              <w:t>idProducto</w:t>
            </w:r>
            <w:proofErr w:type="spellEnd"/>
            <w:proofErr w:type="gramEnd"/>
            <w:r w:rsidRPr="003A5C80">
              <w:rPr>
                <w:rFonts w:cs="Arial"/>
                <w:szCs w:val="24"/>
                <w:lang w:val="es-MX"/>
              </w:rPr>
              <w:t>: este es el atributo principal por lo cual si es eliminado se borra la demás información del producto.</w:t>
            </w:r>
          </w:p>
          <w:p w14:paraId="7BF2B777" w14:textId="77777777" w:rsidR="003A5C80" w:rsidRPr="003A5C80" w:rsidRDefault="003A5C80" w:rsidP="007B2747">
            <w:pPr>
              <w:ind w:left="0" w:firstLine="0"/>
              <w:rPr>
                <w:rFonts w:cs="Arial"/>
                <w:szCs w:val="24"/>
                <w:lang w:val="es-MX"/>
              </w:rPr>
            </w:pPr>
            <w:r w:rsidRPr="003A5C80">
              <w:rPr>
                <w:rFonts w:cs="Arial"/>
                <w:szCs w:val="24"/>
                <w:lang w:val="es-MX"/>
              </w:rPr>
              <w:t xml:space="preserve">           Esto dando clic en el botón eliminar que está presente en cada registro mostrado.</w:t>
            </w:r>
          </w:p>
          <w:p w14:paraId="297553BB" w14:textId="77777777" w:rsidR="003A5C80" w:rsidRPr="003A5C80" w:rsidRDefault="003A5C80" w:rsidP="007B2747">
            <w:pPr>
              <w:ind w:left="0" w:firstLine="0"/>
              <w:rPr>
                <w:rFonts w:cs="Arial"/>
                <w:szCs w:val="24"/>
                <w:lang w:val="es-MX"/>
              </w:rPr>
            </w:pPr>
          </w:p>
          <w:p w14:paraId="1519FE62" w14:textId="77777777" w:rsidR="003A5C80" w:rsidRPr="003A5C80" w:rsidRDefault="003A5C80" w:rsidP="007B2747">
            <w:pPr>
              <w:ind w:left="0" w:firstLine="0"/>
              <w:rPr>
                <w:rFonts w:cs="Arial"/>
                <w:szCs w:val="24"/>
                <w:lang w:val="es-MX"/>
              </w:rPr>
            </w:pPr>
          </w:p>
          <w:p w14:paraId="2140BA17" w14:textId="77777777" w:rsidR="003A5C80" w:rsidRPr="003A5C80" w:rsidRDefault="003A5C80" w:rsidP="007B2747">
            <w:pPr>
              <w:ind w:left="0" w:firstLine="0"/>
              <w:rPr>
                <w:rFonts w:cs="Arial"/>
                <w:szCs w:val="24"/>
                <w:lang w:val="es-MX"/>
              </w:rPr>
            </w:pPr>
          </w:p>
          <w:p w14:paraId="4B2FB895" w14:textId="77777777" w:rsidR="003A5C80" w:rsidRPr="003A5C80" w:rsidRDefault="003A5C80" w:rsidP="007B2747">
            <w:pPr>
              <w:ind w:left="0" w:firstLine="0"/>
              <w:rPr>
                <w:rFonts w:cs="Arial"/>
                <w:szCs w:val="24"/>
                <w:lang w:val="es-MX"/>
              </w:rPr>
            </w:pPr>
          </w:p>
          <w:p w14:paraId="00C8F6C3" w14:textId="77777777" w:rsidR="003A5C80" w:rsidRPr="003A5C80" w:rsidRDefault="003A5C80" w:rsidP="007B2747">
            <w:pPr>
              <w:ind w:left="0" w:firstLine="0"/>
              <w:rPr>
                <w:rFonts w:cs="Arial"/>
                <w:szCs w:val="24"/>
                <w:lang w:val="es-MX"/>
              </w:rPr>
            </w:pPr>
          </w:p>
          <w:p w14:paraId="38AF4705" w14:textId="77777777" w:rsidR="003A5C80" w:rsidRPr="003A5C80" w:rsidRDefault="003A5C80" w:rsidP="007B2747">
            <w:pPr>
              <w:ind w:left="0" w:firstLine="0"/>
              <w:rPr>
                <w:rFonts w:cs="Arial"/>
                <w:szCs w:val="24"/>
                <w:lang w:val="es-MX"/>
              </w:rPr>
            </w:pPr>
          </w:p>
          <w:p w14:paraId="37445CCA" w14:textId="77777777" w:rsidR="003A5C80" w:rsidRPr="003A5C80" w:rsidRDefault="003A5C80" w:rsidP="007B2747">
            <w:pPr>
              <w:ind w:left="0" w:firstLine="0"/>
              <w:rPr>
                <w:rFonts w:cs="Arial"/>
                <w:szCs w:val="24"/>
                <w:lang w:val="es-MX"/>
              </w:rPr>
            </w:pPr>
          </w:p>
          <w:p w14:paraId="54A88BBF" w14:textId="77777777" w:rsidR="003A5C80" w:rsidRPr="003A5C80" w:rsidRDefault="003A5C80" w:rsidP="007B2747">
            <w:pPr>
              <w:ind w:left="0" w:firstLine="0"/>
              <w:rPr>
                <w:rFonts w:cs="Arial"/>
                <w:szCs w:val="24"/>
                <w:lang w:val="es-MX"/>
              </w:rPr>
            </w:pPr>
          </w:p>
          <w:p w14:paraId="6105FA79" w14:textId="77777777" w:rsidR="003A5C80" w:rsidRPr="003A5C80" w:rsidRDefault="003A5C80" w:rsidP="007B2747">
            <w:pPr>
              <w:ind w:left="0" w:firstLine="0"/>
              <w:rPr>
                <w:rFonts w:cs="Arial"/>
                <w:szCs w:val="24"/>
                <w:lang w:val="es-MX"/>
              </w:rPr>
            </w:pPr>
          </w:p>
          <w:p w14:paraId="3D66D6DD" w14:textId="77777777" w:rsidR="003A5C80" w:rsidRPr="003A5C80" w:rsidRDefault="003A5C80" w:rsidP="007B2747">
            <w:pPr>
              <w:ind w:left="0" w:firstLine="0"/>
              <w:rPr>
                <w:rFonts w:cs="Arial"/>
                <w:szCs w:val="24"/>
                <w:lang w:val="es-MX"/>
              </w:rPr>
            </w:pPr>
          </w:p>
          <w:p w14:paraId="2D4DAD22" w14:textId="77777777" w:rsidR="003A5C80" w:rsidRPr="003A5C80" w:rsidRDefault="003A5C80" w:rsidP="007B2747">
            <w:pPr>
              <w:ind w:left="0" w:firstLine="0"/>
              <w:rPr>
                <w:rFonts w:cs="Arial"/>
                <w:szCs w:val="24"/>
                <w:lang w:val="es-MX"/>
              </w:rPr>
            </w:pPr>
          </w:p>
          <w:p w14:paraId="17F7CAD2" w14:textId="77777777" w:rsidR="003A5C80" w:rsidRPr="003A5C80" w:rsidRDefault="003A5C80" w:rsidP="007B2747">
            <w:pPr>
              <w:ind w:left="0" w:firstLine="0"/>
              <w:rPr>
                <w:rFonts w:cs="Arial"/>
                <w:szCs w:val="24"/>
                <w:lang w:val="es-MX"/>
              </w:rPr>
            </w:pPr>
          </w:p>
          <w:p w14:paraId="182C891F" w14:textId="77777777" w:rsidR="003A5C80" w:rsidRPr="003A5C80" w:rsidRDefault="003A5C80" w:rsidP="007B2747">
            <w:pPr>
              <w:ind w:left="0" w:firstLine="0"/>
              <w:rPr>
                <w:rFonts w:cs="Arial"/>
                <w:szCs w:val="24"/>
                <w:lang w:val="es-MX"/>
              </w:rPr>
            </w:pPr>
          </w:p>
          <w:p w14:paraId="7F9531E4" w14:textId="77777777" w:rsidR="003A5C80" w:rsidRPr="003A5C80" w:rsidRDefault="003A5C80" w:rsidP="007B2747">
            <w:pPr>
              <w:ind w:left="0" w:firstLine="0"/>
              <w:rPr>
                <w:rFonts w:cs="Arial"/>
                <w:szCs w:val="24"/>
                <w:lang w:val="es-MX"/>
              </w:rPr>
            </w:pPr>
          </w:p>
        </w:tc>
      </w:tr>
      <w:tr w:rsidR="003A5C80" w:rsidRPr="009933BD" w14:paraId="267A9AC5" w14:textId="77777777" w:rsidTr="007B2747">
        <w:tc>
          <w:tcPr>
            <w:tcW w:w="1947" w:type="dxa"/>
          </w:tcPr>
          <w:p w14:paraId="59DDB3EE" w14:textId="77777777" w:rsidR="003A5C80" w:rsidRPr="009933BD" w:rsidRDefault="003A5C80" w:rsidP="007B2747">
            <w:pPr>
              <w:ind w:left="0" w:firstLine="0"/>
              <w:rPr>
                <w:rFonts w:cs="Arial"/>
                <w:szCs w:val="24"/>
              </w:rPr>
            </w:pPr>
            <w:r>
              <w:rPr>
                <w:rFonts w:cs="Arial"/>
                <w:szCs w:val="24"/>
              </w:rPr>
              <w:lastRenderedPageBreak/>
              <w:t>RF_08</w:t>
            </w:r>
          </w:p>
        </w:tc>
        <w:tc>
          <w:tcPr>
            <w:tcW w:w="2044" w:type="dxa"/>
          </w:tcPr>
          <w:p w14:paraId="294C9EB5" w14:textId="77777777" w:rsidR="003A5C80" w:rsidRPr="009933BD" w:rsidRDefault="003A5C80" w:rsidP="007B2747">
            <w:pPr>
              <w:ind w:left="0" w:firstLine="0"/>
              <w:rPr>
                <w:rFonts w:cs="Arial"/>
              </w:rPr>
            </w:pPr>
            <w:proofErr w:type="spellStart"/>
            <w:r w:rsidRPr="009933BD">
              <w:rPr>
                <w:rFonts w:cs="Arial"/>
              </w:rPr>
              <w:t>Consulta</w:t>
            </w:r>
            <w:proofErr w:type="spellEnd"/>
            <w:r w:rsidRPr="009933BD">
              <w:rPr>
                <w:rFonts w:cs="Arial"/>
              </w:rPr>
              <w:t xml:space="preserve"> CP</w:t>
            </w:r>
          </w:p>
        </w:tc>
        <w:tc>
          <w:tcPr>
            <w:tcW w:w="4837" w:type="dxa"/>
          </w:tcPr>
          <w:p w14:paraId="7B715925" w14:textId="77777777" w:rsidR="003A5C80" w:rsidRPr="009933BD" w:rsidRDefault="003A5C80" w:rsidP="007B2747">
            <w:pPr>
              <w:ind w:left="0"/>
              <w:rPr>
                <w:rFonts w:cs="Arial"/>
                <w:szCs w:val="24"/>
              </w:rPr>
            </w:pPr>
            <w:r w:rsidRPr="003A5C80">
              <w:rPr>
                <w:rFonts w:cs="Arial"/>
                <w:szCs w:val="24"/>
                <w:lang w:val="es-MX"/>
              </w:rPr>
              <w:t xml:space="preserve">El sistema permitirá el uso de la tabla </w:t>
            </w:r>
            <w:proofErr w:type="spellStart"/>
            <w:r w:rsidRPr="003A5C80">
              <w:rPr>
                <w:rFonts w:cs="Arial"/>
                <w:szCs w:val="24"/>
                <w:lang w:val="es-MX"/>
              </w:rPr>
              <w:t>cp</w:t>
            </w:r>
            <w:proofErr w:type="spellEnd"/>
            <w:r w:rsidRPr="003A5C80">
              <w:rPr>
                <w:rFonts w:cs="Arial"/>
                <w:szCs w:val="24"/>
                <w:lang w:val="es-MX"/>
              </w:rPr>
              <w:t xml:space="preserve">, en la cual por parte del administrador se podrán realizar consultas de todos los códigos postales que estén registrados. </w:t>
            </w:r>
            <w:r w:rsidRPr="009933BD">
              <w:rPr>
                <w:rFonts w:cs="Arial"/>
                <w:szCs w:val="24"/>
              </w:rPr>
              <w:t xml:space="preserve">Se </w:t>
            </w:r>
            <w:proofErr w:type="spellStart"/>
            <w:r w:rsidRPr="009933BD">
              <w:rPr>
                <w:rFonts w:cs="Arial"/>
                <w:szCs w:val="24"/>
              </w:rPr>
              <w:t>podrán</w:t>
            </w:r>
            <w:proofErr w:type="spellEnd"/>
            <w:r w:rsidRPr="009933BD">
              <w:rPr>
                <w:rFonts w:cs="Arial"/>
                <w:szCs w:val="24"/>
              </w:rPr>
              <w:t xml:space="preserve"> </w:t>
            </w:r>
            <w:proofErr w:type="spellStart"/>
            <w:r w:rsidRPr="009933BD">
              <w:rPr>
                <w:rFonts w:cs="Arial"/>
                <w:szCs w:val="24"/>
              </w:rPr>
              <w:t>visualizar</w:t>
            </w:r>
            <w:proofErr w:type="spellEnd"/>
            <w:r w:rsidRPr="009933BD">
              <w:rPr>
                <w:rFonts w:cs="Arial"/>
                <w:szCs w:val="24"/>
              </w:rPr>
              <w:t xml:space="preserve"> </w:t>
            </w:r>
            <w:proofErr w:type="spellStart"/>
            <w:r w:rsidRPr="009933BD">
              <w:rPr>
                <w:rFonts w:cs="Arial"/>
                <w:szCs w:val="24"/>
              </w:rPr>
              <w:t>los</w:t>
            </w:r>
            <w:proofErr w:type="spellEnd"/>
            <w:r w:rsidRPr="009933BD">
              <w:rPr>
                <w:rFonts w:cs="Arial"/>
                <w:szCs w:val="24"/>
              </w:rPr>
              <w:t xml:space="preserve"> </w:t>
            </w:r>
            <w:proofErr w:type="spellStart"/>
            <w:r w:rsidRPr="009933BD">
              <w:rPr>
                <w:rFonts w:cs="Arial"/>
                <w:szCs w:val="24"/>
              </w:rPr>
              <w:t>siguientes</w:t>
            </w:r>
            <w:proofErr w:type="spellEnd"/>
            <w:r w:rsidRPr="009933BD">
              <w:rPr>
                <w:rFonts w:cs="Arial"/>
                <w:szCs w:val="24"/>
              </w:rPr>
              <w:t xml:space="preserve"> </w:t>
            </w:r>
            <w:proofErr w:type="spellStart"/>
            <w:r w:rsidRPr="009933BD">
              <w:rPr>
                <w:rFonts w:cs="Arial"/>
                <w:szCs w:val="24"/>
              </w:rPr>
              <w:t>campos</w:t>
            </w:r>
            <w:proofErr w:type="spellEnd"/>
            <w:r w:rsidRPr="009933BD">
              <w:rPr>
                <w:rFonts w:cs="Arial"/>
                <w:szCs w:val="24"/>
              </w:rPr>
              <w:t>:</w:t>
            </w:r>
          </w:p>
          <w:p w14:paraId="4675E703" w14:textId="77777777" w:rsidR="003A5C80" w:rsidRPr="009933BD" w:rsidRDefault="003A5C80" w:rsidP="003A5C80">
            <w:pPr>
              <w:pStyle w:val="Prrafodelista"/>
              <w:numPr>
                <w:ilvl w:val="0"/>
                <w:numId w:val="3"/>
              </w:numPr>
              <w:ind w:left="370"/>
              <w:jc w:val="left"/>
              <w:rPr>
                <w:rFonts w:cs="Arial"/>
                <w:szCs w:val="24"/>
              </w:rPr>
            </w:pPr>
            <w:proofErr w:type="spellStart"/>
            <w:r w:rsidRPr="009933BD">
              <w:rPr>
                <w:rFonts w:cs="Arial"/>
                <w:szCs w:val="24"/>
              </w:rPr>
              <w:t>cp</w:t>
            </w:r>
            <w:proofErr w:type="spellEnd"/>
            <w:r w:rsidRPr="009933BD">
              <w:rPr>
                <w:rFonts w:cs="Arial"/>
                <w:szCs w:val="24"/>
              </w:rPr>
              <w:t xml:space="preserve">: identificador único del código postal. </w:t>
            </w:r>
          </w:p>
          <w:p w14:paraId="342C409F" w14:textId="77777777" w:rsidR="003A5C80" w:rsidRPr="009933BD" w:rsidRDefault="003A5C80" w:rsidP="003A5C80">
            <w:pPr>
              <w:pStyle w:val="Prrafodelista"/>
              <w:numPr>
                <w:ilvl w:val="0"/>
                <w:numId w:val="3"/>
              </w:numPr>
              <w:ind w:left="370"/>
              <w:jc w:val="left"/>
              <w:rPr>
                <w:rFonts w:cs="Arial"/>
                <w:szCs w:val="24"/>
              </w:rPr>
            </w:pPr>
            <w:r w:rsidRPr="009933BD">
              <w:rPr>
                <w:rFonts w:cs="Arial"/>
                <w:szCs w:val="24"/>
              </w:rPr>
              <w:t xml:space="preserve">colonia: nombre de la colonia. </w:t>
            </w:r>
          </w:p>
          <w:p w14:paraId="20B7E822" w14:textId="77777777" w:rsidR="003A5C80" w:rsidRPr="009933BD" w:rsidRDefault="003A5C80" w:rsidP="003A5C80">
            <w:pPr>
              <w:pStyle w:val="Prrafodelista"/>
              <w:numPr>
                <w:ilvl w:val="0"/>
                <w:numId w:val="3"/>
              </w:numPr>
              <w:ind w:left="370"/>
              <w:jc w:val="left"/>
              <w:rPr>
                <w:rFonts w:cs="Arial"/>
                <w:szCs w:val="24"/>
              </w:rPr>
            </w:pPr>
            <w:r w:rsidRPr="009933BD">
              <w:rPr>
                <w:rFonts w:cs="Arial"/>
                <w:szCs w:val="24"/>
              </w:rPr>
              <w:t xml:space="preserve">Municipio: nombre del municipio. </w:t>
            </w:r>
          </w:p>
          <w:p w14:paraId="4A51280F" w14:textId="77777777" w:rsidR="003A5C80" w:rsidRPr="009933BD" w:rsidRDefault="003A5C80" w:rsidP="003A5C80">
            <w:pPr>
              <w:pStyle w:val="Prrafodelista"/>
              <w:numPr>
                <w:ilvl w:val="0"/>
                <w:numId w:val="3"/>
              </w:numPr>
              <w:ind w:left="370"/>
              <w:jc w:val="left"/>
              <w:rPr>
                <w:rFonts w:cs="Arial"/>
                <w:szCs w:val="24"/>
              </w:rPr>
            </w:pPr>
            <w:r w:rsidRPr="009933BD">
              <w:rPr>
                <w:rFonts w:cs="Arial"/>
                <w:szCs w:val="24"/>
              </w:rPr>
              <w:t>estado: nombre del estado.</w:t>
            </w:r>
          </w:p>
        </w:tc>
      </w:tr>
      <w:tr w:rsidR="003A5C80" w:rsidRPr="003A5C80" w14:paraId="65AD57D2" w14:textId="77777777" w:rsidTr="007B2747">
        <w:tc>
          <w:tcPr>
            <w:tcW w:w="1947" w:type="dxa"/>
          </w:tcPr>
          <w:p w14:paraId="489050CE" w14:textId="77777777" w:rsidR="003A5C80" w:rsidRPr="009933BD" w:rsidRDefault="003A5C80" w:rsidP="007B2747">
            <w:pPr>
              <w:ind w:left="0" w:firstLine="0"/>
              <w:rPr>
                <w:rFonts w:cs="Arial"/>
                <w:szCs w:val="24"/>
              </w:rPr>
            </w:pPr>
            <w:r>
              <w:rPr>
                <w:rFonts w:cs="Arial"/>
                <w:szCs w:val="24"/>
              </w:rPr>
              <w:t>RF_09</w:t>
            </w:r>
          </w:p>
        </w:tc>
        <w:tc>
          <w:tcPr>
            <w:tcW w:w="2044" w:type="dxa"/>
          </w:tcPr>
          <w:p w14:paraId="6378D57C" w14:textId="77777777" w:rsidR="003A5C80" w:rsidRPr="009933BD" w:rsidRDefault="003A5C80" w:rsidP="007B2747">
            <w:pPr>
              <w:ind w:left="0" w:firstLine="0"/>
              <w:rPr>
                <w:rFonts w:cs="Arial"/>
              </w:rPr>
            </w:pPr>
            <w:proofErr w:type="spellStart"/>
            <w:r w:rsidRPr="009933BD">
              <w:rPr>
                <w:rFonts w:cs="Arial"/>
              </w:rPr>
              <w:t>Modificar</w:t>
            </w:r>
            <w:proofErr w:type="spellEnd"/>
            <w:r w:rsidRPr="009933BD">
              <w:rPr>
                <w:rFonts w:cs="Arial"/>
              </w:rPr>
              <w:t xml:space="preserve"> CP.</w:t>
            </w:r>
          </w:p>
        </w:tc>
        <w:tc>
          <w:tcPr>
            <w:tcW w:w="4837" w:type="dxa"/>
          </w:tcPr>
          <w:p w14:paraId="2DA2F068" w14:textId="77777777" w:rsidR="003A5C80" w:rsidRPr="009933BD" w:rsidRDefault="003A5C80" w:rsidP="007B2747">
            <w:pPr>
              <w:ind w:left="0"/>
              <w:rPr>
                <w:rFonts w:cs="Arial"/>
                <w:szCs w:val="24"/>
              </w:rPr>
            </w:pPr>
            <w:r w:rsidRPr="003A5C80">
              <w:rPr>
                <w:rFonts w:cs="Arial"/>
                <w:szCs w:val="24"/>
                <w:lang w:val="es-MX"/>
              </w:rPr>
              <w:t xml:space="preserve">El sistema permitirá el uso de la tabla CP, en la cual por parte del administrador </w:t>
            </w:r>
            <w:r w:rsidRPr="003A5C80">
              <w:rPr>
                <w:rFonts w:cs="Arial"/>
                <w:szCs w:val="24"/>
                <w:lang w:val="es-MX"/>
              </w:rPr>
              <w:lastRenderedPageBreak/>
              <w:t xml:space="preserve">se podrán realizar modificaciones a los códigos postales que estén registrados. </w:t>
            </w:r>
            <w:r w:rsidRPr="009933BD">
              <w:rPr>
                <w:rFonts w:cs="Arial"/>
                <w:szCs w:val="24"/>
              </w:rPr>
              <w:t xml:space="preserve">Las </w:t>
            </w:r>
            <w:proofErr w:type="spellStart"/>
            <w:r w:rsidRPr="009933BD">
              <w:rPr>
                <w:rFonts w:cs="Arial"/>
                <w:szCs w:val="24"/>
              </w:rPr>
              <w:t>modificaciones</w:t>
            </w:r>
            <w:proofErr w:type="spellEnd"/>
            <w:r w:rsidRPr="009933BD">
              <w:rPr>
                <w:rFonts w:cs="Arial"/>
                <w:szCs w:val="24"/>
              </w:rPr>
              <w:t xml:space="preserve"> se </w:t>
            </w:r>
            <w:proofErr w:type="spellStart"/>
            <w:r w:rsidRPr="009933BD">
              <w:rPr>
                <w:rFonts w:cs="Arial"/>
                <w:szCs w:val="24"/>
              </w:rPr>
              <w:t>podrán</w:t>
            </w:r>
            <w:proofErr w:type="spellEnd"/>
            <w:r w:rsidRPr="009933BD">
              <w:rPr>
                <w:rFonts w:cs="Arial"/>
                <w:szCs w:val="24"/>
              </w:rPr>
              <w:t xml:space="preserve"> </w:t>
            </w:r>
            <w:proofErr w:type="spellStart"/>
            <w:r w:rsidRPr="009933BD">
              <w:rPr>
                <w:rFonts w:cs="Arial"/>
                <w:szCs w:val="24"/>
              </w:rPr>
              <w:t>realizar</w:t>
            </w:r>
            <w:proofErr w:type="spellEnd"/>
            <w:r w:rsidRPr="009933BD">
              <w:rPr>
                <w:rFonts w:cs="Arial"/>
                <w:szCs w:val="24"/>
              </w:rPr>
              <w:t xml:space="preserve"> </w:t>
            </w:r>
            <w:proofErr w:type="spellStart"/>
            <w:r w:rsidRPr="009933BD">
              <w:rPr>
                <w:rFonts w:cs="Arial"/>
                <w:szCs w:val="24"/>
              </w:rPr>
              <w:t>en</w:t>
            </w:r>
            <w:proofErr w:type="spellEnd"/>
            <w:r w:rsidRPr="009933BD">
              <w:rPr>
                <w:rFonts w:cs="Arial"/>
                <w:szCs w:val="24"/>
              </w:rPr>
              <w:t xml:space="preserve"> </w:t>
            </w:r>
            <w:proofErr w:type="spellStart"/>
            <w:r w:rsidRPr="009933BD">
              <w:rPr>
                <w:rFonts w:cs="Arial"/>
                <w:szCs w:val="24"/>
              </w:rPr>
              <w:t>los</w:t>
            </w:r>
            <w:proofErr w:type="spellEnd"/>
            <w:r w:rsidRPr="009933BD">
              <w:rPr>
                <w:rFonts w:cs="Arial"/>
                <w:szCs w:val="24"/>
              </w:rPr>
              <w:t xml:space="preserve"> </w:t>
            </w:r>
            <w:proofErr w:type="spellStart"/>
            <w:r w:rsidRPr="009933BD">
              <w:rPr>
                <w:rFonts w:cs="Arial"/>
                <w:szCs w:val="24"/>
              </w:rPr>
              <w:t>siguientes</w:t>
            </w:r>
            <w:proofErr w:type="spellEnd"/>
            <w:r w:rsidRPr="009933BD">
              <w:rPr>
                <w:rFonts w:cs="Arial"/>
                <w:szCs w:val="24"/>
              </w:rPr>
              <w:t xml:space="preserve"> </w:t>
            </w:r>
            <w:proofErr w:type="spellStart"/>
            <w:r w:rsidRPr="009933BD">
              <w:rPr>
                <w:rFonts w:cs="Arial"/>
                <w:szCs w:val="24"/>
              </w:rPr>
              <w:t>campos</w:t>
            </w:r>
            <w:proofErr w:type="spellEnd"/>
            <w:r w:rsidRPr="009933BD">
              <w:rPr>
                <w:rFonts w:cs="Arial"/>
                <w:szCs w:val="24"/>
              </w:rPr>
              <w:t>;</w:t>
            </w:r>
          </w:p>
          <w:p w14:paraId="5EED9102" w14:textId="77777777" w:rsidR="003A5C80" w:rsidRPr="009933BD" w:rsidRDefault="003A5C80" w:rsidP="003A5C80">
            <w:pPr>
              <w:pStyle w:val="Prrafodelista"/>
              <w:numPr>
                <w:ilvl w:val="0"/>
                <w:numId w:val="3"/>
              </w:numPr>
              <w:ind w:left="370"/>
              <w:jc w:val="left"/>
              <w:rPr>
                <w:rFonts w:cs="Arial"/>
                <w:szCs w:val="24"/>
              </w:rPr>
            </w:pPr>
            <w:proofErr w:type="spellStart"/>
            <w:r w:rsidRPr="009933BD">
              <w:rPr>
                <w:rFonts w:cs="Arial"/>
                <w:szCs w:val="24"/>
              </w:rPr>
              <w:t>cp</w:t>
            </w:r>
            <w:proofErr w:type="spellEnd"/>
            <w:r w:rsidRPr="009933BD">
              <w:rPr>
                <w:rFonts w:cs="Arial"/>
                <w:szCs w:val="24"/>
              </w:rPr>
              <w:t xml:space="preserve">: identificador único, auto incrementable y no modificable. </w:t>
            </w:r>
          </w:p>
          <w:p w14:paraId="5AE0E1A7" w14:textId="77777777" w:rsidR="003A5C80" w:rsidRPr="009933BD" w:rsidRDefault="003A5C80" w:rsidP="003A5C80">
            <w:pPr>
              <w:pStyle w:val="Prrafodelista"/>
              <w:numPr>
                <w:ilvl w:val="0"/>
                <w:numId w:val="3"/>
              </w:numPr>
              <w:ind w:left="370"/>
              <w:jc w:val="left"/>
              <w:rPr>
                <w:rFonts w:cs="Arial"/>
                <w:szCs w:val="24"/>
              </w:rPr>
            </w:pPr>
            <w:r w:rsidRPr="009933BD">
              <w:rPr>
                <w:rFonts w:cs="Arial"/>
                <w:szCs w:val="24"/>
              </w:rPr>
              <w:t xml:space="preserve">colonia: campo que permitirá distinguir una colonia de otra, su extensión máxima es de 100 caracteres y solo permitirá valores alfanuméricos. </w:t>
            </w:r>
          </w:p>
          <w:p w14:paraId="003D9B0A" w14:textId="77777777" w:rsidR="003A5C80" w:rsidRPr="009933BD" w:rsidRDefault="003A5C80" w:rsidP="003A5C80">
            <w:pPr>
              <w:pStyle w:val="Prrafodelista"/>
              <w:numPr>
                <w:ilvl w:val="0"/>
                <w:numId w:val="3"/>
              </w:numPr>
              <w:ind w:left="370"/>
              <w:jc w:val="left"/>
              <w:rPr>
                <w:rFonts w:cs="Arial"/>
                <w:szCs w:val="24"/>
              </w:rPr>
            </w:pPr>
            <w:r w:rsidRPr="009933BD">
              <w:rPr>
                <w:rFonts w:cs="Arial"/>
                <w:szCs w:val="24"/>
              </w:rPr>
              <w:t xml:space="preserve">Municipio: tipo varchar que almacena en no más de 45 caracteres el nombre del municipio de la colonia. </w:t>
            </w:r>
          </w:p>
          <w:p w14:paraId="56717A2A" w14:textId="77777777" w:rsidR="003A5C80" w:rsidRPr="009933BD" w:rsidRDefault="003A5C80" w:rsidP="003A5C80">
            <w:pPr>
              <w:pStyle w:val="Prrafodelista"/>
              <w:numPr>
                <w:ilvl w:val="0"/>
                <w:numId w:val="3"/>
              </w:numPr>
              <w:ind w:left="370"/>
              <w:jc w:val="left"/>
              <w:rPr>
                <w:rFonts w:cs="Arial"/>
                <w:szCs w:val="24"/>
              </w:rPr>
            </w:pPr>
            <w:r w:rsidRPr="009933BD">
              <w:rPr>
                <w:rFonts w:cs="Arial"/>
                <w:szCs w:val="24"/>
              </w:rPr>
              <w:t>estado: permite guardar el estado al que pertenece la colonia, tipo varchar que almacena un máximo de 45 caracteres.</w:t>
            </w:r>
          </w:p>
          <w:p w14:paraId="5A688B8D" w14:textId="77777777" w:rsidR="003A5C80" w:rsidRPr="003A5C80" w:rsidRDefault="003A5C80" w:rsidP="007B2747">
            <w:pPr>
              <w:ind w:left="0"/>
              <w:rPr>
                <w:rFonts w:cs="Arial"/>
                <w:szCs w:val="24"/>
                <w:lang w:val="es-MX"/>
              </w:rPr>
            </w:pPr>
          </w:p>
          <w:p w14:paraId="77BE96D5" w14:textId="77777777" w:rsidR="003A5C80" w:rsidRPr="003A5C80" w:rsidRDefault="003A5C80" w:rsidP="007B2747">
            <w:pPr>
              <w:ind w:left="0"/>
              <w:rPr>
                <w:rFonts w:cs="Arial"/>
                <w:szCs w:val="24"/>
                <w:lang w:val="es-MX"/>
              </w:rPr>
            </w:pPr>
          </w:p>
        </w:tc>
      </w:tr>
      <w:tr w:rsidR="003A5C80" w:rsidRPr="003A5C80" w14:paraId="00B367CA" w14:textId="77777777" w:rsidTr="007B2747">
        <w:tc>
          <w:tcPr>
            <w:tcW w:w="1947" w:type="dxa"/>
          </w:tcPr>
          <w:p w14:paraId="460F099A" w14:textId="77777777" w:rsidR="003A5C80" w:rsidRPr="009933BD" w:rsidRDefault="003A5C80" w:rsidP="007B2747">
            <w:pPr>
              <w:ind w:left="0" w:firstLine="0"/>
              <w:rPr>
                <w:rFonts w:cs="Arial"/>
                <w:szCs w:val="24"/>
              </w:rPr>
            </w:pPr>
            <w:r>
              <w:rPr>
                <w:rFonts w:cs="Arial"/>
                <w:szCs w:val="24"/>
              </w:rPr>
              <w:lastRenderedPageBreak/>
              <w:t>RF_10</w:t>
            </w:r>
          </w:p>
        </w:tc>
        <w:tc>
          <w:tcPr>
            <w:tcW w:w="2044" w:type="dxa"/>
          </w:tcPr>
          <w:p w14:paraId="49F02B84" w14:textId="77777777" w:rsidR="003A5C80" w:rsidRPr="009933BD" w:rsidRDefault="003A5C80" w:rsidP="007B2747">
            <w:pPr>
              <w:spacing w:after="160" w:line="259" w:lineRule="auto"/>
              <w:ind w:left="0" w:firstLine="0"/>
              <w:rPr>
                <w:rFonts w:cs="Arial"/>
                <w:szCs w:val="24"/>
              </w:rPr>
            </w:pPr>
            <w:proofErr w:type="spellStart"/>
            <w:r w:rsidRPr="009933BD">
              <w:rPr>
                <w:rFonts w:cs="Arial"/>
                <w:szCs w:val="24"/>
              </w:rPr>
              <w:t>Registro</w:t>
            </w:r>
            <w:proofErr w:type="spellEnd"/>
            <w:r w:rsidRPr="009933BD">
              <w:rPr>
                <w:rFonts w:cs="Arial"/>
                <w:szCs w:val="24"/>
              </w:rPr>
              <w:t xml:space="preserve"> </w:t>
            </w:r>
            <w:proofErr w:type="spellStart"/>
            <w:r w:rsidRPr="009933BD">
              <w:rPr>
                <w:rFonts w:cs="Arial"/>
                <w:szCs w:val="24"/>
              </w:rPr>
              <w:t>usuario</w:t>
            </w:r>
            <w:proofErr w:type="spellEnd"/>
          </w:p>
        </w:tc>
        <w:tc>
          <w:tcPr>
            <w:tcW w:w="4837" w:type="dxa"/>
          </w:tcPr>
          <w:p w14:paraId="1DC2473D" w14:textId="77777777" w:rsidR="003A5C80" w:rsidRPr="003A5C80" w:rsidRDefault="003A5C80" w:rsidP="007B2747">
            <w:pPr>
              <w:ind w:left="0"/>
              <w:rPr>
                <w:rFonts w:cs="Arial"/>
                <w:szCs w:val="24"/>
                <w:lang w:val="es-MX"/>
              </w:rPr>
            </w:pPr>
            <w:r w:rsidRPr="003A5C80">
              <w:rPr>
                <w:rFonts w:cs="Arial"/>
                <w:szCs w:val="24"/>
                <w:lang w:val="es-MX"/>
              </w:rPr>
              <w:t>El sistema permitirá agregar registros a la tabla usuarios por medio de un formulario desde la interfaz del administrador, el cual contará con:</w:t>
            </w:r>
          </w:p>
          <w:p w14:paraId="4133B24C" w14:textId="77777777" w:rsidR="003A5C80" w:rsidRPr="003A5C80" w:rsidRDefault="003A5C80" w:rsidP="007B2747">
            <w:pPr>
              <w:ind w:left="0"/>
              <w:rPr>
                <w:rFonts w:cs="Arial"/>
                <w:szCs w:val="24"/>
                <w:lang w:val="es-MX"/>
              </w:rPr>
            </w:pPr>
          </w:p>
          <w:p w14:paraId="774BDDDB"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idUsuario</w:t>
            </w:r>
            <w:proofErr w:type="spellEnd"/>
            <w:r>
              <w:rPr>
                <w:rFonts w:cs="Arial"/>
                <w:szCs w:val="24"/>
              </w:rPr>
              <w:t>: i</w:t>
            </w:r>
            <w:r w:rsidRPr="009933BD">
              <w:rPr>
                <w:rFonts w:cs="Arial"/>
                <w:szCs w:val="24"/>
              </w:rPr>
              <w:t>dentificador único, auto-incrementable y no modificable</w:t>
            </w:r>
          </w:p>
          <w:p w14:paraId="348B0901" w14:textId="77777777" w:rsidR="003A5C80" w:rsidRPr="009933BD" w:rsidRDefault="003A5C80" w:rsidP="003A5C80">
            <w:pPr>
              <w:pStyle w:val="Prrafodelista"/>
              <w:numPr>
                <w:ilvl w:val="0"/>
                <w:numId w:val="10"/>
              </w:numPr>
              <w:jc w:val="left"/>
              <w:rPr>
                <w:rFonts w:cs="Arial"/>
                <w:szCs w:val="24"/>
              </w:rPr>
            </w:pPr>
            <w:r w:rsidRPr="009933BD">
              <w:rPr>
                <w:rFonts w:cs="Arial"/>
                <w:szCs w:val="24"/>
              </w:rPr>
              <w:lastRenderedPageBreak/>
              <w:t>nombre: De tipo Varchar de 45 caracteres que almacena el nombre del usuario.</w:t>
            </w:r>
          </w:p>
          <w:p w14:paraId="54E53B50"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apellidoP</w:t>
            </w:r>
            <w:proofErr w:type="spellEnd"/>
            <w:r w:rsidRPr="009933BD">
              <w:rPr>
                <w:rFonts w:cs="Arial"/>
                <w:szCs w:val="24"/>
              </w:rPr>
              <w:t>: De tipo Varchar de 45 caracteres que almacena el apellido paterno  del usuario.</w:t>
            </w:r>
          </w:p>
          <w:p w14:paraId="79213EA1"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apellidoM</w:t>
            </w:r>
            <w:proofErr w:type="spellEnd"/>
            <w:r w:rsidRPr="009933BD">
              <w:rPr>
                <w:rFonts w:cs="Arial"/>
                <w:szCs w:val="24"/>
              </w:rPr>
              <w:t>: De tipo Varchar de 45 caracteres que almacena el apellido materno  del usuario.</w:t>
            </w:r>
          </w:p>
          <w:p w14:paraId="0B6CAD23" w14:textId="77777777" w:rsidR="003A5C80" w:rsidRPr="009933BD" w:rsidRDefault="003A5C80" w:rsidP="003A5C80">
            <w:pPr>
              <w:pStyle w:val="Prrafodelista"/>
              <w:numPr>
                <w:ilvl w:val="0"/>
                <w:numId w:val="10"/>
              </w:numPr>
              <w:jc w:val="left"/>
              <w:rPr>
                <w:rFonts w:cs="Arial"/>
                <w:szCs w:val="24"/>
              </w:rPr>
            </w:pPr>
            <w:r w:rsidRPr="009933BD">
              <w:rPr>
                <w:rFonts w:cs="Arial"/>
                <w:szCs w:val="24"/>
              </w:rPr>
              <w:t>email: el campo será de tipo email que guarda el correo electrónico del usuario.</w:t>
            </w:r>
          </w:p>
          <w:p w14:paraId="633ADAEC" w14:textId="77777777" w:rsidR="003A5C80" w:rsidRPr="009933BD" w:rsidRDefault="003A5C80" w:rsidP="003A5C80">
            <w:pPr>
              <w:pStyle w:val="Prrafodelista"/>
              <w:numPr>
                <w:ilvl w:val="0"/>
                <w:numId w:val="10"/>
              </w:numPr>
              <w:jc w:val="left"/>
              <w:rPr>
                <w:rFonts w:cs="Arial"/>
                <w:szCs w:val="24"/>
              </w:rPr>
            </w:pPr>
            <w:r w:rsidRPr="009933BD">
              <w:rPr>
                <w:rFonts w:cs="Arial"/>
                <w:szCs w:val="24"/>
              </w:rPr>
              <w:t xml:space="preserve">avatar: tipo varchar que guarda el avatar representativo del usuario. </w:t>
            </w:r>
          </w:p>
          <w:p w14:paraId="63ED8D50"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Ip</w:t>
            </w:r>
            <w:proofErr w:type="spellEnd"/>
            <w:r w:rsidRPr="009933BD">
              <w:rPr>
                <w:rFonts w:cs="Arial"/>
                <w:szCs w:val="24"/>
              </w:rPr>
              <w:t xml:space="preserve">: tipo varchar que almacena la dirección </w:t>
            </w:r>
            <w:proofErr w:type="spellStart"/>
            <w:r w:rsidRPr="009933BD">
              <w:rPr>
                <w:rFonts w:cs="Arial"/>
                <w:szCs w:val="24"/>
              </w:rPr>
              <w:t>ip</w:t>
            </w:r>
            <w:proofErr w:type="spellEnd"/>
            <w:r w:rsidRPr="009933BD">
              <w:rPr>
                <w:rFonts w:cs="Arial"/>
                <w:szCs w:val="24"/>
              </w:rPr>
              <w:t xml:space="preserve"> del usuario.</w:t>
            </w:r>
          </w:p>
          <w:p w14:paraId="2B532063" w14:textId="77777777" w:rsidR="003A5C80" w:rsidRPr="009933BD" w:rsidRDefault="003A5C80" w:rsidP="003A5C80">
            <w:pPr>
              <w:pStyle w:val="Prrafodelista"/>
              <w:numPr>
                <w:ilvl w:val="0"/>
                <w:numId w:val="10"/>
              </w:numPr>
              <w:jc w:val="left"/>
              <w:rPr>
                <w:rFonts w:cs="Arial"/>
                <w:szCs w:val="24"/>
              </w:rPr>
            </w:pPr>
            <w:r w:rsidRPr="009933BD">
              <w:rPr>
                <w:rFonts w:cs="Arial"/>
                <w:szCs w:val="24"/>
              </w:rPr>
              <w:t>Calle: almacena en máximo 65 caracteres la calle del usuario.</w:t>
            </w:r>
          </w:p>
          <w:p w14:paraId="2F0E4624" w14:textId="77777777" w:rsidR="003A5C80" w:rsidRPr="009933BD" w:rsidRDefault="003A5C80" w:rsidP="003A5C80">
            <w:pPr>
              <w:pStyle w:val="Prrafodelista"/>
              <w:numPr>
                <w:ilvl w:val="0"/>
                <w:numId w:val="10"/>
              </w:numPr>
              <w:jc w:val="left"/>
              <w:rPr>
                <w:rFonts w:cs="Arial"/>
                <w:szCs w:val="24"/>
              </w:rPr>
            </w:pPr>
            <w:r w:rsidRPr="009933BD">
              <w:rPr>
                <w:rFonts w:cs="Arial"/>
                <w:szCs w:val="24"/>
              </w:rPr>
              <w:t xml:space="preserve">Pass: tipo varchar que almacena la contraseña del usuario. </w:t>
            </w:r>
          </w:p>
          <w:p w14:paraId="51A59431" w14:textId="77777777" w:rsidR="003A5C80" w:rsidRPr="009933BD" w:rsidRDefault="003A5C80" w:rsidP="003A5C80">
            <w:pPr>
              <w:pStyle w:val="Prrafodelista"/>
              <w:numPr>
                <w:ilvl w:val="0"/>
                <w:numId w:val="10"/>
              </w:numPr>
              <w:jc w:val="left"/>
              <w:rPr>
                <w:rFonts w:cs="Arial"/>
                <w:szCs w:val="24"/>
              </w:rPr>
            </w:pPr>
            <w:r w:rsidRPr="009933BD">
              <w:rPr>
                <w:rFonts w:cs="Arial"/>
                <w:szCs w:val="24"/>
              </w:rPr>
              <w:t xml:space="preserve">Status: tipo entero que muestra el status del usuario. </w:t>
            </w:r>
          </w:p>
          <w:p w14:paraId="5832EFB8"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CP_cp</w:t>
            </w:r>
            <w:proofErr w:type="spellEnd"/>
            <w:r w:rsidRPr="009933BD">
              <w:rPr>
                <w:rFonts w:cs="Arial"/>
                <w:szCs w:val="24"/>
              </w:rPr>
              <w:t xml:space="preserve">: identificador único, auto incrementable y no modificable, actúa como llave foránea para que exista una conexión entre CP y </w:t>
            </w:r>
            <w:r w:rsidRPr="009933BD">
              <w:rPr>
                <w:rFonts w:cs="Arial"/>
                <w:szCs w:val="24"/>
              </w:rPr>
              <w:lastRenderedPageBreak/>
              <w:t xml:space="preserve">Usuarios. Su objetivo es dar a conocer el código postal que le pertenece al usuario. </w:t>
            </w:r>
          </w:p>
          <w:p w14:paraId="35235078" w14:textId="77777777" w:rsidR="003A5C80" w:rsidRPr="003A5C80" w:rsidRDefault="003A5C80" w:rsidP="007B2747">
            <w:pPr>
              <w:spacing w:after="200"/>
              <w:ind w:left="0"/>
              <w:rPr>
                <w:rFonts w:cs="Arial"/>
                <w:szCs w:val="24"/>
                <w:lang w:val="es-MX"/>
              </w:rPr>
            </w:pPr>
          </w:p>
          <w:p w14:paraId="26D2D147" w14:textId="77777777" w:rsidR="003A5C80" w:rsidRPr="003A5C80" w:rsidRDefault="003A5C80" w:rsidP="007B2747">
            <w:pPr>
              <w:spacing w:after="200"/>
              <w:ind w:left="0"/>
              <w:rPr>
                <w:rFonts w:cs="Arial"/>
                <w:szCs w:val="24"/>
                <w:lang w:val="es-MX"/>
              </w:rPr>
            </w:pPr>
          </w:p>
        </w:tc>
      </w:tr>
      <w:tr w:rsidR="003A5C80" w:rsidRPr="003A5C80" w14:paraId="4D775328" w14:textId="77777777" w:rsidTr="007B2747">
        <w:tc>
          <w:tcPr>
            <w:tcW w:w="1947" w:type="dxa"/>
          </w:tcPr>
          <w:p w14:paraId="7DA15F6F" w14:textId="77777777" w:rsidR="003A5C80" w:rsidRPr="009933BD" w:rsidRDefault="003A5C80" w:rsidP="007B2747">
            <w:pPr>
              <w:ind w:left="0" w:firstLine="0"/>
              <w:rPr>
                <w:rFonts w:cs="Arial"/>
                <w:szCs w:val="24"/>
              </w:rPr>
            </w:pPr>
            <w:r>
              <w:rPr>
                <w:rFonts w:cs="Arial"/>
                <w:szCs w:val="24"/>
              </w:rPr>
              <w:lastRenderedPageBreak/>
              <w:t>RF_11</w:t>
            </w:r>
          </w:p>
        </w:tc>
        <w:tc>
          <w:tcPr>
            <w:tcW w:w="2044" w:type="dxa"/>
          </w:tcPr>
          <w:p w14:paraId="32D7283A" w14:textId="77777777" w:rsidR="003A5C80" w:rsidRPr="009933BD" w:rsidRDefault="003A5C80" w:rsidP="007B2747">
            <w:pPr>
              <w:ind w:left="0" w:firstLine="0"/>
              <w:rPr>
                <w:rFonts w:cs="Arial"/>
                <w:szCs w:val="24"/>
              </w:rPr>
            </w:pPr>
            <w:proofErr w:type="spellStart"/>
            <w:r w:rsidRPr="009933BD">
              <w:rPr>
                <w:rFonts w:cs="Arial"/>
                <w:szCs w:val="24"/>
              </w:rPr>
              <w:t>Consulta</w:t>
            </w:r>
            <w:proofErr w:type="spellEnd"/>
            <w:r w:rsidRPr="009933BD">
              <w:rPr>
                <w:rFonts w:cs="Arial"/>
                <w:szCs w:val="24"/>
              </w:rPr>
              <w:t xml:space="preserve"> </w:t>
            </w:r>
            <w:proofErr w:type="spellStart"/>
            <w:r w:rsidRPr="009933BD">
              <w:rPr>
                <w:rFonts w:cs="Arial"/>
                <w:szCs w:val="24"/>
              </w:rPr>
              <w:t>Usuario</w:t>
            </w:r>
            <w:proofErr w:type="spellEnd"/>
          </w:p>
        </w:tc>
        <w:tc>
          <w:tcPr>
            <w:tcW w:w="4837" w:type="dxa"/>
          </w:tcPr>
          <w:p w14:paraId="032F04AD"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visualizar desde el apartado de usuario en </w:t>
            </w:r>
            <w:proofErr w:type="spellStart"/>
            <w:r w:rsidRPr="003A5C80">
              <w:rPr>
                <w:rFonts w:cs="Arial"/>
                <w:szCs w:val="24"/>
                <w:lang w:val="es-MX"/>
              </w:rPr>
              <w:t>Cpanel</w:t>
            </w:r>
            <w:proofErr w:type="spellEnd"/>
            <w:r w:rsidRPr="003A5C80">
              <w:rPr>
                <w:rFonts w:cs="Arial"/>
                <w:szCs w:val="24"/>
                <w:lang w:val="es-MX"/>
              </w:rPr>
              <w:t xml:space="preserve"> los registros de usuarios de la tabla de usuario la siguiente información:</w:t>
            </w:r>
          </w:p>
          <w:p w14:paraId="3DD31EE4" w14:textId="77777777" w:rsidR="003A5C80" w:rsidRPr="003A5C80" w:rsidRDefault="003A5C80" w:rsidP="007B2747">
            <w:pPr>
              <w:ind w:left="0"/>
              <w:rPr>
                <w:rFonts w:cs="Arial"/>
                <w:szCs w:val="24"/>
                <w:lang w:val="es-MX"/>
              </w:rPr>
            </w:pPr>
          </w:p>
          <w:p w14:paraId="6754D397"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idUsuario</w:t>
            </w:r>
            <w:proofErr w:type="spellEnd"/>
            <w:r w:rsidRPr="009933BD">
              <w:rPr>
                <w:rFonts w:cs="Arial"/>
                <w:szCs w:val="24"/>
              </w:rPr>
              <w:t xml:space="preserve">: </w:t>
            </w:r>
            <w:proofErr w:type="spellStart"/>
            <w:r w:rsidRPr="009933BD">
              <w:rPr>
                <w:rFonts w:cs="Arial"/>
                <w:szCs w:val="24"/>
              </w:rPr>
              <w:t>Identificardor</w:t>
            </w:r>
            <w:proofErr w:type="spellEnd"/>
            <w:r w:rsidRPr="009933BD">
              <w:rPr>
                <w:rFonts w:cs="Arial"/>
                <w:szCs w:val="24"/>
              </w:rPr>
              <w:t xml:space="preserve"> único del usuario.</w:t>
            </w:r>
          </w:p>
          <w:p w14:paraId="3C4632A1" w14:textId="77777777" w:rsidR="003A5C80" w:rsidRPr="009933BD" w:rsidRDefault="003A5C80" w:rsidP="003A5C80">
            <w:pPr>
              <w:pStyle w:val="Prrafodelista"/>
              <w:numPr>
                <w:ilvl w:val="0"/>
                <w:numId w:val="10"/>
              </w:numPr>
              <w:jc w:val="left"/>
              <w:rPr>
                <w:rFonts w:cs="Arial"/>
                <w:szCs w:val="24"/>
              </w:rPr>
            </w:pPr>
            <w:r w:rsidRPr="009933BD">
              <w:rPr>
                <w:rFonts w:cs="Arial"/>
                <w:szCs w:val="24"/>
              </w:rPr>
              <w:t>nombre: muestra nombre del usuario.</w:t>
            </w:r>
          </w:p>
          <w:p w14:paraId="6C111E1B"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apellidoP</w:t>
            </w:r>
            <w:proofErr w:type="spellEnd"/>
            <w:r w:rsidRPr="009933BD">
              <w:rPr>
                <w:rFonts w:cs="Arial"/>
                <w:szCs w:val="24"/>
              </w:rPr>
              <w:t>: muestra el apellido paterno  del usuario.</w:t>
            </w:r>
          </w:p>
          <w:p w14:paraId="67BCE6EB"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apellidoM</w:t>
            </w:r>
            <w:proofErr w:type="spellEnd"/>
            <w:r w:rsidRPr="009933BD">
              <w:rPr>
                <w:rFonts w:cs="Arial"/>
                <w:szCs w:val="24"/>
              </w:rPr>
              <w:t>: muestra  el apellido materno  del usuario.</w:t>
            </w:r>
          </w:p>
          <w:p w14:paraId="54F3C1FA" w14:textId="77777777" w:rsidR="003A5C80" w:rsidRPr="009933BD" w:rsidRDefault="003A5C80" w:rsidP="003A5C80">
            <w:pPr>
              <w:pStyle w:val="Prrafodelista"/>
              <w:numPr>
                <w:ilvl w:val="0"/>
                <w:numId w:val="10"/>
              </w:numPr>
              <w:jc w:val="left"/>
              <w:rPr>
                <w:rFonts w:cs="Arial"/>
                <w:szCs w:val="24"/>
              </w:rPr>
            </w:pPr>
            <w:r w:rsidRPr="009933BD">
              <w:rPr>
                <w:rFonts w:cs="Arial"/>
                <w:szCs w:val="24"/>
              </w:rPr>
              <w:t>email: muestra el correo electrónico del usuario.</w:t>
            </w:r>
          </w:p>
          <w:p w14:paraId="26657049" w14:textId="77777777" w:rsidR="003A5C80" w:rsidRPr="009933BD" w:rsidRDefault="003A5C80" w:rsidP="003A5C80">
            <w:pPr>
              <w:pStyle w:val="Prrafodelista"/>
              <w:numPr>
                <w:ilvl w:val="0"/>
                <w:numId w:val="10"/>
              </w:numPr>
              <w:jc w:val="left"/>
              <w:rPr>
                <w:rFonts w:cs="Arial"/>
                <w:szCs w:val="24"/>
              </w:rPr>
            </w:pPr>
            <w:r w:rsidRPr="009933BD">
              <w:rPr>
                <w:rFonts w:cs="Arial"/>
                <w:szCs w:val="24"/>
              </w:rPr>
              <w:t xml:space="preserve">avatar: muestra el avatar representativo del usuario. </w:t>
            </w:r>
          </w:p>
          <w:p w14:paraId="1C91598B"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Ip</w:t>
            </w:r>
            <w:proofErr w:type="spellEnd"/>
            <w:r w:rsidRPr="009933BD">
              <w:rPr>
                <w:rFonts w:cs="Arial"/>
                <w:szCs w:val="24"/>
              </w:rPr>
              <w:t xml:space="preserve">: muestra la dirección </w:t>
            </w:r>
            <w:proofErr w:type="spellStart"/>
            <w:r w:rsidRPr="009933BD">
              <w:rPr>
                <w:rFonts w:cs="Arial"/>
                <w:szCs w:val="24"/>
              </w:rPr>
              <w:t>ip</w:t>
            </w:r>
            <w:proofErr w:type="spellEnd"/>
            <w:r w:rsidRPr="009933BD">
              <w:rPr>
                <w:rFonts w:cs="Arial"/>
                <w:szCs w:val="24"/>
              </w:rPr>
              <w:t xml:space="preserve"> del usuario.</w:t>
            </w:r>
          </w:p>
          <w:p w14:paraId="0F24E5BE" w14:textId="77777777" w:rsidR="003A5C80" w:rsidRPr="009933BD" w:rsidRDefault="003A5C80" w:rsidP="003A5C80">
            <w:pPr>
              <w:pStyle w:val="Prrafodelista"/>
              <w:numPr>
                <w:ilvl w:val="0"/>
                <w:numId w:val="10"/>
              </w:numPr>
              <w:jc w:val="left"/>
              <w:rPr>
                <w:rFonts w:cs="Arial"/>
                <w:szCs w:val="24"/>
              </w:rPr>
            </w:pPr>
            <w:r w:rsidRPr="009933BD">
              <w:rPr>
                <w:rFonts w:cs="Arial"/>
                <w:szCs w:val="24"/>
              </w:rPr>
              <w:t>Calle: muestra la calle del usuario.</w:t>
            </w:r>
          </w:p>
          <w:p w14:paraId="158E5F00" w14:textId="77777777" w:rsidR="003A5C80" w:rsidRPr="009933BD" w:rsidRDefault="003A5C80" w:rsidP="003A5C80">
            <w:pPr>
              <w:pStyle w:val="Prrafodelista"/>
              <w:numPr>
                <w:ilvl w:val="0"/>
                <w:numId w:val="10"/>
              </w:numPr>
              <w:jc w:val="left"/>
              <w:rPr>
                <w:rFonts w:cs="Arial"/>
                <w:szCs w:val="24"/>
              </w:rPr>
            </w:pPr>
            <w:r w:rsidRPr="009933BD">
              <w:rPr>
                <w:rFonts w:cs="Arial"/>
                <w:szCs w:val="24"/>
              </w:rPr>
              <w:lastRenderedPageBreak/>
              <w:t xml:space="preserve">Pass: almacena la contraseña del usuario. </w:t>
            </w:r>
          </w:p>
          <w:p w14:paraId="11DF4697" w14:textId="77777777" w:rsidR="003A5C80" w:rsidRPr="009933BD" w:rsidRDefault="003A5C80" w:rsidP="003A5C80">
            <w:pPr>
              <w:pStyle w:val="Prrafodelista"/>
              <w:numPr>
                <w:ilvl w:val="0"/>
                <w:numId w:val="10"/>
              </w:numPr>
              <w:jc w:val="left"/>
              <w:rPr>
                <w:rFonts w:cs="Arial"/>
                <w:szCs w:val="24"/>
              </w:rPr>
            </w:pPr>
            <w:r w:rsidRPr="009933BD">
              <w:rPr>
                <w:rFonts w:cs="Arial"/>
                <w:szCs w:val="24"/>
              </w:rPr>
              <w:t xml:space="preserve">Status: muestra el status del usuario. </w:t>
            </w:r>
          </w:p>
          <w:p w14:paraId="3DA3BC30"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CP_cp</w:t>
            </w:r>
            <w:proofErr w:type="spellEnd"/>
            <w:r w:rsidRPr="009933BD">
              <w:rPr>
                <w:rFonts w:cs="Arial"/>
                <w:szCs w:val="24"/>
              </w:rPr>
              <w:t xml:space="preserve">: identificador del código postal que le pertenece al usuario. </w:t>
            </w:r>
          </w:p>
        </w:tc>
      </w:tr>
      <w:tr w:rsidR="003A5C80" w:rsidRPr="003A5C80" w14:paraId="60C659A9" w14:textId="77777777" w:rsidTr="007B2747">
        <w:tc>
          <w:tcPr>
            <w:tcW w:w="1947" w:type="dxa"/>
          </w:tcPr>
          <w:p w14:paraId="75BDF793" w14:textId="77777777" w:rsidR="003A5C80" w:rsidRPr="009933BD" w:rsidRDefault="003A5C80" w:rsidP="007B2747">
            <w:pPr>
              <w:ind w:left="0" w:firstLine="0"/>
              <w:rPr>
                <w:rFonts w:cs="Arial"/>
              </w:rPr>
            </w:pPr>
            <w:r>
              <w:rPr>
                <w:rFonts w:cs="Arial"/>
              </w:rPr>
              <w:lastRenderedPageBreak/>
              <w:t>RF_12</w:t>
            </w:r>
          </w:p>
        </w:tc>
        <w:tc>
          <w:tcPr>
            <w:tcW w:w="2044" w:type="dxa"/>
          </w:tcPr>
          <w:p w14:paraId="13CFBEA3" w14:textId="77777777" w:rsidR="003A5C80" w:rsidRPr="009933BD" w:rsidRDefault="003A5C80" w:rsidP="007B2747">
            <w:pPr>
              <w:ind w:left="0" w:firstLine="0"/>
              <w:rPr>
                <w:rFonts w:cs="Arial"/>
              </w:rPr>
            </w:pPr>
            <w:proofErr w:type="spellStart"/>
            <w:r w:rsidRPr="009933BD">
              <w:rPr>
                <w:rFonts w:cs="Arial"/>
              </w:rPr>
              <w:t>Modificar</w:t>
            </w:r>
            <w:proofErr w:type="spellEnd"/>
            <w:r w:rsidRPr="009933BD">
              <w:rPr>
                <w:rFonts w:cs="Arial"/>
              </w:rPr>
              <w:t xml:space="preserve"> </w:t>
            </w:r>
            <w:proofErr w:type="spellStart"/>
            <w:r w:rsidRPr="009933BD">
              <w:rPr>
                <w:rFonts w:cs="Arial"/>
              </w:rPr>
              <w:t>usuario</w:t>
            </w:r>
            <w:proofErr w:type="spellEnd"/>
          </w:p>
        </w:tc>
        <w:tc>
          <w:tcPr>
            <w:tcW w:w="4837" w:type="dxa"/>
          </w:tcPr>
          <w:p w14:paraId="23D12CFD" w14:textId="77777777" w:rsidR="003A5C80" w:rsidRPr="003A5C80" w:rsidRDefault="003A5C80" w:rsidP="007B2747">
            <w:pPr>
              <w:ind w:left="0"/>
              <w:rPr>
                <w:rFonts w:cs="Arial"/>
                <w:szCs w:val="24"/>
                <w:lang w:val="es-MX"/>
              </w:rPr>
            </w:pPr>
            <w:r w:rsidRPr="003A5C80">
              <w:rPr>
                <w:rFonts w:cs="Arial"/>
                <w:szCs w:val="24"/>
                <w:lang w:val="es-MX"/>
              </w:rPr>
              <w:t>El sistema permitirá al administrador modificar el status de un usuario en específico.</w:t>
            </w:r>
          </w:p>
          <w:p w14:paraId="2AB79B1C" w14:textId="77777777" w:rsidR="003A5C80" w:rsidRPr="009933BD" w:rsidRDefault="003A5C80" w:rsidP="003A5C80">
            <w:pPr>
              <w:pStyle w:val="Prrafodelista"/>
              <w:numPr>
                <w:ilvl w:val="0"/>
                <w:numId w:val="10"/>
              </w:numPr>
              <w:jc w:val="left"/>
              <w:rPr>
                <w:rFonts w:cs="Arial"/>
                <w:szCs w:val="24"/>
              </w:rPr>
            </w:pPr>
            <w:r w:rsidRPr="009933BD">
              <w:rPr>
                <w:rFonts w:cs="Arial"/>
                <w:szCs w:val="24"/>
              </w:rPr>
              <w:t>Status: tipo entero que muestra el status del usuario.</w:t>
            </w:r>
          </w:p>
        </w:tc>
      </w:tr>
      <w:tr w:rsidR="003A5C80" w:rsidRPr="003A5C80" w14:paraId="27B37636" w14:textId="77777777" w:rsidTr="007B2747">
        <w:tc>
          <w:tcPr>
            <w:tcW w:w="1947" w:type="dxa"/>
          </w:tcPr>
          <w:p w14:paraId="346A9617" w14:textId="77777777" w:rsidR="003A5C80" w:rsidRPr="009933BD" w:rsidRDefault="003A5C80" w:rsidP="007B2747">
            <w:pPr>
              <w:ind w:left="0" w:firstLine="0"/>
              <w:rPr>
                <w:rFonts w:cs="Arial"/>
              </w:rPr>
            </w:pPr>
            <w:r>
              <w:rPr>
                <w:rFonts w:cs="Arial"/>
              </w:rPr>
              <w:t>RF_13</w:t>
            </w:r>
          </w:p>
        </w:tc>
        <w:tc>
          <w:tcPr>
            <w:tcW w:w="2044" w:type="dxa"/>
          </w:tcPr>
          <w:p w14:paraId="780CC732" w14:textId="77777777" w:rsidR="003A5C80" w:rsidRPr="009933BD" w:rsidRDefault="003A5C80" w:rsidP="007B2747">
            <w:pPr>
              <w:ind w:left="0" w:firstLine="0"/>
              <w:rPr>
                <w:rFonts w:cs="Arial"/>
              </w:rPr>
            </w:pPr>
            <w:proofErr w:type="spellStart"/>
            <w:r w:rsidRPr="009933BD">
              <w:rPr>
                <w:rFonts w:cs="Arial"/>
              </w:rPr>
              <w:t>Eliminar</w:t>
            </w:r>
            <w:proofErr w:type="spellEnd"/>
            <w:r w:rsidRPr="009933BD">
              <w:rPr>
                <w:rFonts w:cs="Arial"/>
              </w:rPr>
              <w:t xml:space="preserve"> </w:t>
            </w:r>
            <w:proofErr w:type="spellStart"/>
            <w:r w:rsidRPr="009933BD">
              <w:rPr>
                <w:rFonts w:cs="Arial"/>
              </w:rPr>
              <w:t>usuario</w:t>
            </w:r>
            <w:proofErr w:type="spellEnd"/>
          </w:p>
        </w:tc>
        <w:tc>
          <w:tcPr>
            <w:tcW w:w="4837" w:type="dxa"/>
          </w:tcPr>
          <w:p w14:paraId="1D42B703"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eliminar usuarios de la base de datos desde el </w:t>
            </w:r>
            <w:proofErr w:type="spellStart"/>
            <w:r w:rsidRPr="003A5C80">
              <w:rPr>
                <w:rFonts w:cs="Arial"/>
                <w:szCs w:val="24"/>
                <w:lang w:val="es-MX"/>
              </w:rPr>
              <w:t>cpanel</w:t>
            </w:r>
            <w:proofErr w:type="spellEnd"/>
            <w:r w:rsidRPr="003A5C80">
              <w:rPr>
                <w:rFonts w:cs="Arial"/>
                <w:szCs w:val="24"/>
                <w:lang w:val="es-MX"/>
              </w:rPr>
              <w:t xml:space="preserve"> del sistema, esto por medio del identificador del registro de dicho usuario, para evitar inconsistencias.</w:t>
            </w:r>
          </w:p>
          <w:p w14:paraId="2373ACA8" w14:textId="77777777" w:rsidR="003A5C80" w:rsidRPr="003A5C80" w:rsidRDefault="003A5C80" w:rsidP="007B2747">
            <w:pPr>
              <w:ind w:left="0"/>
              <w:rPr>
                <w:rFonts w:cs="Arial"/>
                <w:szCs w:val="24"/>
                <w:lang w:val="es-MX"/>
              </w:rPr>
            </w:pPr>
            <w:r w:rsidRPr="003A5C80">
              <w:rPr>
                <w:rFonts w:cs="Arial"/>
                <w:szCs w:val="24"/>
                <w:lang w:val="es-MX"/>
              </w:rPr>
              <w:t xml:space="preserve"> Esto dando clic en el botón eliminar que está presente en cada registro mostrado.</w:t>
            </w:r>
          </w:p>
        </w:tc>
      </w:tr>
      <w:tr w:rsidR="003A5C80" w:rsidRPr="003A5C80" w14:paraId="76C06679" w14:textId="77777777" w:rsidTr="007B2747">
        <w:tc>
          <w:tcPr>
            <w:tcW w:w="1947" w:type="dxa"/>
          </w:tcPr>
          <w:p w14:paraId="2ACAAC8B" w14:textId="77777777" w:rsidR="003A5C80" w:rsidRPr="009933BD" w:rsidRDefault="003A5C80" w:rsidP="007B2747">
            <w:pPr>
              <w:ind w:left="0" w:firstLine="0"/>
              <w:rPr>
                <w:rFonts w:cs="Arial"/>
              </w:rPr>
            </w:pPr>
            <w:r>
              <w:rPr>
                <w:rFonts w:cs="Arial"/>
              </w:rPr>
              <w:t>RF_14</w:t>
            </w:r>
          </w:p>
        </w:tc>
        <w:tc>
          <w:tcPr>
            <w:tcW w:w="2044" w:type="dxa"/>
          </w:tcPr>
          <w:p w14:paraId="3C4A0971" w14:textId="77777777" w:rsidR="003A5C80" w:rsidRPr="009933BD" w:rsidRDefault="003A5C80" w:rsidP="007B2747">
            <w:pPr>
              <w:ind w:left="0" w:firstLine="0"/>
              <w:rPr>
                <w:rFonts w:cs="Arial"/>
              </w:rPr>
            </w:pPr>
            <w:proofErr w:type="spellStart"/>
            <w:r w:rsidRPr="009933BD">
              <w:rPr>
                <w:rFonts w:cs="Arial"/>
              </w:rPr>
              <w:t>Registro</w:t>
            </w:r>
            <w:proofErr w:type="spellEnd"/>
            <w:r w:rsidRPr="009933BD">
              <w:rPr>
                <w:rFonts w:cs="Arial"/>
              </w:rPr>
              <w:t xml:space="preserve"> </w:t>
            </w:r>
            <w:proofErr w:type="spellStart"/>
            <w:r w:rsidRPr="009933BD">
              <w:rPr>
                <w:rFonts w:cs="Arial"/>
              </w:rPr>
              <w:t>categorías</w:t>
            </w:r>
            <w:proofErr w:type="spellEnd"/>
          </w:p>
        </w:tc>
        <w:tc>
          <w:tcPr>
            <w:tcW w:w="4837" w:type="dxa"/>
          </w:tcPr>
          <w:p w14:paraId="7F590FAF"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desde del apartado categorías en el </w:t>
            </w:r>
            <w:proofErr w:type="spellStart"/>
            <w:r w:rsidRPr="003A5C80">
              <w:rPr>
                <w:rFonts w:cs="Arial"/>
                <w:szCs w:val="24"/>
                <w:lang w:val="es-MX"/>
              </w:rPr>
              <w:t>cpanel</w:t>
            </w:r>
            <w:proofErr w:type="spellEnd"/>
            <w:r w:rsidRPr="003A5C80">
              <w:rPr>
                <w:rFonts w:cs="Arial"/>
                <w:szCs w:val="24"/>
                <w:lang w:val="es-MX"/>
              </w:rPr>
              <w:t xml:space="preserve"> agregar registros a la tabla Categorías desde un formulario, almacenará los siguientes datos:</w:t>
            </w:r>
          </w:p>
          <w:p w14:paraId="16BBB266"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lastRenderedPageBreak/>
              <w:t>idCategoria</w:t>
            </w:r>
            <w:proofErr w:type="spellEnd"/>
            <w:r w:rsidRPr="009933BD">
              <w:rPr>
                <w:rFonts w:cs="Arial"/>
                <w:szCs w:val="24"/>
              </w:rPr>
              <w:t>: Identificador único, auto incrementable y no modificable.</w:t>
            </w:r>
          </w:p>
          <w:p w14:paraId="39B7B66A"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nombreCategoria</w:t>
            </w:r>
            <w:proofErr w:type="spellEnd"/>
            <w:r w:rsidRPr="009933BD">
              <w:rPr>
                <w:rFonts w:cs="Arial"/>
                <w:szCs w:val="24"/>
              </w:rPr>
              <w:t>: Dato de tipo Varchar de 45 caracteres.</w:t>
            </w:r>
          </w:p>
          <w:p w14:paraId="57DDE5A9" w14:textId="77777777" w:rsidR="003A5C80" w:rsidRPr="009933BD" w:rsidRDefault="003A5C80" w:rsidP="003A5C80">
            <w:pPr>
              <w:pStyle w:val="Prrafodelista"/>
              <w:numPr>
                <w:ilvl w:val="0"/>
                <w:numId w:val="10"/>
              </w:numPr>
              <w:jc w:val="left"/>
              <w:rPr>
                <w:rFonts w:cs="Arial"/>
                <w:szCs w:val="24"/>
              </w:rPr>
            </w:pPr>
            <w:r w:rsidRPr="009933BD">
              <w:rPr>
                <w:rFonts w:cs="Arial"/>
                <w:szCs w:val="24"/>
              </w:rPr>
              <w:t>descripción: Datos de tipo Varchar de 45 caracteres.</w:t>
            </w:r>
          </w:p>
        </w:tc>
      </w:tr>
      <w:tr w:rsidR="003A5C80" w:rsidRPr="003A5C80" w14:paraId="15D060E1" w14:textId="77777777" w:rsidTr="007B2747">
        <w:tc>
          <w:tcPr>
            <w:tcW w:w="1947" w:type="dxa"/>
          </w:tcPr>
          <w:p w14:paraId="4E28273E" w14:textId="77777777" w:rsidR="003A5C80" w:rsidRPr="009933BD" w:rsidRDefault="003A5C80" w:rsidP="007B2747">
            <w:pPr>
              <w:ind w:left="0" w:firstLine="0"/>
              <w:rPr>
                <w:rFonts w:cs="Arial"/>
              </w:rPr>
            </w:pPr>
            <w:r>
              <w:rPr>
                <w:rFonts w:cs="Arial"/>
              </w:rPr>
              <w:lastRenderedPageBreak/>
              <w:t>RF_15</w:t>
            </w:r>
          </w:p>
        </w:tc>
        <w:tc>
          <w:tcPr>
            <w:tcW w:w="2044" w:type="dxa"/>
          </w:tcPr>
          <w:p w14:paraId="757655F4" w14:textId="77777777" w:rsidR="003A5C80" w:rsidRPr="009933BD" w:rsidRDefault="003A5C80" w:rsidP="007B2747">
            <w:pPr>
              <w:ind w:left="0" w:firstLine="0"/>
              <w:rPr>
                <w:rFonts w:cs="Arial"/>
              </w:rPr>
            </w:pPr>
            <w:proofErr w:type="spellStart"/>
            <w:r w:rsidRPr="009933BD">
              <w:rPr>
                <w:rFonts w:cs="Arial"/>
              </w:rPr>
              <w:t>Consulta</w:t>
            </w:r>
            <w:proofErr w:type="spellEnd"/>
            <w:r w:rsidRPr="009933BD">
              <w:rPr>
                <w:rFonts w:cs="Arial"/>
              </w:rPr>
              <w:t xml:space="preserve"> </w:t>
            </w:r>
            <w:proofErr w:type="spellStart"/>
            <w:r w:rsidRPr="009933BD">
              <w:rPr>
                <w:rFonts w:cs="Arial"/>
              </w:rPr>
              <w:t>categorías</w:t>
            </w:r>
            <w:proofErr w:type="spellEnd"/>
          </w:p>
        </w:tc>
        <w:tc>
          <w:tcPr>
            <w:tcW w:w="4837" w:type="dxa"/>
          </w:tcPr>
          <w:p w14:paraId="57CC6913" w14:textId="77777777" w:rsidR="003A5C80" w:rsidRPr="003A5C80" w:rsidRDefault="003A5C80" w:rsidP="007B2747">
            <w:pPr>
              <w:ind w:left="0"/>
              <w:rPr>
                <w:rFonts w:cs="Arial"/>
                <w:szCs w:val="24"/>
                <w:lang w:val="es-MX"/>
              </w:rPr>
            </w:pPr>
            <w:r w:rsidRPr="003A5C80">
              <w:rPr>
                <w:rFonts w:cs="Arial"/>
                <w:szCs w:val="24"/>
                <w:lang w:val="es-MX"/>
              </w:rPr>
              <w:t>El sistema permitirá visualizar la información tanto para el administrador como para el usuario referente a categorías, mostrando:</w:t>
            </w:r>
          </w:p>
          <w:p w14:paraId="57E7EC6C"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nombreCategoria</w:t>
            </w:r>
            <w:proofErr w:type="spellEnd"/>
            <w:r w:rsidRPr="009933BD">
              <w:rPr>
                <w:rFonts w:cs="Arial"/>
                <w:szCs w:val="24"/>
              </w:rPr>
              <w:t>: Muestra el nombre asignado a la categoría en el registro.</w:t>
            </w:r>
          </w:p>
          <w:p w14:paraId="7765C200" w14:textId="77777777" w:rsidR="003A5C80" w:rsidRPr="009933BD" w:rsidRDefault="003A5C80" w:rsidP="003A5C80">
            <w:pPr>
              <w:pStyle w:val="Prrafodelista"/>
              <w:numPr>
                <w:ilvl w:val="0"/>
                <w:numId w:val="10"/>
              </w:numPr>
              <w:jc w:val="left"/>
              <w:rPr>
                <w:rFonts w:cs="Arial"/>
                <w:szCs w:val="24"/>
              </w:rPr>
            </w:pPr>
            <w:r w:rsidRPr="009933BD">
              <w:rPr>
                <w:rFonts w:cs="Arial"/>
                <w:szCs w:val="24"/>
              </w:rPr>
              <w:t>descripción: Muestra la descripción de la categoría.</w:t>
            </w:r>
          </w:p>
        </w:tc>
      </w:tr>
      <w:tr w:rsidR="003A5C80" w:rsidRPr="003A5C80" w14:paraId="52C42FEA" w14:textId="77777777" w:rsidTr="007B2747">
        <w:tc>
          <w:tcPr>
            <w:tcW w:w="1947" w:type="dxa"/>
          </w:tcPr>
          <w:p w14:paraId="76215A59" w14:textId="77777777" w:rsidR="003A5C80" w:rsidRPr="009933BD" w:rsidRDefault="003A5C80" w:rsidP="007B2747">
            <w:pPr>
              <w:ind w:left="0" w:firstLine="0"/>
              <w:rPr>
                <w:rFonts w:cs="Arial"/>
              </w:rPr>
            </w:pPr>
            <w:r>
              <w:rPr>
                <w:rFonts w:cs="Arial"/>
              </w:rPr>
              <w:t>RF_16</w:t>
            </w:r>
          </w:p>
        </w:tc>
        <w:tc>
          <w:tcPr>
            <w:tcW w:w="2044" w:type="dxa"/>
          </w:tcPr>
          <w:p w14:paraId="7893F486" w14:textId="77777777" w:rsidR="003A5C80" w:rsidRPr="009933BD" w:rsidRDefault="003A5C80" w:rsidP="007B2747">
            <w:pPr>
              <w:ind w:left="0" w:firstLine="0"/>
              <w:rPr>
                <w:rFonts w:cs="Arial"/>
              </w:rPr>
            </w:pPr>
            <w:proofErr w:type="spellStart"/>
            <w:r w:rsidRPr="009933BD">
              <w:rPr>
                <w:rFonts w:cs="Arial"/>
              </w:rPr>
              <w:t>Modificar</w:t>
            </w:r>
            <w:proofErr w:type="spellEnd"/>
            <w:r w:rsidRPr="009933BD">
              <w:rPr>
                <w:rFonts w:cs="Arial"/>
              </w:rPr>
              <w:t xml:space="preserve"> </w:t>
            </w:r>
            <w:proofErr w:type="spellStart"/>
            <w:r w:rsidRPr="009933BD">
              <w:rPr>
                <w:rFonts w:cs="Arial"/>
              </w:rPr>
              <w:t>categorías</w:t>
            </w:r>
            <w:proofErr w:type="spellEnd"/>
          </w:p>
        </w:tc>
        <w:tc>
          <w:tcPr>
            <w:tcW w:w="4837" w:type="dxa"/>
          </w:tcPr>
          <w:p w14:paraId="5F18C3F8"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modificar los registros de las categorías mediante el </w:t>
            </w:r>
            <w:proofErr w:type="spellStart"/>
            <w:r w:rsidRPr="003A5C80">
              <w:rPr>
                <w:rFonts w:cs="Arial"/>
                <w:szCs w:val="24"/>
                <w:lang w:val="es-MX"/>
              </w:rPr>
              <w:t>cpanel</w:t>
            </w:r>
            <w:proofErr w:type="spellEnd"/>
            <w:r w:rsidRPr="003A5C80">
              <w:rPr>
                <w:rFonts w:cs="Arial"/>
                <w:szCs w:val="24"/>
                <w:lang w:val="es-MX"/>
              </w:rPr>
              <w:t>:</w:t>
            </w:r>
          </w:p>
          <w:p w14:paraId="5422F4B5" w14:textId="77777777" w:rsidR="003A5C80" w:rsidRPr="009933BD" w:rsidRDefault="003A5C80" w:rsidP="003A5C80">
            <w:pPr>
              <w:pStyle w:val="Prrafodelista"/>
              <w:numPr>
                <w:ilvl w:val="0"/>
                <w:numId w:val="10"/>
              </w:numPr>
              <w:jc w:val="left"/>
              <w:rPr>
                <w:rFonts w:cs="Arial"/>
                <w:szCs w:val="24"/>
              </w:rPr>
            </w:pPr>
            <w:proofErr w:type="spellStart"/>
            <w:r w:rsidRPr="009933BD">
              <w:rPr>
                <w:rFonts w:cs="Arial"/>
                <w:szCs w:val="24"/>
              </w:rPr>
              <w:t>nombreCategoria</w:t>
            </w:r>
            <w:proofErr w:type="spellEnd"/>
            <w:r w:rsidRPr="009933BD">
              <w:rPr>
                <w:rFonts w:cs="Arial"/>
                <w:szCs w:val="24"/>
              </w:rPr>
              <w:t>: Dato de tipo Varchar de 45 caracteres.</w:t>
            </w:r>
          </w:p>
          <w:p w14:paraId="5C12A802" w14:textId="77777777" w:rsidR="003A5C80" w:rsidRPr="009933BD" w:rsidRDefault="003A5C80" w:rsidP="003A5C80">
            <w:pPr>
              <w:pStyle w:val="Prrafodelista"/>
              <w:numPr>
                <w:ilvl w:val="0"/>
                <w:numId w:val="10"/>
              </w:numPr>
              <w:jc w:val="left"/>
              <w:rPr>
                <w:rFonts w:cs="Arial"/>
                <w:szCs w:val="24"/>
              </w:rPr>
            </w:pPr>
            <w:r w:rsidRPr="009933BD">
              <w:rPr>
                <w:rFonts w:cs="Arial"/>
                <w:szCs w:val="24"/>
              </w:rPr>
              <w:t>descripción: Datos de tipo Varchar de 45 caracteres.</w:t>
            </w:r>
          </w:p>
        </w:tc>
      </w:tr>
      <w:tr w:rsidR="003A5C80" w:rsidRPr="003A5C80" w14:paraId="1DF2014D" w14:textId="77777777" w:rsidTr="007B2747">
        <w:tc>
          <w:tcPr>
            <w:tcW w:w="1947" w:type="dxa"/>
          </w:tcPr>
          <w:p w14:paraId="4B6F0005" w14:textId="77777777" w:rsidR="003A5C80" w:rsidRPr="009933BD" w:rsidRDefault="003A5C80" w:rsidP="007B2747">
            <w:pPr>
              <w:ind w:left="0" w:firstLine="0"/>
              <w:rPr>
                <w:rFonts w:cs="Arial"/>
              </w:rPr>
            </w:pPr>
            <w:r>
              <w:rPr>
                <w:rFonts w:cs="Arial"/>
              </w:rPr>
              <w:t>RF_17</w:t>
            </w:r>
          </w:p>
        </w:tc>
        <w:tc>
          <w:tcPr>
            <w:tcW w:w="2044" w:type="dxa"/>
          </w:tcPr>
          <w:p w14:paraId="7C609BC0" w14:textId="77777777" w:rsidR="003A5C80" w:rsidRPr="009933BD" w:rsidRDefault="003A5C80" w:rsidP="007B2747">
            <w:pPr>
              <w:ind w:left="0" w:firstLine="0"/>
              <w:rPr>
                <w:rFonts w:cs="Arial"/>
              </w:rPr>
            </w:pPr>
            <w:proofErr w:type="spellStart"/>
            <w:r w:rsidRPr="009933BD">
              <w:rPr>
                <w:rFonts w:cs="Arial"/>
              </w:rPr>
              <w:t>Eliminar</w:t>
            </w:r>
            <w:proofErr w:type="spellEnd"/>
            <w:r w:rsidRPr="009933BD">
              <w:rPr>
                <w:rFonts w:cs="Arial"/>
              </w:rPr>
              <w:t xml:space="preserve"> </w:t>
            </w:r>
            <w:proofErr w:type="spellStart"/>
            <w:r w:rsidRPr="009933BD">
              <w:rPr>
                <w:rFonts w:cs="Arial"/>
              </w:rPr>
              <w:t>categorías</w:t>
            </w:r>
            <w:proofErr w:type="spellEnd"/>
          </w:p>
        </w:tc>
        <w:tc>
          <w:tcPr>
            <w:tcW w:w="4837" w:type="dxa"/>
          </w:tcPr>
          <w:p w14:paraId="21441016"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eliminar el registro de una categoría en específico, tal </w:t>
            </w:r>
            <w:r w:rsidRPr="003A5C80">
              <w:rPr>
                <w:rFonts w:cs="Arial"/>
                <w:szCs w:val="24"/>
                <w:lang w:val="es-MX"/>
              </w:rPr>
              <w:lastRenderedPageBreak/>
              <w:t xml:space="preserve">operación se llevará a cabo por medio del </w:t>
            </w:r>
            <w:proofErr w:type="spellStart"/>
            <w:r w:rsidRPr="003A5C80">
              <w:rPr>
                <w:rFonts w:cs="Arial"/>
                <w:szCs w:val="24"/>
                <w:lang w:val="es-MX"/>
              </w:rPr>
              <w:t>idCategoria</w:t>
            </w:r>
            <w:proofErr w:type="spellEnd"/>
            <w:r w:rsidRPr="003A5C80">
              <w:rPr>
                <w:rFonts w:cs="Arial"/>
                <w:szCs w:val="24"/>
                <w:lang w:val="es-MX"/>
              </w:rPr>
              <w:t xml:space="preserve"> para evitar inconsistencias en la información, esto dando clic en el botón eliminar que está presente en cada registro mostrado.</w:t>
            </w:r>
          </w:p>
          <w:p w14:paraId="4B29CEDE" w14:textId="77777777" w:rsidR="003A5C80" w:rsidRPr="003A5C80" w:rsidRDefault="003A5C80" w:rsidP="007B2747">
            <w:pPr>
              <w:ind w:left="0"/>
              <w:rPr>
                <w:rFonts w:cs="Arial"/>
                <w:szCs w:val="24"/>
                <w:lang w:val="es-MX"/>
              </w:rPr>
            </w:pPr>
          </w:p>
        </w:tc>
      </w:tr>
      <w:tr w:rsidR="003A5C80" w:rsidRPr="003A5C80" w14:paraId="66C3C5E9" w14:textId="77777777" w:rsidTr="007B2747">
        <w:tc>
          <w:tcPr>
            <w:tcW w:w="1947" w:type="dxa"/>
          </w:tcPr>
          <w:p w14:paraId="6828BAF7" w14:textId="77777777" w:rsidR="003A5C80" w:rsidRPr="009933BD" w:rsidRDefault="003A5C80" w:rsidP="007B2747">
            <w:pPr>
              <w:ind w:left="0" w:firstLine="0"/>
              <w:rPr>
                <w:rFonts w:cs="Arial"/>
              </w:rPr>
            </w:pPr>
            <w:r>
              <w:rPr>
                <w:rFonts w:cs="Arial"/>
              </w:rPr>
              <w:lastRenderedPageBreak/>
              <w:t>RF_18</w:t>
            </w:r>
          </w:p>
        </w:tc>
        <w:tc>
          <w:tcPr>
            <w:tcW w:w="2044" w:type="dxa"/>
          </w:tcPr>
          <w:p w14:paraId="7D998751" w14:textId="77777777" w:rsidR="003A5C80" w:rsidRPr="009933BD" w:rsidRDefault="003A5C80" w:rsidP="007B2747">
            <w:pPr>
              <w:ind w:left="0" w:firstLine="0"/>
              <w:rPr>
                <w:rFonts w:cs="Arial"/>
              </w:rPr>
            </w:pPr>
            <w:proofErr w:type="spellStart"/>
            <w:r w:rsidRPr="009933BD">
              <w:rPr>
                <w:rFonts w:cs="Arial"/>
              </w:rPr>
              <w:t>Agregar</w:t>
            </w:r>
            <w:proofErr w:type="spellEnd"/>
            <w:r w:rsidRPr="009933BD">
              <w:rPr>
                <w:rFonts w:cs="Arial"/>
              </w:rPr>
              <w:t xml:space="preserve"> </w:t>
            </w:r>
            <w:proofErr w:type="spellStart"/>
            <w:r w:rsidRPr="009933BD">
              <w:rPr>
                <w:rFonts w:cs="Arial"/>
              </w:rPr>
              <w:t>Comentario</w:t>
            </w:r>
            <w:proofErr w:type="spellEnd"/>
            <w:r w:rsidRPr="009933BD">
              <w:rPr>
                <w:rFonts w:cs="Arial"/>
              </w:rPr>
              <w:t xml:space="preserve"> </w:t>
            </w:r>
          </w:p>
        </w:tc>
        <w:tc>
          <w:tcPr>
            <w:tcW w:w="4837" w:type="dxa"/>
          </w:tcPr>
          <w:p w14:paraId="05E93CB8"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desde del apartado comentarios en el </w:t>
            </w:r>
            <w:proofErr w:type="spellStart"/>
            <w:r w:rsidRPr="003A5C80">
              <w:rPr>
                <w:rFonts w:cs="Arial"/>
                <w:szCs w:val="24"/>
                <w:lang w:val="es-MX"/>
              </w:rPr>
              <w:t>cpanel</w:t>
            </w:r>
            <w:proofErr w:type="spellEnd"/>
            <w:r w:rsidRPr="003A5C80">
              <w:rPr>
                <w:rFonts w:cs="Arial"/>
                <w:szCs w:val="24"/>
                <w:lang w:val="es-MX"/>
              </w:rPr>
              <w:t xml:space="preserve"> agregar registros a la tabla comentarios desde un formulario para dar respuesta a otros, almacenará los siguientes datos:</w:t>
            </w:r>
          </w:p>
          <w:p w14:paraId="5FCB0FEC" w14:textId="77777777" w:rsidR="003A5C80" w:rsidRPr="003A5C80" w:rsidRDefault="003A5C80" w:rsidP="007B2747">
            <w:pPr>
              <w:ind w:left="0" w:firstLine="0"/>
              <w:rPr>
                <w:rFonts w:cs="Arial"/>
                <w:szCs w:val="24"/>
                <w:lang w:val="es-MX"/>
              </w:rPr>
            </w:pPr>
          </w:p>
          <w:p w14:paraId="0C2EA99A" w14:textId="77777777" w:rsidR="003A5C80" w:rsidRPr="009933BD" w:rsidRDefault="003A5C80" w:rsidP="003A5C80">
            <w:pPr>
              <w:pStyle w:val="Prrafodelista"/>
              <w:numPr>
                <w:ilvl w:val="0"/>
                <w:numId w:val="14"/>
              </w:numPr>
              <w:suppressAutoHyphens/>
              <w:spacing w:after="0"/>
              <w:jc w:val="left"/>
              <w:rPr>
                <w:rFonts w:cs="Arial"/>
                <w:szCs w:val="24"/>
              </w:rPr>
            </w:pPr>
            <w:proofErr w:type="spellStart"/>
            <w:r w:rsidRPr="009933BD">
              <w:rPr>
                <w:rFonts w:cs="Arial"/>
                <w:szCs w:val="24"/>
              </w:rPr>
              <w:t>idComentario</w:t>
            </w:r>
            <w:proofErr w:type="spellEnd"/>
            <w:r w:rsidRPr="009933BD">
              <w:rPr>
                <w:rFonts w:cs="Arial"/>
                <w:szCs w:val="24"/>
              </w:rPr>
              <w:t>: Identificador único, auto incrementable y no modificable.</w:t>
            </w:r>
          </w:p>
          <w:p w14:paraId="752D3CC1" w14:textId="77777777" w:rsidR="003A5C80" w:rsidRPr="009933BD" w:rsidRDefault="003A5C80" w:rsidP="003A5C80">
            <w:pPr>
              <w:pStyle w:val="Prrafodelista"/>
              <w:numPr>
                <w:ilvl w:val="0"/>
                <w:numId w:val="14"/>
              </w:numPr>
              <w:suppressAutoHyphens/>
              <w:spacing w:after="0"/>
              <w:jc w:val="left"/>
              <w:rPr>
                <w:rFonts w:cs="Arial"/>
                <w:szCs w:val="24"/>
              </w:rPr>
            </w:pPr>
            <w:r w:rsidRPr="009933BD">
              <w:rPr>
                <w:rFonts w:cs="Arial"/>
                <w:szCs w:val="24"/>
              </w:rPr>
              <w:t xml:space="preserve">comentario: tipo varchar que almacena el comentario en un máximo de 45 caracteres. </w:t>
            </w:r>
          </w:p>
          <w:p w14:paraId="6380A0B6" w14:textId="77777777" w:rsidR="003A5C80" w:rsidRPr="009933BD" w:rsidRDefault="003A5C80" w:rsidP="003A5C80">
            <w:pPr>
              <w:pStyle w:val="Prrafodelista"/>
              <w:numPr>
                <w:ilvl w:val="0"/>
                <w:numId w:val="14"/>
              </w:numPr>
              <w:suppressAutoHyphens/>
              <w:spacing w:after="0"/>
              <w:jc w:val="left"/>
              <w:rPr>
                <w:rFonts w:cs="Arial"/>
                <w:szCs w:val="24"/>
              </w:rPr>
            </w:pPr>
            <w:r w:rsidRPr="009933BD">
              <w:rPr>
                <w:rFonts w:cs="Arial"/>
                <w:szCs w:val="24"/>
              </w:rPr>
              <w:t>fecha: tipo varchar que almacena la fecha en la que se realiza el comentario.</w:t>
            </w:r>
          </w:p>
          <w:p w14:paraId="58A255D6" w14:textId="77777777" w:rsidR="003A5C80" w:rsidRPr="009933BD" w:rsidRDefault="003A5C80" w:rsidP="003A5C80">
            <w:pPr>
              <w:pStyle w:val="Prrafodelista"/>
              <w:numPr>
                <w:ilvl w:val="0"/>
                <w:numId w:val="14"/>
              </w:numPr>
              <w:suppressAutoHyphens/>
              <w:spacing w:after="0"/>
              <w:jc w:val="left"/>
              <w:rPr>
                <w:rFonts w:cs="Arial"/>
                <w:szCs w:val="24"/>
              </w:rPr>
            </w:pPr>
            <w:proofErr w:type="spellStart"/>
            <w:r w:rsidRPr="009933BD">
              <w:rPr>
                <w:rFonts w:cs="Arial"/>
                <w:szCs w:val="24"/>
              </w:rPr>
              <w:t>Usuario_idUsuario</w:t>
            </w:r>
            <w:proofErr w:type="spellEnd"/>
            <w:r w:rsidRPr="009933BD">
              <w:rPr>
                <w:rFonts w:cs="Arial"/>
                <w:szCs w:val="24"/>
              </w:rPr>
              <w:t xml:space="preserve">: identificador único, auto incrementable y no modificable, actúa como llave foránea para que exista una conexión entre comentario y Usuarios. Su objetivo es dar a </w:t>
            </w:r>
            <w:r w:rsidRPr="009933BD">
              <w:rPr>
                <w:rFonts w:cs="Arial"/>
                <w:szCs w:val="24"/>
              </w:rPr>
              <w:lastRenderedPageBreak/>
              <w:t xml:space="preserve">conocer el identificador del usuario que realiza el comentario </w:t>
            </w:r>
          </w:p>
        </w:tc>
      </w:tr>
      <w:tr w:rsidR="003A5C80" w:rsidRPr="003A5C80" w14:paraId="764D4D9E" w14:textId="77777777" w:rsidTr="007B2747">
        <w:tc>
          <w:tcPr>
            <w:tcW w:w="1947" w:type="dxa"/>
          </w:tcPr>
          <w:p w14:paraId="7F8C6D4F" w14:textId="77777777" w:rsidR="003A5C80" w:rsidRPr="009933BD" w:rsidRDefault="003A5C80" w:rsidP="007B2747">
            <w:pPr>
              <w:ind w:left="0" w:firstLine="0"/>
              <w:rPr>
                <w:rFonts w:cs="Arial"/>
              </w:rPr>
            </w:pPr>
            <w:r>
              <w:rPr>
                <w:rFonts w:cs="Arial"/>
              </w:rPr>
              <w:lastRenderedPageBreak/>
              <w:t>RF_19</w:t>
            </w:r>
          </w:p>
        </w:tc>
        <w:tc>
          <w:tcPr>
            <w:tcW w:w="2044" w:type="dxa"/>
          </w:tcPr>
          <w:p w14:paraId="494A5E98" w14:textId="77777777" w:rsidR="003A5C80" w:rsidRPr="009933BD" w:rsidRDefault="003A5C80" w:rsidP="007B2747">
            <w:pPr>
              <w:ind w:left="0" w:firstLine="0"/>
              <w:rPr>
                <w:rFonts w:cs="Arial"/>
              </w:rPr>
            </w:pPr>
            <w:proofErr w:type="spellStart"/>
            <w:r w:rsidRPr="009933BD">
              <w:rPr>
                <w:rFonts w:cs="Arial"/>
              </w:rPr>
              <w:t>Consultar</w:t>
            </w:r>
            <w:proofErr w:type="spellEnd"/>
            <w:r w:rsidRPr="009933BD">
              <w:rPr>
                <w:rFonts w:cs="Arial"/>
              </w:rPr>
              <w:t xml:space="preserve"> </w:t>
            </w:r>
            <w:proofErr w:type="spellStart"/>
            <w:r w:rsidRPr="009933BD">
              <w:rPr>
                <w:rFonts w:cs="Arial"/>
              </w:rPr>
              <w:t>Comentario</w:t>
            </w:r>
            <w:proofErr w:type="spellEnd"/>
          </w:p>
        </w:tc>
        <w:tc>
          <w:tcPr>
            <w:tcW w:w="4837" w:type="dxa"/>
          </w:tcPr>
          <w:p w14:paraId="451BC077" w14:textId="77777777" w:rsidR="003A5C80" w:rsidRPr="003A5C80" w:rsidRDefault="003A5C80" w:rsidP="007B2747">
            <w:pPr>
              <w:ind w:left="0"/>
              <w:rPr>
                <w:rFonts w:cs="Arial"/>
                <w:szCs w:val="24"/>
                <w:lang w:val="es-MX"/>
              </w:rPr>
            </w:pPr>
            <w:r w:rsidRPr="003A5C80">
              <w:rPr>
                <w:rFonts w:cs="Arial"/>
                <w:szCs w:val="24"/>
                <w:lang w:val="es-MX"/>
              </w:rPr>
              <w:t>El sistema permitirá visualizar la información tanto para el administrador como para el usuario referente a comentarios, mostrando:</w:t>
            </w:r>
          </w:p>
          <w:p w14:paraId="54B36780" w14:textId="77777777" w:rsidR="003A5C80" w:rsidRPr="009933BD" w:rsidRDefault="003A5C80" w:rsidP="003A5C80">
            <w:pPr>
              <w:pStyle w:val="Prrafodelista"/>
              <w:numPr>
                <w:ilvl w:val="0"/>
                <w:numId w:val="14"/>
              </w:numPr>
              <w:suppressAutoHyphens/>
              <w:spacing w:after="0"/>
              <w:rPr>
                <w:rFonts w:cs="Arial"/>
                <w:szCs w:val="24"/>
              </w:rPr>
            </w:pPr>
            <w:r w:rsidRPr="009933BD">
              <w:rPr>
                <w:rFonts w:cs="Arial"/>
                <w:szCs w:val="24"/>
              </w:rPr>
              <w:t>comentario: muestra  el comentario.</w:t>
            </w:r>
          </w:p>
          <w:p w14:paraId="01968447" w14:textId="77777777" w:rsidR="003A5C80" w:rsidRPr="009933BD" w:rsidRDefault="003A5C80" w:rsidP="003A5C80">
            <w:pPr>
              <w:pStyle w:val="Prrafodelista"/>
              <w:numPr>
                <w:ilvl w:val="0"/>
                <w:numId w:val="14"/>
              </w:numPr>
              <w:suppressAutoHyphens/>
              <w:spacing w:after="0"/>
              <w:rPr>
                <w:rFonts w:cs="Arial"/>
                <w:szCs w:val="24"/>
              </w:rPr>
            </w:pPr>
            <w:r w:rsidRPr="009933BD">
              <w:rPr>
                <w:rFonts w:cs="Arial"/>
                <w:szCs w:val="24"/>
              </w:rPr>
              <w:t>fecha: muestra la fecha en la que se realizó el comentario.</w:t>
            </w:r>
          </w:p>
          <w:p w14:paraId="065D450E" w14:textId="77777777" w:rsidR="003A5C80" w:rsidRPr="009933BD" w:rsidRDefault="003A5C80" w:rsidP="003A5C80">
            <w:pPr>
              <w:pStyle w:val="Prrafodelista"/>
              <w:numPr>
                <w:ilvl w:val="0"/>
                <w:numId w:val="14"/>
              </w:numPr>
              <w:suppressAutoHyphens/>
              <w:spacing w:after="0"/>
              <w:rPr>
                <w:rFonts w:cs="Arial"/>
                <w:szCs w:val="24"/>
              </w:rPr>
            </w:pPr>
            <w:proofErr w:type="spellStart"/>
            <w:r w:rsidRPr="009933BD">
              <w:rPr>
                <w:rFonts w:cs="Arial"/>
                <w:szCs w:val="24"/>
              </w:rPr>
              <w:t>Usuario_idUsuario</w:t>
            </w:r>
            <w:proofErr w:type="spellEnd"/>
            <w:r w:rsidRPr="009933BD">
              <w:rPr>
                <w:rFonts w:cs="Arial"/>
                <w:szCs w:val="24"/>
              </w:rPr>
              <w:t>: muestra el usuario que realiza el comentario</w:t>
            </w:r>
            <w:r>
              <w:rPr>
                <w:rFonts w:cs="Arial"/>
                <w:szCs w:val="24"/>
              </w:rPr>
              <w:t>.</w:t>
            </w:r>
          </w:p>
          <w:p w14:paraId="432ED279" w14:textId="77777777" w:rsidR="003A5C80" w:rsidRPr="003A5C80" w:rsidRDefault="003A5C80" w:rsidP="007B2747">
            <w:pPr>
              <w:ind w:left="0" w:firstLine="0"/>
              <w:rPr>
                <w:rFonts w:cs="Arial"/>
                <w:szCs w:val="24"/>
                <w:lang w:val="es-MX"/>
              </w:rPr>
            </w:pPr>
          </w:p>
        </w:tc>
      </w:tr>
      <w:tr w:rsidR="003A5C80" w:rsidRPr="003A5C80" w14:paraId="2623DEDA" w14:textId="77777777" w:rsidTr="007B2747">
        <w:tc>
          <w:tcPr>
            <w:tcW w:w="1947" w:type="dxa"/>
          </w:tcPr>
          <w:p w14:paraId="0EA7A94D" w14:textId="77777777" w:rsidR="003A5C80" w:rsidRPr="009933BD" w:rsidRDefault="003A5C80" w:rsidP="007B2747">
            <w:pPr>
              <w:ind w:left="0" w:firstLine="0"/>
              <w:rPr>
                <w:rFonts w:cs="Arial"/>
              </w:rPr>
            </w:pPr>
            <w:r>
              <w:rPr>
                <w:rFonts w:cs="Arial"/>
              </w:rPr>
              <w:t>RF_20</w:t>
            </w:r>
          </w:p>
        </w:tc>
        <w:tc>
          <w:tcPr>
            <w:tcW w:w="2044" w:type="dxa"/>
          </w:tcPr>
          <w:p w14:paraId="5116AF09" w14:textId="77777777" w:rsidR="003A5C80" w:rsidRPr="009933BD" w:rsidRDefault="003A5C80" w:rsidP="007B2747">
            <w:pPr>
              <w:ind w:left="0" w:firstLine="0"/>
              <w:rPr>
                <w:rFonts w:cs="Arial"/>
              </w:rPr>
            </w:pPr>
            <w:proofErr w:type="spellStart"/>
            <w:r w:rsidRPr="009933BD">
              <w:rPr>
                <w:rFonts w:cs="Arial"/>
              </w:rPr>
              <w:t>Modificar</w:t>
            </w:r>
            <w:proofErr w:type="spellEnd"/>
            <w:r w:rsidRPr="009933BD">
              <w:rPr>
                <w:rFonts w:cs="Arial"/>
              </w:rPr>
              <w:t xml:space="preserve"> </w:t>
            </w:r>
            <w:proofErr w:type="spellStart"/>
            <w:r w:rsidRPr="009933BD">
              <w:rPr>
                <w:rFonts w:cs="Arial"/>
              </w:rPr>
              <w:t>comentario</w:t>
            </w:r>
            <w:proofErr w:type="spellEnd"/>
          </w:p>
        </w:tc>
        <w:tc>
          <w:tcPr>
            <w:tcW w:w="4837" w:type="dxa"/>
          </w:tcPr>
          <w:p w14:paraId="6E45D1B8"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modificar los registros de las comentarios mediante el </w:t>
            </w:r>
            <w:proofErr w:type="spellStart"/>
            <w:r w:rsidRPr="003A5C80">
              <w:rPr>
                <w:rFonts w:cs="Arial"/>
                <w:szCs w:val="24"/>
                <w:lang w:val="es-MX"/>
              </w:rPr>
              <w:t>cpanel</w:t>
            </w:r>
            <w:proofErr w:type="spellEnd"/>
            <w:r w:rsidRPr="003A5C80">
              <w:rPr>
                <w:rFonts w:cs="Arial"/>
                <w:szCs w:val="24"/>
                <w:lang w:val="es-MX"/>
              </w:rPr>
              <w:t>:</w:t>
            </w:r>
          </w:p>
          <w:p w14:paraId="078B7DCD" w14:textId="77777777" w:rsidR="003A5C80" w:rsidRPr="003A5C80" w:rsidRDefault="003A5C80" w:rsidP="007B2747">
            <w:pPr>
              <w:ind w:left="0" w:firstLine="0"/>
              <w:rPr>
                <w:rFonts w:cs="Arial"/>
                <w:szCs w:val="24"/>
                <w:lang w:val="es-MX"/>
              </w:rPr>
            </w:pPr>
          </w:p>
          <w:p w14:paraId="0D65E1FD" w14:textId="77777777" w:rsidR="003A5C80" w:rsidRPr="009933BD" w:rsidRDefault="003A5C80" w:rsidP="003A5C80">
            <w:pPr>
              <w:pStyle w:val="Prrafodelista"/>
              <w:numPr>
                <w:ilvl w:val="0"/>
                <w:numId w:val="14"/>
              </w:numPr>
              <w:suppressAutoHyphens/>
              <w:spacing w:after="0"/>
              <w:rPr>
                <w:rFonts w:cs="Arial"/>
                <w:szCs w:val="24"/>
              </w:rPr>
            </w:pPr>
            <w:r w:rsidRPr="009933BD">
              <w:rPr>
                <w:rFonts w:cs="Arial"/>
                <w:szCs w:val="24"/>
              </w:rPr>
              <w:t xml:space="preserve">comentario: tipo varchar que almacena el comentario en un máximo de 45 caracteres. </w:t>
            </w:r>
          </w:p>
          <w:p w14:paraId="189B6973" w14:textId="77777777" w:rsidR="003A5C80" w:rsidRPr="009933BD" w:rsidRDefault="003A5C80" w:rsidP="003A5C80">
            <w:pPr>
              <w:pStyle w:val="Prrafodelista"/>
              <w:numPr>
                <w:ilvl w:val="0"/>
                <w:numId w:val="14"/>
              </w:numPr>
              <w:suppressAutoHyphens/>
              <w:spacing w:after="0"/>
              <w:rPr>
                <w:rFonts w:cs="Arial"/>
                <w:szCs w:val="24"/>
              </w:rPr>
            </w:pPr>
            <w:r w:rsidRPr="009933BD">
              <w:rPr>
                <w:rFonts w:cs="Arial"/>
                <w:szCs w:val="24"/>
              </w:rPr>
              <w:t>fecha: tipo varchar que almacena la fecha en la que se realiza el comentario.</w:t>
            </w:r>
          </w:p>
          <w:p w14:paraId="1D291FA5" w14:textId="77777777" w:rsidR="003A5C80" w:rsidRDefault="003A5C80" w:rsidP="003A5C80">
            <w:pPr>
              <w:pStyle w:val="Prrafodelista"/>
              <w:numPr>
                <w:ilvl w:val="0"/>
                <w:numId w:val="14"/>
              </w:numPr>
              <w:suppressAutoHyphens/>
              <w:spacing w:after="0"/>
              <w:rPr>
                <w:rFonts w:cs="Arial"/>
                <w:szCs w:val="24"/>
              </w:rPr>
            </w:pPr>
            <w:proofErr w:type="spellStart"/>
            <w:r w:rsidRPr="009933BD">
              <w:rPr>
                <w:rFonts w:cs="Arial"/>
                <w:szCs w:val="24"/>
              </w:rPr>
              <w:t>Usuario_idUsuario</w:t>
            </w:r>
            <w:proofErr w:type="spellEnd"/>
            <w:r w:rsidRPr="009933BD">
              <w:rPr>
                <w:rFonts w:cs="Arial"/>
                <w:szCs w:val="24"/>
              </w:rPr>
              <w:t xml:space="preserve">: identificador único, auto incrementable y no modificable, actúa como llave foránea para que exista una conexión entre comentario y </w:t>
            </w:r>
            <w:r w:rsidRPr="009933BD">
              <w:rPr>
                <w:rFonts w:cs="Arial"/>
                <w:szCs w:val="24"/>
              </w:rPr>
              <w:lastRenderedPageBreak/>
              <w:t>Usuarios. Su objetivo es dar a conocer el identificador del usuario que realiza el comentario.</w:t>
            </w:r>
          </w:p>
          <w:p w14:paraId="4DAFBFA1" w14:textId="77777777" w:rsidR="003A5C80" w:rsidRPr="003A5C80" w:rsidRDefault="003A5C80" w:rsidP="007B2747">
            <w:pPr>
              <w:ind w:left="0"/>
              <w:rPr>
                <w:rFonts w:cs="Arial"/>
                <w:szCs w:val="24"/>
                <w:lang w:val="es-MX"/>
              </w:rPr>
            </w:pPr>
          </w:p>
          <w:p w14:paraId="6A57504A" w14:textId="77777777" w:rsidR="003A5C80" w:rsidRPr="003A5C80" w:rsidRDefault="003A5C80" w:rsidP="007B2747">
            <w:pPr>
              <w:ind w:left="0"/>
              <w:rPr>
                <w:rFonts w:cs="Arial"/>
                <w:szCs w:val="24"/>
                <w:lang w:val="es-MX"/>
              </w:rPr>
            </w:pPr>
          </w:p>
          <w:p w14:paraId="32B007B1" w14:textId="77777777" w:rsidR="003A5C80" w:rsidRPr="003A5C80" w:rsidRDefault="003A5C80" w:rsidP="007B2747">
            <w:pPr>
              <w:ind w:left="0"/>
              <w:rPr>
                <w:rFonts w:cs="Arial"/>
                <w:szCs w:val="24"/>
                <w:lang w:val="es-MX"/>
              </w:rPr>
            </w:pPr>
          </w:p>
        </w:tc>
      </w:tr>
      <w:tr w:rsidR="003A5C80" w:rsidRPr="003A5C80" w14:paraId="224038AE" w14:textId="77777777" w:rsidTr="007B2747">
        <w:tc>
          <w:tcPr>
            <w:tcW w:w="1947" w:type="dxa"/>
          </w:tcPr>
          <w:p w14:paraId="49292AF6" w14:textId="77777777" w:rsidR="003A5C80" w:rsidRPr="009933BD" w:rsidRDefault="003A5C80" w:rsidP="007B2747">
            <w:pPr>
              <w:ind w:left="0" w:firstLine="0"/>
              <w:rPr>
                <w:rFonts w:cs="Arial"/>
              </w:rPr>
            </w:pPr>
            <w:r>
              <w:rPr>
                <w:rFonts w:cs="Arial"/>
              </w:rPr>
              <w:lastRenderedPageBreak/>
              <w:t>RF_21</w:t>
            </w:r>
          </w:p>
        </w:tc>
        <w:tc>
          <w:tcPr>
            <w:tcW w:w="2044" w:type="dxa"/>
          </w:tcPr>
          <w:p w14:paraId="4B61EA12" w14:textId="77777777" w:rsidR="003A5C80" w:rsidRPr="009933BD" w:rsidRDefault="003A5C80" w:rsidP="007B2747">
            <w:pPr>
              <w:ind w:left="0" w:firstLine="0"/>
              <w:rPr>
                <w:rFonts w:cs="Arial"/>
              </w:rPr>
            </w:pPr>
            <w:proofErr w:type="spellStart"/>
            <w:r w:rsidRPr="009933BD">
              <w:rPr>
                <w:rFonts w:cs="Arial"/>
              </w:rPr>
              <w:t>Eliminar</w:t>
            </w:r>
            <w:proofErr w:type="spellEnd"/>
            <w:r w:rsidRPr="009933BD">
              <w:rPr>
                <w:rFonts w:cs="Arial"/>
              </w:rPr>
              <w:t xml:space="preserve"> </w:t>
            </w:r>
            <w:proofErr w:type="spellStart"/>
            <w:r w:rsidRPr="009933BD">
              <w:rPr>
                <w:rFonts w:cs="Arial"/>
              </w:rPr>
              <w:t>comentario</w:t>
            </w:r>
            <w:proofErr w:type="spellEnd"/>
          </w:p>
        </w:tc>
        <w:tc>
          <w:tcPr>
            <w:tcW w:w="4837" w:type="dxa"/>
          </w:tcPr>
          <w:p w14:paraId="065D920E"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eliminar el registro de un comentario en específico, tal operación se llevará a cabo por medio del </w:t>
            </w:r>
            <w:proofErr w:type="spellStart"/>
            <w:r w:rsidRPr="003A5C80">
              <w:rPr>
                <w:rFonts w:cs="Arial"/>
                <w:szCs w:val="24"/>
                <w:lang w:val="es-MX"/>
              </w:rPr>
              <w:t>idComentario</w:t>
            </w:r>
            <w:proofErr w:type="spellEnd"/>
            <w:r w:rsidRPr="003A5C80">
              <w:rPr>
                <w:rFonts w:cs="Arial"/>
                <w:szCs w:val="24"/>
                <w:lang w:val="es-MX"/>
              </w:rPr>
              <w:t xml:space="preserve"> para evitar inconsistencias en la información, esto dando clic en el botón eliminar que está presente en cada registro mostrado.</w:t>
            </w:r>
          </w:p>
          <w:p w14:paraId="4EB8CA93" w14:textId="77777777" w:rsidR="003A5C80" w:rsidRPr="003A5C80" w:rsidRDefault="003A5C80" w:rsidP="007B2747">
            <w:pPr>
              <w:rPr>
                <w:rFonts w:cs="Arial"/>
                <w:szCs w:val="24"/>
                <w:lang w:val="es-MX"/>
              </w:rPr>
            </w:pPr>
          </w:p>
        </w:tc>
      </w:tr>
      <w:tr w:rsidR="003A5C80" w:rsidRPr="003A5C80" w14:paraId="461120E0" w14:textId="77777777" w:rsidTr="007B2747">
        <w:tc>
          <w:tcPr>
            <w:tcW w:w="1947" w:type="dxa"/>
          </w:tcPr>
          <w:p w14:paraId="14CB256F" w14:textId="77777777" w:rsidR="003A5C80" w:rsidRPr="009933BD" w:rsidRDefault="003A5C80" w:rsidP="007B2747">
            <w:pPr>
              <w:ind w:left="0" w:firstLine="0"/>
              <w:rPr>
                <w:rFonts w:cs="Arial"/>
              </w:rPr>
            </w:pPr>
            <w:r>
              <w:rPr>
                <w:rFonts w:cs="Arial"/>
              </w:rPr>
              <w:t>RF_22</w:t>
            </w:r>
          </w:p>
        </w:tc>
        <w:tc>
          <w:tcPr>
            <w:tcW w:w="2044" w:type="dxa"/>
          </w:tcPr>
          <w:p w14:paraId="5067CBF8" w14:textId="77777777" w:rsidR="003A5C80" w:rsidRPr="009933BD" w:rsidRDefault="003A5C80" w:rsidP="007B2747">
            <w:pPr>
              <w:ind w:left="0" w:firstLine="0"/>
              <w:rPr>
                <w:rFonts w:cs="Arial"/>
              </w:rPr>
            </w:pPr>
            <w:proofErr w:type="spellStart"/>
            <w:r w:rsidRPr="009933BD">
              <w:rPr>
                <w:rFonts w:cs="Arial"/>
              </w:rPr>
              <w:t>Agregar</w:t>
            </w:r>
            <w:proofErr w:type="spellEnd"/>
            <w:r w:rsidRPr="009933BD">
              <w:rPr>
                <w:rFonts w:cs="Arial"/>
              </w:rPr>
              <w:t xml:space="preserve"> </w:t>
            </w:r>
            <w:proofErr w:type="spellStart"/>
            <w:r w:rsidRPr="009933BD">
              <w:rPr>
                <w:rFonts w:cs="Arial"/>
              </w:rPr>
              <w:t>Noticia</w:t>
            </w:r>
            <w:proofErr w:type="spellEnd"/>
          </w:p>
        </w:tc>
        <w:tc>
          <w:tcPr>
            <w:tcW w:w="4837" w:type="dxa"/>
          </w:tcPr>
          <w:p w14:paraId="3908CF39"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desde del apartado noticias en el </w:t>
            </w:r>
            <w:proofErr w:type="spellStart"/>
            <w:r w:rsidRPr="003A5C80">
              <w:rPr>
                <w:rFonts w:cs="Arial"/>
                <w:szCs w:val="24"/>
                <w:lang w:val="es-MX"/>
              </w:rPr>
              <w:t>cpanel</w:t>
            </w:r>
            <w:proofErr w:type="spellEnd"/>
            <w:r w:rsidRPr="003A5C80">
              <w:rPr>
                <w:rFonts w:cs="Arial"/>
                <w:szCs w:val="24"/>
                <w:lang w:val="es-MX"/>
              </w:rPr>
              <w:t xml:space="preserve"> agregar registros a la tabla noticias desde un formulario, almacenará los siguientes datos:</w:t>
            </w:r>
          </w:p>
          <w:p w14:paraId="2202874A" w14:textId="77777777" w:rsidR="003A5C80" w:rsidRPr="009933BD" w:rsidRDefault="003A5C80" w:rsidP="003A5C80">
            <w:pPr>
              <w:pStyle w:val="Prrafodelista"/>
              <w:numPr>
                <w:ilvl w:val="0"/>
                <w:numId w:val="15"/>
              </w:numPr>
              <w:suppressAutoHyphens/>
              <w:spacing w:after="0"/>
              <w:rPr>
                <w:rFonts w:cs="Arial"/>
                <w:szCs w:val="24"/>
              </w:rPr>
            </w:pPr>
            <w:proofErr w:type="spellStart"/>
            <w:r w:rsidRPr="009933BD">
              <w:rPr>
                <w:rFonts w:cs="Arial"/>
                <w:szCs w:val="24"/>
              </w:rPr>
              <w:t>idNoticias</w:t>
            </w:r>
            <w:proofErr w:type="spellEnd"/>
            <w:r w:rsidRPr="009933BD">
              <w:rPr>
                <w:rFonts w:cs="Arial"/>
                <w:szCs w:val="24"/>
              </w:rPr>
              <w:t>: Identificador único, auto incrementable y no modificable.</w:t>
            </w:r>
          </w:p>
          <w:p w14:paraId="560CE398" w14:textId="77777777" w:rsidR="003A5C80" w:rsidRPr="009933BD" w:rsidRDefault="003A5C80" w:rsidP="003A5C80">
            <w:pPr>
              <w:pStyle w:val="Prrafodelista"/>
              <w:numPr>
                <w:ilvl w:val="0"/>
                <w:numId w:val="15"/>
              </w:numPr>
              <w:suppressAutoHyphens/>
              <w:spacing w:after="0"/>
              <w:rPr>
                <w:rFonts w:cs="Arial"/>
                <w:szCs w:val="24"/>
              </w:rPr>
            </w:pPr>
            <w:r w:rsidRPr="009933BD">
              <w:rPr>
                <w:rFonts w:cs="Arial"/>
                <w:szCs w:val="24"/>
              </w:rPr>
              <w:t>noticia: almacena en máximo 25 caracteres alfanuméricos el nombre de la noticia.</w:t>
            </w:r>
          </w:p>
          <w:p w14:paraId="47842386" w14:textId="77777777" w:rsidR="003A5C80" w:rsidRPr="009933BD" w:rsidRDefault="003A5C80" w:rsidP="003A5C80">
            <w:pPr>
              <w:pStyle w:val="Prrafodelista"/>
              <w:numPr>
                <w:ilvl w:val="0"/>
                <w:numId w:val="15"/>
              </w:numPr>
              <w:suppressAutoHyphens/>
              <w:spacing w:after="0"/>
              <w:rPr>
                <w:rFonts w:cs="Arial"/>
                <w:szCs w:val="24"/>
              </w:rPr>
            </w:pPr>
            <w:r w:rsidRPr="009933BD">
              <w:rPr>
                <w:rFonts w:cs="Arial"/>
                <w:szCs w:val="24"/>
              </w:rPr>
              <w:t>contenido: en máximo 45 caracteres alfanuméricos describe el contenido de la noticia.</w:t>
            </w:r>
          </w:p>
          <w:p w14:paraId="33539556" w14:textId="77777777" w:rsidR="003A5C80" w:rsidRPr="009933BD" w:rsidRDefault="003A5C80" w:rsidP="003A5C80">
            <w:pPr>
              <w:pStyle w:val="Prrafodelista"/>
              <w:numPr>
                <w:ilvl w:val="0"/>
                <w:numId w:val="15"/>
              </w:numPr>
              <w:suppressAutoHyphens/>
              <w:spacing w:after="0"/>
              <w:rPr>
                <w:rFonts w:cs="Arial"/>
                <w:szCs w:val="24"/>
              </w:rPr>
            </w:pPr>
            <w:r w:rsidRPr="009933BD">
              <w:rPr>
                <w:rFonts w:cs="Arial"/>
                <w:szCs w:val="24"/>
              </w:rPr>
              <w:lastRenderedPageBreak/>
              <w:t xml:space="preserve">imagen: tipo varchar que almacena una imagen referente a la noticia. </w:t>
            </w:r>
          </w:p>
          <w:p w14:paraId="2894CCED" w14:textId="77777777" w:rsidR="003A5C80" w:rsidRPr="009933BD" w:rsidRDefault="003A5C80" w:rsidP="003A5C80">
            <w:pPr>
              <w:pStyle w:val="Prrafodelista"/>
              <w:numPr>
                <w:ilvl w:val="0"/>
                <w:numId w:val="15"/>
              </w:numPr>
              <w:suppressAutoHyphens/>
              <w:spacing w:after="0"/>
              <w:rPr>
                <w:rFonts w:cs="Arial"/>
                <w:szCs w:val="24"/>
              </w:rPr>
            </w:pPr>
            <w:proofErr w:type="spellStart"/>
            <w:r w:rsidRPr="009933BD">
              <w:rPr>
                <w:rFonts w:cs="Arial"/>
                <w:szCs w:val="24"/>
              </w:rPr>
              <w:t>Usuario_idUsuario</w:t>
            </w:r>
            <w:proofErr w:type="spellEnd"/>
            <w:r w:rsidRPr="009933BD">
              <w:rPr>
                <w:rFonts w:cs="Arial"/>
                <w:szCs w:val="24"/>
              </w:rPr>
              <w:t>: identificador único, auto incrementable y no modificable, actúa como llave foránea para que exista una conexión entre noticia y Usuarios.</w:t>
            </w:r>
          </w:p>
          <w:p w14:paraId="6F865AEA" w14:textId="77777777" w:rsidR="003A5C80" w:rsidRPr="003A5C80" w:rsidRDefault="003A5C80" w:rsidP="007B2747">
            <w:pPr>
              <w:ind w:left="0" w:firstLine="0"/>
              <w:rPr>
                <w:rFonts w:cs="Arial"/>
                <w:szCs w:val="24"/>
                <w:lang w:val="es-MX"/>
              </w:rPr>
            </w:pPr>
          </w:p>
          <w:p w14:paraId="105AB367" w14:textId="77777777" w:rsidR="003A5C80" w:rsidRPr="003A5C80" w:rsidRDefault="003A5C80" w:rsidP="007B2747">
            <w:pPr>
              <w:ind w:left="0" w:firstLine="0"/>
              <w:rPr>
                <w:rFonts w:cs="Arial"/>
                <w:szCs w:val="24"/>
                <w:lang w:val="es-MX"/>
              </w:rPr>
            </w:pPr>
          </w:p>
          <w:p w14:paraId="02A13B95" w14:textId="77777777" w:rsidR="003A5C80" w:rsidRPr="003A5C80" w:rsidRDefault="003A5C80" w:rsidP="007B2747">
            <w:pPr>
              <w:ind w:left="0" w:firstLine="0"/>
              <w:rPr>
                <w:rFonts w:cs="Arial"/>
                <w:szCs w:val="24"/>
                <w:lang w:val="es-MX"/>
              </w:rPr>
            </w:pPr>
          </w:p>
          <w:p w14:paraId="7E776957" w14:textId="77777777" w:rsidR="003A5C80" w:rsidRPr="003A5C80" w:rsidRDefault="003A5C80" w:rsidP="007B2747">
            <w:pPr>
              <w:ind w:left="0" w:firstLine="0"/>
              <w:rPr>
                <w:rFonts w:cs="Arial"/>
                <w:szCs w:val="24"/>
                <w:lang w:val="es-MX"/>
              </w:rPr>
            </w:pPr>
          </w:p>
        </w:tc>
      </w:tr>
      <w:tr w:rsidR="003A5C80" w:rsidRPr="003A5C80" w14:paraId="77271B41" w14:textId="77777777" w:rsidTr="007B2747">
        <w:tc>
          <w:tcPr>
            <w:tcW w:w="1947" w:type="dxa"/>
          </w:tcPr>
          <w:p w14:paraId="1A26FBEE" w14:textId="77777777" w:rsidR="003A5C80" w:rsidRPr="009933BD" w:rsidRDefault="003A5C80" w:rsidP="007B2747">
            <w:pPr>
              <w:ind w:left="0" w:firstLine="0"/>
              <w:rPr>
                <w:rFonts w:cs="Arial"/>
              </w:rPr>
            </w:pPr>
            <w:r>
              <w:rPr>
                <w:rFonts w:cs="Arial"/>
              </w:rPr>
              <w:lastRenderedPageBreak/>
              <w:t>RF_23</w:t>
            </w:r>
          </w:p>
        </w:tc>
        <w:tc>
          <w:tcPr>
            <w:tcW w:w="2044" w:type="dxa"/>
          </w:tcPr>
          <w:p w14:paraId="649BA908" w14:textId="77777777" w:rsidR="003A5C80" w:rsidRPr="009933BD" w:rsidRDefault="003A5C80" w:rsidP="007B2747">
            <w:pPr>
              <w:ind w:left="0" w:firstLine="0"/>
              <w:rPr>
                <w:rFonts w:cs="Arial"/>
              </w:rPr>
            </w:pPr>
            <w:proofErr w:type="spellStart"/>
            <w:r w:rsidRPr="009933BD">
              <w:rPr>
                <w:rFonts w:cs="Arial"/>
              </w:rPr>
              <w:t>Consultar</w:t>
            </w:r>
            <w:proofErr w:type="spellEnd"/>
            <w:r w:rsidRPr="009933BD">
              <w:rPr>
                <w:rFonts w:cs="Arial"/>
              </w:rPr>
              <w:t xml:space="preserve"> </w:t>
            </w:r>
            <w:proofErr w:type="spellStart"/>
            <w:r w:rsidRPr="009933BD">
              <w:rPr>
                <w:rFonts w:cs="Arial"/>
              </w:rPr>
              <w:t>noticias</w:t>
            </w:r>
            <w:proofErr w:type="spellEnd"/>
            <w:r w:rsidRPr="009933BD">
              <w:rPr>
                <w:rFonts w:cs="Arial"/>
              </w:rPr>
              <w:t xml:space="preserve"> </w:t>
            </w:r>
          </w:p>
        </w:tc>
        <w:tc>
          <w:tcPr>
            <w:tcW w:w="4837" w:type="dxa"/>
          </w:tcPr>
          <w:p w14:paraId="42B0945D" w14:textId="77777777" w:rsidR="003A5C80" w:rsidRPr="003A5C80" w:rsidRDefault="003A5C80" w:rsidP="007B2747">
            <w:pPr>
              <w:ind w:left="0"/>
              <w:rPr>
                <w:rFonts w:cs="Arial"/>
                <w:szCs w:val="24"/>
                <w:lang w:val="es-MX"/>
              </w:rPr>
            </w:pPr>
            <w:r w:rsidRPr="003A5C80">
              <w:rPr>
                <w:rFonts w:cs="Arial"/>
                <w:szCs w:val="24"/>
                <w:lang w:val="es-MX"/>
              </w:rPr>
              <w:t>El sistema permitirá visualizar la información tanto para el administrador como para el usuario referente a noticias, mostrando:</w:t>
            </w:r>
          </w:p>
          <w:p w14:paraId="0B388250" w14:textId="77777777" w:rsidR="003A5C80" w:rsidRPr="009933BD" w:rsidRDefault="003A5C80" w:rsidP="003A5C80">
            <w:pPr>
              <w:pStyle w:val="Prrafodelista"/>
              <w:numPr>
                <w:ilvl w:val="0"/>
                <w:numId w:val="15"/>
              </w:numPr>
              <w:suppressAutoHyphens/>
              <w:spacing w:after="0"/>
              <w:rPr>
                <w:rFonts w:cs="Arial"/>
                <w:szCs w:val="24"/>
              </w:rPr>
            </w:pPr>
            <w:r w:rsidRPr="009933BD">
              <w:rPr>
                <w:rFonts w:cs="Arial"/>
                <w:szCs w:val="24"/>
              </w:rPr>
              <w:t>noticia: muestra el nombre de la noticia.</w:t>
            </w:r>
          </w:p>
          <w:p w14:paraId="11EBF854" w14:textId="77777777" w:rsidR="003A5C80" w:rsidRPr="009933BD" w:rsidRDefault="003A5C80" w:rsidP="003A5C80">
            <w:pPr>
              <w:pStyle w:val="Prrafodelista"/>
              <w:numPr>
                <w:ilvl w:val="0"/>
                <w:numId w:val="15"/>
              </w:numPr>
              <w:suppressAutoHyphens/>
              <w:spacing w:after="0"/>
              <w:rPr>
                <w:rFonts w:cs="Arial"/>
                <w:szCs w:val="24"/>
              </w:rPr>
            </w:pPr>
            <w:r w:rsidRPr="009933BD">
              <w:rPr>
                <w:rFonts w:cs="Arial"/>
                <w:szCs w:val="24"/>
              </w:rPr>
              <w:t>contenido: muestra el contenido de la noticia.</w:t>
            </w:r>
          </w:p>
          <w:p w14:paraId="24A26A03" w14:textId="77777777" w:rsidR="003A5C80" w:rsidRPr="009933BD" w:rsidRDefault="003A5C80" w:rsidP="003A5C80">
            <w:pPr>
              <w:pStyle w:val="Prrafodelista"/>
              <w:numPr>
                <w:ilvl w:val="0"/>
                <w:numId w:val="15"/>
              </w:numPr>
              <w:suppressAutoHyphens/>
              <w:spacing w:after="0"/>
              <w:rPr>
                <w:rFonts w:cs="Arial"/>
                <w:szCs w:val="24"/>
              </w:rPr>
            </w:pPr>
            <w:r w:rsidRPr="009933BD">
              <w:rPr>
                <w:rFonts w:cs="Arial"/>
                <w:szCs w:val="24"/>
              </w:rPr>
              <w:t xml:space="preserve">imagen: muestra una imagen referente a la noticia. </w:t>
            </w:r>
          </w:p>
          <w:p w14:paraId="05C9B11C" w14:textId="77777777" w:rsidR="003A5C80" w:rsidRPr="009933BD" w:rsidRDefault="003A5C80" w:rsidP="007B2747">
            <w:pPr>
              <w:ind w:left="0" w:firstLine="0"/>
              <w:rPr>
                <w:rFonts w:cs="Arial"/>
                <w:szCs w:val="24"/>
                <w:lang w:val="es-ES"/>
              </w:rPr>
            </w:pPr>
          </w:p>
          <w:p w14:paraId="259C459B" w14:textId="77777777" w:rsidR="003A5C80" w:rsidRPr="003A5C80" w:rsidRDefault="003A5C80" w:rsidP="007B2747">
            <w:pPr>
              <w:ind w:left="0" w:firstLine="0"/>
              <w:rPr>
                <w:rFonts w:cs="Arial"/>
                <w:szCs w:val="24"/>
                <w:lang w:val="es-MX"/>
              </w:rPr>
            </w:pPr>
          </w:p>
        </w:tc>
      </w:tr>
      <w:tr w:rsidR="003A5C80" w:rsidRPr="003A5C80" w14:paraId="462AEFB8" w14:textId="77777777" w:rsidTr="007B2747">
        <w:tc>
          <w:tcPr>
            <w:tcW w:w="1947" w:type="dxa"/>
          </w:tcPr>
          <w:p w14:paraId="324D858C" w14:textId="77777777" w:rsidR="003A5C80" w:rsidRPr="009933BD" w:rsidRDefault="003A5C80" w:rsidP="007B2747">
            <w:pPr>
              <w:ind w:left="0" w:firstLine="0"/>
              <w:rPr>
                <w:rFonts w:cs="Arial"/>
              </w:rPr>
            </w:pPr>
            <w:r>
              <w:rPr>
                <w:rFonts w:cs="Arial"/>
              </w:rPr>
              <w:t>RF_24</w:t>
            </w:r>
          </w:p>
        </w:tc>
        <w:tc>
          <w:tcPr>
            <w:tcW w:w="2044" w:type="dxa"/>
          </w:tcPr>
          <w:p w14:paraId="63092C4A" w14:textId="77777777" w:rsidR="003A5C80" w:rsidRPr="009933BD" w:rsidRDefault="003A5C80" w:rsidP="007B2747">
            <w:pPr>
              <w:ind w:left="0" w:firstLine="0"/>
              <w:rPr>
                <w:rFonts w:cs="Arial"/>
              </w:rPr>
            </w:pPr>
            <w:proofErr w:type="spellStart"/>
            <w:r w:rsidRPr="009933BD">
              <w:rPr>
                <w:rFonts w:cs="Arial"/>
              </w:rPr>
              <w:t>Modificar</w:t>
            </w:r>
            <w:proofErr w:type="spellEnd"/>
            <w:r w:rsidRPr="009933BD">
              <w:rPr>
                <w:rFonts w:cs="Arial"/>
              </w:rPr>
              <w:t xml:space="preserve"> </w:t>
            </w:r>
            <w:proofErr w:type="spellStart"/>
            <w:r w:rsidRPr="009933BD">
              <w:rPr>
                <w:rFonts w:cs="Arial"/>
              </w:rPr>
              <w:t>Noticia</w:t>
            </w:r>
            <w:proofErr w:type="spellEnd"/>
          </w:p>
        </w:tc>
        <w:tc>
          <w:tcPr>
            <w:tcW w:w="4837" w:type="dxa"/>
          </w:tcPr>
          <w:p w14:paraId="71F50A51"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modificar los registros de las noticias mediante el </w:t>
            </w:r>
            <w:proofErr w:type="spellStart"/>
            <w:r w:rsidRPr="003A5C80">
              <w:rPr>
                <w:rFonts w:cs="Arial"/>
                <w:szCs w:val="24"/>
                <w:lang w:val="es-MX"/>
              </w:rPr>
              <w:t>cpanel</w:t>
            </w:r>
            <w:proofErr w:type="spellEnd"/>
            <w:r w:rsidRPr="003A5C80">
              <w:rPr>
                <w:rFonts w:cs="Arial"/>
                <w:szCs w:val="24"/>
                <w:lang w:val="es-MX"/>
              </w:rPr>
              <w:t>:</w:t>
            </w:r>
          </w:p>
          <w:p w14:paraId="6099B3CB" w14:textId="77777777" w:rsidR="003A5C80" w:rsidRPr="003A5C80" w:rsidRDefault="003A5C80" w:rsidP="007B2747">
            <w:pPr>
              <w:ind w:left="0" w:firstLine="0"/>
              <w:rPr>
                <w:rFonts w:cs="Arial"/>
                <w:szCs w:val="24"/>
                <w:lang w:val="es-MX"/>
              </w:rPr>
            </w:pPr>
          </w:p>
          <w:p w14:paraId="03936205" w14:textId="77777777" w:rsidR="003A5C80" w:rsidRPr="009933BD" w:rsidRDefault="003A5C80" w:rsidP="003A5C80">
            <w:pPr>
              <w:pStyle w:val="Prrafodelista"/>
              <w:numPr>
                <w:ilvl w:val="0"/>
                <w:numId w:val="15"/>
              </w:numPr>
              <w:suppressAutoHyphens/>
              <w:spacing w:after="0"/>
              <w:rPr>
                <w:rFonts w:cs="Arial"/>
                <w:szCs w:val="24"/>
              </w:rPr>
            </w:pPr>
            <w:r w:rsidRPr="009933BD">
              <w:rPr>
                <w:rFonts w:cs="Arial"/>
                <w:szCs w:val="24"/>
              </w:rPr>
              <w:lastRenderedPageBreak/>
              <w:t>noticia: almacena en máximo 25 caracteres alfanuméricos el nombre de la noticia.</w:t>
            </w:r>
          </w:p>
          <w:p w14:paraId="4824032D" w14:textId="77777777" w:rsidR="003A5C80" w:rsidRPr="009933BD" w:rsidRDefault="003A5C80" w:rsidP="003A5C80">
            <w:pPr>
              <w:pStyle w:val="Prrafodelista"/>
              <w:numPr>
                <w:ilvl w:val="0"/>
                <w:numId w:val="15"/>
              </w:numPr>
              <w:suppressAutoHyphens/>
              <w:spacing w:after="0"/>
              <w:rPr>
                <w:rFonts w:cs="Arial"/>
                <w:szCs w:val="24"/>
              </w:rPr>
            </w:pPr>
            <w:r w:rsidRPr="009933BD">
              <w:rPr>
                <w:rFonts w:cs="Arial"/>
                <w:szCs w:val="24"/>
              </w:rPr>
              <w:t>contenido: en máximo 45 caracteres alfanuméricos describe el contenido de la noticia.</w:t>
            </w:r>
          </w:p>
          <w:p w14:paraId="289AB961" w14:textId="77777777" w:rsidR="003A5C80" w:rsidRPr="009933BD" w:rsidRDefault="003A5C80" w:rsidP="003A5C80">
            <w:pPr>
              <w:pStyle w:val="Prrafodelista"/>
              <w:numPr>
                <w:ilvl w:val="0"/>
                <w:numId w:val="15"/>
              </w:numPr>
              <w:suppressAutoHyphens/>
              <w:spacing w:after="0"/>
              <w:rPr>
                <w:rFonts w:cs="Arial"/>
                <w:szCs w:val="24"/>
              </w:rPr>
            </w:pPr>
            <w:r w:rsidRPr="009933BD">
              <w:rPr>
                <w:rFonts w:cs="Arial"/>
                <w:szCs w:val="24"/>
              </w:rPr>
              <w:t xml:space="preserve">imagen: tipo varchar que almacena una imagen referente a la noticia. </w:t>
            </w:r>
          </w:p>
          <w:p w14:paraId="52C68485" w14:textId="77777777" w:rsidR="003A5C80" w:rsidRDefault="003A5C80" w:rsidP="003A5C80">
            <w:pPr>
              <w:pStyle w:val="Prrafodelista"/>
              <w:numPr>
                <w:ilvl w:val="0"/>
                <w:numId w:val="15"/>
              </w:numPr>
              <w:suppressAutoHyphens/>
              <w:spacing w:after="0"/>
              <w:rPr>
                <w:rFonts w:cs="Arial"/>
                <w:szCs w:val="24"/>
              </w:rPr>
            </w:pPr>
            <w:proofErr w:type="spellStart"/>
            <w:r w:rsidRPr="009933BD">
              <w:rPr>
                <w:rFonts w:cs="Arial"/>
                <w:szCs w:val="24"/>
              </w:rPr>
              <w:t>Usuario_idUsuario</w:t>
            </w:r>
            <w:proofErr w:type="spellEnd"/>
            <w:r w:rsidRPr="009933BD">
              <w:rPr>
                <w:rFonts w:cs="Arial"/>
                <w:szCs w:val="24"/>
              </w:rPr>
              <w:t>: identificador único, auto incrementable y no modificable, actúa como llave foránea para que exista una conexión entre noticia y Usuarios.</w:t>
            </w:r>
          </w:p>
          <w:p w14:paraId="24D6CAB2" w14:textId="77777777" w:rsidR="003A5C80" w:rsidRPr="003A5C80" w:rsidRDefault="003A5C80" w:rsidP="007B2747">
            <w:pPr>
              <w:ind w:left="0"/>
              <w:rPr>
                <w:rFonts w:cs="Arial"/>
                <w:szCs w:val="24"/>
                <w:lang w:val="es-MX"/>
              </w:rPr>
            </w:pPr>
          </w:p>
          <w:p w14:paraId="5F2AC31D" w14:textId="77777777" w:rsidR="003A5C80" w:rsidRPr="003A5C80" w:rsidRDefault="003A5C80" w:rsidP="007B2747">
            <w:pPr>
              <w:ind w:left="0"/>
              <w:rPr>
                <w:rFonts w:cs="Arial"/>
                <w:szCs w:val="24"/>
                <w:lang w:val="es-MX"/>
              </w:rPr>
            </w:pPr>
          </w:p>
          <w:p w14:paraId="068C0F13" w14:textId="77777777" w:rsidR="003A5C80" w:rsidRPr="009933BD" w:rsidRDefault="003A5C80" w:rsidP="007B2747">
            <w:pPr>
              <w:ind w:left="0" w:firstLine="0"/>
              <w:rPr>
                <w:rFonts w:cs="Arial"/>
                <w:szCs w:val="24"/>
                <w:lang w:val="es-ES"/>
              </w:rPr>
            </w:pPr>
          </w:p>
        </w:tc>
      </w:tr>
      <w:tr w:rsidR="003A5C80" w:rsidRPr="003A5C80" w14:paraId="0026FE5D" w14:textId="77777777" w:rsidTr="007B2747">
        <w:tc>
          <w:tcPr>
            <w:tcW w:w="1947" w:type="dxa"/>
          </w:tcPr>
          <w:p w14:paraId="783B38F0" w14:textId="77777777" w:rsidR="003A5C80" w:rsidRPr="009933BD" w:rsidRDefault="003A5C80" w:rsidP="007B2747">
            <w:pPr>
              <w:ind w:left="0" w:firstLine="0"/>
              <w:rPr>
                <w:rFonts w:cs="Arial"/>
              </w:rPr>
            </w:pPr>
            <w:r>
              <w:rPr>
                <w:rFonts w:cs="Arial"/>
              </w:rPr>
              <w:lastRenderedPageBreak/>
              <w:t>RF_25</w:t>
            </w:r>
          </w:p>
        </w:tc>
        <w:tc>
          <w:tcPr>
            <w:tcW w:w="2044" w:type="dxa"/>
          </w:tcPr>
          <w:p w14:paraId="130439E3" w14:textId="77777777" w:rsidR="003A5C80" w:rsidRPr="009933BD" w:rsidRDefault="003A5C80" w:rsidP="007B2747">
            <w:pPr>
              <w:ind w:left="0" w:firstLine="0"/>
              <w:rPr>
                <w:rFonts w:cs="Arial"/>
              </w:rPr>
            </w:pPr>
            <w:proofErr w:type="spellStart"/>
            <w:r w:rsidRPr="009933BD">
              <w:rPr>
                <w:rFonts w:cs="Arial"/>
              </w:rPr>
              <w:t>Eliminar</w:t>
            </w:r>
            <w:proofErr w:type="spellEnd"/>
            <w:r w:rsidRPr="009933BD">
              <w:rPr>
                <w:rFonts w:cs="Arial"/>
              </w:rPr>
              <w:t xml:space="preserve"> </w:t>
            </w:r>
            <w:proofErr w:type="spellStart"/>
            <w:r w:rsidRPr="009933BD">
              <w:rPr>
                <w:rFonts w:cs="Arial"/>
              </w:rPr>
              <w:t>Noticia</w:t>
            </w:r>
            <w:proofErr w:type="spellEnd"/>
            <w:r w:rsidRPr="009933BD">
              <w:rPr>
                <w:rFonts w:cs="Arial"/>
              </w:rPr>
              <w:t xml:space="preserve"> </w:t>
            </w:r>
          </w:p>
        </w:tc>
        <w:tc>
          <w:tcPr>
            <w:tcW w:w="4837" w:type="dxa"/>
          </w:tcPr>
          <w:p w14:paraId="242D861E"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eliminar el registro de una noticia en específico, tal operación se llevará a cabo por medio del </w:t>
            </w:r>
            <w:proofErr w:type="spellStart"/>
            <w:r w:rsidRPr="003A5C80">
              <w:rPr>
                <w:rFonts w:cs="Arial"/>
                <w:szCs w:val="24"/>
                <w:lang w:val="es-MX"/>
              </w:rPr>
              <w:t>idNoticias</w:t>
            </w:r>
            <w:proofErr w:type="spellEnd"/>
            <w:r w:rsidRPr="003A5C80">
              <w:rPr>
                <w:rFonts w:cs="Arial"/>
                <w:szCs w:val="24"/>
                <w:lang w:val="es-MX"/>
              </w:rPr>
              <w:t xml:space="preserve"> para evitar inconsistencias en la información, esto dando clic en el botón eliminar que está presente en cada registro mostrado.</w:t>
            </w:r>
          </w:p>
          <w:p w14:paraId="017EFFC6" w14:textId="77777777" w:rsidR="003A5C80" w:rsidRPr="003A5C80" w:rsidRDefault="003A5C80" w:rsidP="007B2747">
            <w:pPr>
              <w:rPr>
                <w:rFonts w:cs="Arial"/>
                <w:szCs w:val="24"/>
                <w:lang w:val="es-MX"/>
              </w:rPr>
            </w:pPr>
          </w:p>
        </w:tc>
      </w:tr>
      <w:tr w:rsidR="003A5C80" w:rsidRPr="003A5C80" w14:paraId="234F8328" w14:textId="77777777" w:rsidTr="007B2747">
        <w:tc>
          <w:tcPr>
            <w:tcW w:w="1947" w:type="dxa"/>
          </w:tcPr>
          <w:p w14:paraId="72F8E86F" w14:textId="77777777" w:rsidR="003A5C80" w:rsidRPr="009933BD" w:rsidRDefault="003A5C80" w:rsidP="007B2747">
            <w:pPr>
              <w:ind w:left="0" w:firstLine="0"/>
              <w:rPr>
                <w:rFonts w:cs="Arial"/>
              </w:rPr>
            </w:pPr>
            <w:r>
              <w:rPr>
                <w:rFonts w:cs="Arial"/>
              </w:rPr>
              <w:t>RF_26</w:t>
            </w:r>
          </w:p>
        </w:tc>
        <w:tc>
          <w:tcPr>
            <w:tcW w:w="2044" w:type="dxa"/>
          </w:tcPr>
          <w:p w14:paraId="51F9EDEF" w14:textId="77777777" w:rsidR="003A5C80" w:rsidRPr="009933BD" w:rsidRDefault="003A5C80" w:rsidP="007B2747">
            <w:pPr>
              <w:ind w:left="0" w:firstLine="0"/>
              <w:rPr>
                <w:rFonts w:cs="Arial"/>
              </w:rPr>
            </w:pPr>
            <w:proofErr w:type="spellStart"/>
            <w:r w:rsidRPr="009933BD">
              <w:rPr>
                <w:rFonts w:cs="Arial"/>
              </w:rPr>
              <w:t>Agregar</w:t>
            </w:r>
            <w:proofErr w:type="spellEnd"/>
            <w:r w:rsidRPr="009933BD">
              <w:rPr>
                <w:rFonts w:cs="Arial"/>
              </w:rPr>
              <w:t xml:space="preserve"> FAQ</w:t>
            </w:r>
          </w:p>
        </w:tc>
        <w:tc>
          <w:tcPr>
            <w:tcW w:w="4837" w:type="dxa"/>
          </w:tcPr>
          <w:p w14:paraId="7C29C4B5"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desde del apartado FAQ en el </w:t>
            </w:r>
            <w:proofErr w:type="spellStart"/>
            <w:r w:rsidRPr="003A5C80">
              <w:rPr>
                <w:rFonts w:cs="Arial"/>
                <w:szCs w:val="24"/>
                <w:lang w:val="es-MX"/>
              </w:rPr>
              <w:t>cpanel</w:t>
            </w:r>
            <w:proofErr w:type="spellEnd"/>
            <w:r w:rsidRPr="003A5C80">
              <w:rPr>
                <w:rFonts w:cs="Arial"/>
                <w:szCs w:val="24"/>
                <w:lang w:val="es-MX"/>
              </w:rPr>
              <w:t xml:space="preserve"> agregar registros a la tabla FAQ; desde un </w:t>
            </w:r>
            <w:r w:rsidRPr="003A5C80">
              <w:rPr>
                <w:rFonts w:cs="Arial"/>
                <w:szCs w:val="24"/>
                <w:lang w:val="es-MX"/>
              </w:rPr>
              <w:lastRenderedPageBreak/>
              <w:t>formulario, almacenará los siguientes datos:</w:t>
            </w:r>
          </w:p>
          <w:p w14:paraId="696C609E" w14:textId="77777777" w:rsidR="003A5C80" w:rsidRPr="009933BD" w:rsidRDefault="003A5C80" w:rsidP="003A5C80">
            <w:pPr>
              <w:pStyle w:val="Prrafodelista"/>
              <w:numPr>
                <w:ilvl w:val="0"/>
                <w:numId w:val="16"/>
              </w:numPr>
              <w:suppressAutoHyphens/>
              <w:spacing w:after="0"/>
              <w:rPr>
                <w:rFonts w:cs="Arial"/>
                <w:szCs w:val="24"/>
              </w:rPr>
            </w:pPr>
            <w:proofErr w:type="spellStart"/>
            <w:r w:rsidRPr="009933BD">
              <w:rPr>
                <w:rFonts w:cs="Arial"/>
                <w:szCs w:val="24"/>
              </w:rPr>
              <w:t>idFaq</w:t>
            </w:r>
            <w:proofErr w:type="spellEnd"/>
            <w:r w:rsidRPr="009933BD">
              <w:rPr>
                <w:rFonts w:cs="Arial"/>
                <w:szCs w:val="24"/>
              </w:rPr>
              <w:t>: Identificador único, auto incrementable y no modificable.</w:t>
            </w:r>
          </w:p>
          <w:p w14:paraId="7DC379D1" w14:textId="77777777" w:rsidR="003A5C80" w:rsidRPr="009933BD" w:rsidRDefault="003A5C80" w:rsidP="003A5C80">
            <w:pPr>
              <w:pStyle w:val="Prrafodelista"/>
              <w:numPr>
                <w:ilvl w:val="0"/>
                <w:numId w:val="16"/>
              </w:numPr>
              <w:suppressAutoHyphens/>
              <w:spacing w:after="0"/>
              <w:rPr>
                <w:rFonts w:cs="Arial"/>
                <w:szCs w:val="24"/>
              </w:rPr>
            </w:pPr>
            <w:r w:rsidRPr="009933BD">
              <w:rPr>
                <w:rFonts w:cs="Arial"/>
                <w:szCs w:val="24"/>
              </w:rPr>
              <w:t>pregunta: almacena una pregunta no mayor a 65 caracteres alfanuméricos.</w:t>
            </w:r>
          </w:p>
          <w:p w14:paraId="4F2540C2" w14:textId="77777777" w:rsidR="003A5C80" w:rsidRPr="009933BD" w:rsidRDefault="003A5C80" w:rsidP="003A5C80">
            <w:pPr>
              <w:pStyle w:val="Prrafodelista"/>
              <w:numPr>
                <w:ilvl w:val="0"/>
                <w:numId w:val="16"/>
              </w:numPr>
              <w:suppressAutoHyphens/>
              <w:spacing w:after="0"/>
              <w:rPr>
                <w:rFonts w:cs="Arial"/>
                <w:szCs w:val="24"/>
              </w:rPr>
            </w:pPr>
            <w:r w:rsidRPr="009933BD">
              <w:rPr>
                <w:rFonts w:cs="Arial"/>
                <w:szCs w:val="24"/>
              </w:rPr>
              <w:t>respuesta: almacena una respuesta no mayor a 45 caracteres alfanuméricos.</w:t>
            </w:r>
          </w:p>
          <w:p w14:paraId="633239CD" w14:textId="77777777" w:rsidR="003A5C80" w:rsidRPr="009933BD" w:rsidRDefault="003A5C80" w:rsidP="003A5C80">
            <w:pPr>
              <w:pStyle w:val="Prrafodelista"/>
              <w:numPr>
                <w:ilvl w:val="0"/>
                <w:numId w:val="16"/>
              </w:numPr>
              <w:suppressAutoHyphens/>
              <w:spacing w:after="0"/>
              <w:rPr>
                <w:rFonts w:cs="Arial"/>
                <w:szCs w:val="24"/>
              </w:rPr>
            </w:pPr>
            <w:r w:rsidRPr="009933BD">
              <w:rPr>
                <w:rFonts w:cs="Arial"/>
                <w:szCs w:val="24"/>
              </w:rPr>
              <w:t xml:space="preserve">fecha: almacena la fecha en la que se publica. </w:t>
            </w:r>
          </w:p>
          <w:p w14:paraId="18E059D2" w14:textId="77777777" w:rsidR="003A5C80" w:rsidRPr="009933BD" w:rsidRDefault="003A5C80" w:rsidP="003A5C80">
            <w:pPr>
              <w:pStyle w:val="Prrafodelista"/>
              <w:numPr>
                <w:ilvl w:val="0"/>
                <w:numId w:val="16"/>
              </w:numPr>
              <w:suppressAutoHyphens/>
              <w:spacing w:after="0"/>
              <w:rPr>
                <w:rFonts w:cs="Arial"/>
                <w:szCs w:val="24"/>
              </w:rPr>
            </w:pPr>
            <w:proofErr w:type="spellStart"/>
            <w:r w:rsidRPr="009933BD">
              <w:rPr>
                <w:rFonts w:cs="Arial"/>
                <w:szCs w:val="24"/>
              </w:rPr>
              <w:t>Usuario_idUsuario</w:t>
            </w:r>
            <w:proofErr w:type="spellEnd"/>
            <w:r w:rsidRPr="009933BD">
              <w:rPr>
                <w:rFonts w:cs="Arial"/>
                <w:szCs w:val="24"/>
              </w:rPr>
              <w:t>: identificador único, auto incrementable y no modificable, actúa como llave foránea para que exista una conexión entre  FAQ y Usuarios.</w:t>
            </w:r>
          </w:p>
          <w:p w14:paraId="71E299CA" w14:textId="77777777" w:rsidR="003A5C80" w:rsidRPr="003A5C80" w:rsidRDefault="003A5C80" w:rsidP="007B2747">
            <w:pPr>
              <w:ind w:left="0" w:firstLine="0"/>
              <w:rPr>
                <w:rFonts w:cs="Arial"/>
                <w:szCs w:val="24"/>
                <w:lang w:val="es-MX"/>
              </w:rPr>
            </w:pPr>
          </w:p>
          <w:p w14:paraId="1D32C5AF" w14:textId="77777777" w:rsidR="003A5C80" w:rsidRPr="003A5C80" w:rsidRDefault="003A5C80" w:rsidP="007B2747">
            <w:pPr>
              <w:ind w:left="0" w:firstLine="0"/>
              <w:rPr>
                <w:rFonts w:cs="Arial"/>
                <w:szCs w:val="24"/>
                <w:lang w:val="es-MX"/>
              </w:rPr>
            </w:pPr>
          </w:p>
          <w:p w14:paraId="3FD6823F" w14:textId="77777777" w:rsidR="003A5C80" w:rsidRPr="003A5C80" w:rsidRDefault="003A5C80" w:rsidP="007B2747">
            <w:pPr>
              <w:ind w:left="0" w:firstLine="0"/>
              <w:rPr>
                <w:rFonts w:cs="Arial"/>
                <w:szCs w:val="24"/>
                <w:lang w:val="es-MX"/>
              </w:rPr>
            </w:pPr>
          </w:p>
        </w:tc>
      </w:tr>
      <w:tr w:rsidR="003A5C80" w:rsidRPr="003A5C80" w14:paraId="77DC2249" w14:textId="77777777" w:rsidTr="007B2747">
        <w:tc>
          <w:tcPr>
            <w:tcW w:w="1947" w:type="dxa"/>
          </w:tcPr>
          <w:p w14:paraId="3C6747F5" w14:textId="77777777" w:rsidR="003A5C80" w:rsidRPr="009933BD" w:rsidRDefault="003A5C80" w:rsidP="007B2747">
            <w:pPr>
              <w:ind w:left="0" w:firstLine="0"/>
              <w:rPr>
                <w:rFonts w:cs="Arial"/>
              </w:rPr>
            </w:pPr>
            <w:r>
              <w:rPr>
                <w:rFonts w:cs="Arial"/>
              </w:rPr>
              <w:lastRenderedPageBreak/>
              <w:t>RF_27</w:t>
            </w:r>
          </w:p>
        </w:tc>
        <w:tc>
          <w:tcPr>
            <w:tcW w:w="2044" w:type="dxa"/>
          </w:tcPr>
          <w:p w14:paraId="61406535" w14:textId="77777777" w:rsidR="003A5C80" w:rsidRPr="009933BD" w:rsidRDefault="003A5C80" w:rsidP="007B2747">
            <w:pPr>
              <w:ind w:left="0" w:firstLine="0"/>
              <w:rPr>
                <w:rFonts w:cs="Arial"/>
              </w:rPr>
            </w:pPr>
            <w:proofErr w:type="spellStart"/>
            <w:r w:rsidRPr="009933BD">
              <w:rPr>
                <w:rFonts w:cs="Arial"/>
              </w:rPr>
              <w:t>Consultar</w:t>
            </w:r>
            <w:proofErr w:type="spellEnd"/>
            <w:r w:rsidRPr="009933BD">
              <w:rPr>
                <w:rFonts w:cs="Arial"/>
              </w:rPr>
              <w:t xml:space="preserve"> FAQ</w:t>
            </w:r>
          </w:p>
        </w:tc>
        <w:tc>
          <w:tcPr>
            <w:tcW w:w="4837" w:type="dxa"/>
          </w:tcPr>
          <w:p w14:paraId="7E778EF9" w14:textId="77777777" w:rsidR="003A5C80" w:rsidRPr="003A5C80" w:rsidRDefault="003A5C80" w:rsidP="007B2747">
            <w:pPr>
              <w:ind w:left="0"/>
              <w:rPr>
                <w:rFonts w:cs="Arial"/>
                <w:szCs w:val="24"/>
                <w:lang w:val="es-MX"/>
              </w:rPr>
            </w:pPr>
            <w:r w:rsidRPr="003A5C80">
              <w:rPr>
                <w:rFonts w:cs="Arial"/>
                <w:szCs w:val="24"/>
                <w:lang w:val="es-MX"/>
              </w:rPr>
              <w:t>El sistema permitirá visualizar la información tanto para el administrador como para el usuario referente a las preguntas frecuentes, mostrando:</w:t>
            </w:r>
          </w:p>
          <w:p w14:paraId="4BB4D5CD" w14:textId="77777777" w:rsidR="003A5C80" w:rsidRPr="009933BD" w:rsidRDefault="003A5C80" w:rsidP="003A5C80">
            <w:pPr>
              <w:pStyle w:val="Prrafodelista"/>
              <w:numPr>
                <w:ilvl w:val="0"/>
                <w:numId w:val="16"/>
              </w:numPr>
              <w:suppressAutoHyphens/>
              <w:spacing w:after="0"/>
              <w:rPr>
                <w:rFonts w:cs="Arial"/>
                <w:szCs w:val="24"/>
              </w:rPr>
            </w:pPr>
            <w:r w:rsidRPr="009933BD">
              <w:rPr>
                <w:rFonts w:cs="Arial"/>
                <w:szCs w:val="24"/>
              </w:rPr>
              <w:t xml:space="preserve">pregunta: muestra una pregunta. </w:t>
            </w:r>
          </w:p>
          <w:p w14:paraId="737AF050" w14:textId="77777777" w:rsidR="003A5C80" w:rsidRPr="009933BD" w:rsidRDefault="003A5C80" w:rsidP="003A5C80">
            <w:pPr>
              <w:pStyle w:val="Prrafodelista"/>
              <w:numPr>
                <w:ilvl w:val="0"/>
                <w:numId w:val="16"/>
              </w:numPr>
              <w:suppressAutoHyphens/>
              <w:spacing w:after="0"/>
              <w:rPr>
                <w:rFonts w:cs="Arial"/>
                <w:szCs w:val="24"/>
              </w:rPr>
            </w:pPr>
            <w:r w:rsidRPr="009933BD">
              <w:rPr>
                <w:rFonts w:cs="Arial"/>
                <w:szCs w:val="24"/>
              </w:rPr>
              <w:t xml:space="preserve">respuesta: muestra una respuesta. </w:t>
            </w:r>
          </w:p>
          <w:p w14:paraId="4E621AE8" w14:textId="77777777" w:rsidR="003A5C80" w:rsidRPr="009933BD" w:rsidRDefault="003A5C80" w:rsidP="003A5C80">
            <w:pPr>
              <w:pStyle w:val="Prrafodelista"/>
              <w:numPr>
                <w:ilvl w:val="0"/>
                <w:numId w:val="16"/>
              </w:numPr>
              <w:suppressAutoHyphens/>
              <w:spacing w:after="0"/>
              <w:rPr>
                <w:rFonts w:cs="Arial"/>
                <w:szCs w:val="24"/>
              </w:rPr>
            </w:pPr>
            <w:r w:rsidRPr="009933BD">
              <w:rPr>
                <w:rFonts w:cs="Arial"/>
                <w:szCs w:val="24"/>
              </w:rPr>
              <w:lastRenderedPageBreak/>
              <w:t xml:space="preserve">fecha: muestra la fecha en la que se publica. </w:t>
            </w:r>
          </w:p>
          <w:p w14:paraId="24AF1B36" w14:textId="77777777" w:rsidR="003A5C80" w:rsidRPr="009933BD" w:rsidRDefault="003A5C80" w:rsidP="003A5C80">
            <w:pPr>
              <w:pStyle w:val="Prrafodelista"/>
              <w:numPr>
                <w:ilvl w:val="0"/>
                <w:numId w:val="16"/>
              </w:numPr>
              <w:suppressAutoHyphens/>
              <w:spacing w:after="0"/>
              <w:rPr>
                <w:rFonts w:cs="Arial"/>
                <w:szCs w:val="24"/>
              </w:rPr>
            </w:pPr>
            <w:proofErr w:type="spellStart"/>
            <w:r w:rsidRPr="009933BD">
              <w:rPr>
                <w:rFonts w:cs="Arial"/>
                <w:szCs w:val="24"/>
              </w:rPr>
              <w:t>Usuario_idUsuario</w:t>
            </w:r>
            <w:proofErr w:type="spellEnd"/>
            <w:r w:rsidRPr="009933BD">
              <w:rPr>
                <w:rFonts w:cs="Arial"/>
                <w:szCs w:val="24"/>
              </w:rPr>
              <w:t>: muestra el usuario que realizo la pregunta.</w:t>
            </w:r>
          </w:p>
          <w:p w14:paraId="6CB3B3CA" w14:textId="77777777" w:rsidR="003A5C80" w:rsidRPr="009933BD" w:rsidRDefault="003A5C80" w:rsidP="007B2747">
            <w:pPr>
              <w:ind w:left="0" w:firstLine="0"/>
              <w:rPr>
                <w:rFonts w:cs="Arial"/>
                <w:szCs w:val="24"/>
                <w:lang w:val="es-ES"/>
              </w:rPr>
            </w:pPr>
          </w:p>
          <w:p w14:paraId="45055008" w14:textId="77777777" w:rsidR="003A5C80" w:rsidRPr="003A5C80" w:rsidRDefault="003A5C80" w:rsidP="007B2747">
            <w:pPr>
              <w:rPr>
                <w:rFonts w:cs="Arial"/>
                <w:szCs w:val="24"/>
                <w:lang w:val="es-MX"/>
              </w:rPr>
            </w:pPr>
          </w:p>
        </w:tc>
      </w:tr>
      <w:tr w:rsidR="003A5C80" w:rsidRPr="003A5C80" w14:paraId="17D88336" w14:textId="77777777" w:rsidTr="007B2747">
        <w:tc>
          <w:tcPr>
            <w:tcW w:w="1947" w:type="dxa"/>
          </w:tcPr>
          <w:p w14:paraId="531C537D" w14:textId="77777777" w:rsidR="003A5C80" w:rsidRPr="009933BD" w:rsidRDefault="003A5C80" w:rsidP="007B2747">
            <w:pPr>
              <w:ind w:left="0" w:firstLine="0"/>
              <w:rPr>
                <w:rFonts w:cs="Arial"/>
              </w:rPr>
            </w:pPr>
            <w:r>
              <w:rPr>
                <w:rFonts w:cs="Arial"/>
              </w:rPr>
              <w:lastRenderedPageBreak/>
              <w:t>RF_28</w:t>
            </w:r>
          </w:p>
        </w:tc>
        <w:tc>
          <w:tcPr>
            <w:tcW w:w="2044" w:type="dxa"/>
          </w:tcPr>
          <w:p w14:paraId="00BBBDC0" w14:textId="77777777" w:rsidR="003A5C80" w:rsidRPr="009933BD" w:rsidRDefault="003A5C80" w:rsidP="007B2747">
            <w:pPr>
              <w:ind w:left="0" w:firstLine="0"/>
              <w:rPr>
                <w:rFonts w:cs="Arial"/>
              </w:rPr>
            </w:pPr>
            <w:proofErr w:type="spellStart"/>
            <w:r w:rsidRPr="009933BD">
              <w:rPr>
                <w:rFonts w:cs="Arial"/>
              </w:rPr>
              <w:t>Modificar</w:t>
            </w:r>
            <w:proofErr w:type="spellEnd"/>
            <w:r w:rsidRPr="009933BD">
              <w:rPr>
                <w:rFonts w:cs="Arial"/>
              </w:rPr>
              <w:t xml:space="preserve"> FAQ</w:t>
            </w:r>
          </w:p>
        </w:tc>
        <w:tc>
          <w:tcPr>
            <w:tcW w:w="4837" w:type="dxa"/>
          </w:tcPr>
          <w:p w14:paraId="3D6B3256"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modificar los registros de las preguntas frecuentes mediante el </w:t>
            </w:r>
            <w:proofErr w:type="spellStart"/>
            <w:r w:rsidRPr="003A5C80">
              <w:rPr>
                <w:rFonts w:cs="Arial"/>
                <w:szCs w:val="24"/>
                <w:lang w:val="es-MX"/>
              </w:rPr>
              <w:t>cpanel</w:t>
            </w:r>
            <w:proofErr w:type="spellEnd"/>
            <w:r w:rsidRPr="003A5C80">
              <w:rPr>
                <w:rFonts w:cs="Arial"/>
                <w:szCs w:val="24"/>
                <w:lang w:val="es-MX"/>
              </w:rPr>
              <w:t>:</w:t>
            </w:r>
          </w:p>
          <w:p w14:paraId="5476E0F0" w14:textId="77777777" w:rsidR="003A5C80" w:rsidRPr="009933BD" w:rsidRDefault="003A5C80" w:rsidP="003A5C80">
            <w:pPr>
              <w:pStyle w:val="Prrafodelista"/>
              <w:numPr>
                <w:ilvl w:val="0"/>
                <w:numId w:val="16"/>
              </w:numPr>
              <w:suppressAutoHyphens/>
              <w:spacing w:after="0"/>
              <w:rPr>
                <w:rFonts w:cs="Arial"/>
                <w:szCs w:val="24"/>
              </w:rPr>
            </w:pPr>
            <w:proofErr w:type="spellStart"/>
            <w:r w:rsidRPr="009933BD">
              <w:rPr>
                <w:rFonts w:cs="Arial"/>
                <w:szCs w:val="24"/>
              </w:rPr>
              <w:t>idFaq</w:t>
            </w:r>
            <w:proofErr w:type="spellEnd"/>
            <w:r w:rsidRPr="009933BD">
              <w:rPr>
                <w:rFonts w:cs="Arial"/>
                <w:szCs w:val="24"/>
              </w:rPr>
              <w:t>: Identificador único, auto incrementable y no modificable.</w:t>
            </w:r>
          </w:p>
          <w:p w14:paraId="6FA0385E" w14:textId="77777777" w:rsidR="003A5C80" w:rsidRPr="009933BD" w:rsidRDefault="003A5C80" w:rsidP="003A5C80">
            <w:pPr>
              <w:pStyle w:val="Prrafodelista"/>
              <w:numPr>
                <w:ilvl w:val="0"/>
                <w:numId w:val="16"/>
              </w:numPr>
              <w:suppressAutoHyphens/>
              <w:spacing w:after="0"/>
              <w:rPr>
                <w:rFonts w:cs="Arial"/>
                <w:szCs w:val="24"/>
              </w:rPr>
            </w:pPr>
            <w:r w:rsidRPr="009933BD">
              <w:rPr>
                <w:rFonts w:cs="Arial"/>
                <w:szCs w:val="24"/>
              </w:rPr>
              <w:t>pregunta: almacena una pregunta no mayor a 65 caracteres alfanuméricos.</w:t>
            </w:r>
          </w:p>
          <w:p w14:paraId="709F5E8A" w14:textId="77777777" w:rsidR="003A5C80" w:rsidRPr="009933BD" w:rsidRDefault="003A5C80" w:rsidP="003A5C80">
            <w:pPr>
              <w:pStyle w:val="Prrafodelista"/>
              <w:numPr>
                <w:ilvl w:val="0"/>
                <w:numId w:val="16"/>
              </w:numPr>
              <w:suppressAutoHyphens/>
              <w:spacing w:after="0"/>
              <w:rPr>
                <w:rFonts w:cs="Arial"/>
                <w:szCs w:val="24"/>
              </w:rPr>
            </w:pPr>
            <w:r w:rsidRPr="009933BD">
              <w:rPr>
                <w:rFonts w:cs="Arial"/>
                <w:szCs w:val="24"/>
              </w:rPr>
              <w:t>respuesta: almacena una respuesta no mayor a 45 caracteres alfanuméricos.</w:t>
            </w:r>
          </w:p>
          <w:p w14:paraId="2CFABFA8" w14:textId="77777777" w:rsidR="003A5C80" w:rsidRPr="009933BD" w:rsidRDefault="003A5C80" w:rsidP="003A5C80">
            <w:pPr>
              <w:pStyle w:val="Prrafodelista"/>
              <w:numPr>
                <w:ilvl w:val="0"/>
                <w:numId w:val="16"/>
              </w:numPr>
              <w:suppressAutoHyphens/>
              <w:spacing w:after="0"/>
              <w:rPr>
                <w:rFonts w:cs="Arial"/>
                <w:szCs w:val="24"/>
              </w:rPr>
            </w:pPr>
            <w:r w:rsidRPr="009933BD">
              <w:rPr>
                <w:rFonts w:cs="Arial"/>
                <w:szCs w:val="24"/>
              </w:rPr>
              <w:t xml:space="preserve">fecha: almacena la fecha en la que se publica. </w:t>
            </w:r>
          </w:p>
          <w:p w14:paraId="2A975CAF" w14:textId="77777777" w:rsidR="003A5C80" w:rsidRPr="009933BD" w:rsidRDefault="003A5C80" w:rsidP="003A5C80">
            <w:pPr>
              <w:pStyle w:val="Prrafodelista"/>
              <w:numPr>
                <w:ilvl w:val="0"/>
                <w:numId w:val="16"/>
              </w:numPr>
              <w:suppressAutoHyphens/>
              <w:spacing w:after="0"/>
              <w:rPr>
                <w:rFonts w:cs="Arial"/>
                <w:szCs w:val="24"/>
              </w:rPr>
            </w:pPr>
            <w:proofErr w:type="spellStart"/>
            <w:r w:rsidRPr="009933BD">
              <w:rPr>
                <w:rFonts w:cs="Arial"/>
                <w:szCs w:val="24"/>
              </w:rPr>
              <w:t>Usuario_idUsuario</w:t>
            </w:r>
            <w:proofErr w:type="spellEnd"/>
            <w:r w:rsidRPr="009933BD">
              <w:rPr>
                <w:rFonts w:cs="Arial"/>
                <w:szCs w:val="24"/>
              </w:rPr>
              <w:t>: identificador único, auto incrementable y no modificable, actúa como llave foránea para que exista una conexión entre  FAQ y Usuarios.</w:t>
            </w:r>
          </w:p>
          <w:p w14:paraId="0BCB7873" w14:textId="77777777" w:rsidR="003A5C80" w:rsidRPr="009933BD" w:rsidRDefault="003A5C80" w:rsidP="007B2747">
            <w:pPr>
              <w:ind w:left="0" w:firstLine="0"/>
              <w:rPr>
                <w:rFonts w:cs="Arial"/>
                <w:szCs w:val="24"/>
                <w:lang w:val="es-ES"/>
              </w:rPr>
            </w:pPr>
          </w:p>
        </w:tc>
      </w:tr>
      <w:tr w:rsidR="003A5C80" w:rsidRPr="003A5C80" w14:paraId="1DC0CB3C" w14:textId="77777777" w:rsidTr="007B2747">
        <w:tc>
          <w:tcPr>
            <w:tcW w:w="1947" w:type="dxa"/>
          </w:tcPr>
          <w:p w14:paraId="682E6144" w14:textId="77777777" w:rsidR="003A5C80" w:rsidRPr="009933BD" w:rsidRDefault="003A5C80" w:rsidP="007B2747">
            <w:pPr>
              <w:ind w:left="0" w:firstLine="0"/>
              <w:rPr>
                <w:rFonts w:cs="Arial"/>
              </w:rPr>
            </w:pPr>
            <w:r>
              <w:rPr>
                <w:rFonts w:cs="Arial"/>
              </w:rPr>
              <w:t>RF_29</w:t>
            </w:r>
          </w:p>
        </w:tc>
        <w:tc>
          <w:tcPr>
            <w:tcW w:w="2044" w:type="dxa"/>
          </w:tcPr>
          <w:p w14:paraId="565665D0" w14:textId="77777777" w:rsidR="003A5C80" w:rsidRPr="009933BD" w:rsidRDefault="003A5C80" w:rsidP="007B2747">
            <w:pPr>
              <w:ind w:left="0" w:firstLine="0"/>
              <w:rPr>
                <w:rFonts w:cs="Arial"/>
              </w:rPr>
            </w:pPr>
            <w:proofErr w:type="spellStart"/>
            <w:r w:rsidRPr="009933BD">
              <w:rPr>
                <w:rFonts w:cs="Arial"/>
              </w:rPr>
              <w:t>Eliminar</w:t>
            </w:r>
            <w:proofErr w:type="spellEnd"/>
            <w:r w:rsidRPr="009933BD">
              <w:rPr>
                <w:rFonts w:cs="Arial"/>
              </w:rPr>
              <w:t xml:space="preserve"> FAQ</w:t>
            </w:r>
          </w:p>
        </w:tc>
        <w:tc>
          <w:tcPr>
            <w:tcW w:w="4837" w:type="dxa"/>
          </w:tcPr>
          <w:p w14:paraId="4B8CBCEB"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eliminar el registro de una FAQ en específico, tal </w:t>
            </w:r>
            <w:r w:rsidRPr="003A5C80">
              <w:rPr>
                <w:rFonts w:cs="Arial"/>
                <w:szCs w:val="24"/>
                <w:lang w:val="es-MX"/>
              </w:rPr>
              <w:lastRenderedPageBreak/>
              <w:t xml:space="preserve">operación se llevará a cabo por medio del </w:t>
            </w:r>
            <w:proofErr w:type="spellStart"/>
            <w:r w:rsidRPr="003A5C80">
              <w:rPr>
                <w:rFonts w:cs="Arial"/>
                <w:szCs w:val="24"/>
                <w:lang w:val="es-MX"/>
              </w:rPr>
              <w:t>idFaq</w:t>
            </w:r>
            <w:proofErr w:type="spellEnd"/>
            <w:r w:rsidRPr="003A5C80">
              <w:rPr>
                <w:rFonts w:cs="Arial"/>
                <w:szCs w:val="24"/>
                <w:lang w:val="es-MX"/>
              </w:rPr>
              <w:t xml:space="preserve">  para evitar inconsistencias en la información, esto dando clic en el botón eliminar que está presente en cada registro mostrado.</w:t>
            </w:r>
          </w:p>
          <w:p w14:paraId="713873D6" w14:textId="77777777" w:rsidR="003A5C80" w:rsidRPr="003A5C80" w:rsidRDefault="003A5C80" w:rsidP="007B2747">
            <w:pPr>
              <w:rPr>
                <w:rFonts w:cs="Arial"/>
                <w:szCs w:val="24"/>
                <w:lang w:val="es-MX"/>
              </w:rPr>
            </w:pPr>
          </w:p>
        </w:tc>
      </w:tr>
      <w:tr w:rsidR="003A5C80" w:rsidRPr="003A5C80" w14:paraId="2D27DDA0" w14:textId="77777777" w:rsidTr="007B2747">
        <w:tc>
          <w:tcPr>
            <w:tcW w:w="1947" w:type="dxa"/>
          </w:tcPr>
          <w:p w14:paraId="08418542" w14:textId="77777777" w:rsidR="003A5C80" w:rsidRPr="009933BD" w:rsidRDefault="003A5C80" w:rsidP="007B2747">
            <w:pPr>
              <w:ind w:left="0" w:firstLine="0"/>
              <w:rPr>
                <w:rFonts w:cs="Arial"/>
              </w:rPr>
            </w:pPr>
            <w:r>
              <w:rPr>
                <w:rFonts w:cs="Arial"/>
              </w:rPr>
              <w:lastRenderedPageBreak/>
              <w:t>RF_30</w:t>
            </w:r>
          </w:p>
        </w:tc>
        <w:tc>
          <w:tcPr>
            <w:tcW w:w="2044" w:type="dxa"/>
          </w:tcPr>
          <w:p w14:paraId="54A1DAE4" w14:textId="77777777" w:rsidR="003A5C80" w:rsidRPr="009933BD" w:rsidRDefault="003A5C80" w:rsidP="007B2747">
            <w:pPr>
              <w:ind w:left="0" w:firstLine="0"/>
              <w:rPr>
                <w:rFonts w:cs="Arial"/>
              </w:rPr>
            </w:pPr>
            <w:proofErr w:type="spellStart"/>
            <w:r>
              <w:rPr>
                <w:rFonts w:cs="Arial"/>
              </w:rPr>
              <w:t>Agregar</w:t>
            </w:r>
            <w:proofErr w:type="spellEnd"/>
            <w:r>
              <w:rPr>
                <w:rFonts w:cs="Arial"/>
              </w:rPr>
              <w:t xml:space="preserve"> </w:t>
            </w:r>
            <w:proofErr w:type="spellStart"/>
            <w:r>
              <w:rPr>
                <w:rFonts w:cs="Arial"/>
              </w:rPr>
              <w:t>contacto</w:t>
            </w:r>
            <w:proofErr w:type="spellEnd"/>
          </w:p>
        </w:tc>
        <w:tc>
          <w:tcPr>
            <w:tcW w:w="4837" w:type="dxa"/>
          </w:tcPr>
          <w:p w14:paraId="60573338"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desde del apartado contacto en el </w:t>
            </w:r>
            <w:proofErr w:type="spellStart"/>
            <w:r w:rsidRPr="003A5C80">
              <w:rPr>
                <w:rFonts w:cs="Arial"/>
                <w:szCs w:val="24"/>
                <w:lang w:val="es-MX"/>
              </w:rPr>
              <w:t>cpanel</w:t>
            </w:r>
            <w:proofErr w:type="spellEnd"/>
            <w:r w:rsidRPr="003A5C80">
              <w:rPr>
                <w:rFonts w:cs="Arial"/>
                <w:szCs w:val="24"/>
                <w:lang w:val="es-MX"/>
              </w:rPr>
              <w:t xml:space="preserve"> agregar registros a la tabla contacto, de igual forma el usuario también será capaz de agregar desde un formulario, almacenará los siguientes datos:</w:t>
            </w:r>
          </w:p>
          <w:p w14:paraId="0C54D5BF" w14:textId="77777777" w:rsidR="003A5C80" w:rsidRDefault="003A5C80" w:rsidP="003A5C80">
            <w:pPr>
              <w:pStyle w:val="Prrafodelista"/>
              <w:numPr>
                <w:ilvl w:val="0"/>
                <w:numId w:val="17"/>
              </w:numPr>
              <w:suppressAutoHyphens/>
              <w:spacing w:after="0"/>
              <w:jc w:val="left"/>
              <w:rPr>
                <w:rFonts w:cs="Arial"/>
                <w:szCs w:val="24"/>
              </w:rPr>
            </w:pPr>
            <w:proofErr w:type="spellStart"/>
            <w:r>
              <w:rPr>
                <w:rFonts w:cs="Arial"/>
                <w:szCs w:val="24"/>
              </w:rPr>
              <w:t>idContacto</w:t>
            </w:r>
            <w:proofErr w:type="spellEnd"/>
            <w:r>
              <w:rPr>
                <w:rFonts w:cs="Arial"/>
                <w:szCs w:val="24"/>
              </w:rPr>
              <w:t xml:space="preserve">: identificador único, auto incrementable y no modificable. </w:t>
            </w:r>
          </w:p>
          <w:p w14:paraId="2D98B12B" w14:textId="77777777" w:rsidR="003A5C80" w:rsidRDefault="003A5C80" w:rsidP="003A5C80">
            <w:pPr>
              <w:pStyle w:val="Prrafodelista"/>
              <w:numPr>
                <w:ilvl w:val="0"/>
                <w:numId w:val="17"/>
              </w:numPr>
              <w:suppressAutoHyphens/>
              <w:spacing w:after="0"/>
              <w:jc w:val="left"/>
              <w:rPr>
                <w:rFonts w:cs="Arial"/>
                <w:szCs w:val="24"/>
              </w:rPr>
            </w:pPr>
            <w:r>
              <w:rPr>
                <w:rFonts w:cs="Arial"/>
                <w:szCs w:val="24"/>
              </w:rPr>
              <w:t xml:space="preserve">Email: tipo varchar que almacena el correo electrónico del contacto. </w:t>
            </w:r>
          </w:p>
          <w:p w14:paraId="55D17B9D" w14:textId="77777777" w:rsidR="003A5C80" w:rsidRDefault="003A5C80" w:rsidP="003A5C80">
            <w:pPr>
              <w:pStyle w:val="Prrafodelista"/>
              <w:numPr>
                <w:ilvl w:val="0"/>
                <w:numId w:val="17"/>
              </w:numPr>
              <w:suppressAutoHyphens/>
              <w:spacing w:after="0"/>
              <w:jc w:val="left"/>
              <w:rPr>
                <w:rFonts w:cs="Arial"/>
                <w:szCs w:val="24"/>
              </w:rPr>
            </w:pPr>
            <w:r>
              <w:rPr>
                <w:rFonts w:cs="Arial"/>
                <w:szCs w:val="24"/>
              </w:rPr>
              <w:t>Nombre: almacena en un máximo de 45 caracteres alfanuméricos el nombre del contacto.</w:t>
            </w:r>
          </w:p>
          <w:p w14:paraId="60800A54" w14:textId="77777777" w:rsidR="003A5C80" w:rsidRDefault="003A5C80" w:rsidP="003A5C80">
            <w:pPr>
              <w:pStyle w:val="Prrafodelista"/>
              <w:numPr>
                <w:ilvl w:val="0"/>
                <w:numId w:val="17"/>
              </w:numPr>
              <w:suppressAutoHyphens/>
              <w:spacing w:after="0"/>
              <w:jc w:val="left"/>
              <w:rPr>
                <w:rFonts w:cs="Arial"/>
                <w:szCs w:val="24"/>
              </w:rPr>
            </w:pPr>
            <w:r>
              <w:rPr>
                <w:rFonts w:cs="Arial"/>
                <w:szCs w:val="24"/>
              </w:rPr>
              <w:t xml:space="preserve">Mensaje: almacena en un máximo de 45 caracteres alfanuméricos el mensaje del contacto. </w:t>
            </w:r>
          </w:p>
          <w:p w14:paraId="2B191F9E" w14:textId="77777777" w:rsidR="003A5C80" w:rsidRDefault="003A5C80" w:rsidP="003A5C80">
            <w:pPr>
              <w:pStyle w:val="Prrafodelista"/>
              <w:numPr>
                <w:ilvl w:val="0"/>
                <w:numId w:val="17"/>
              </w:numPr>
              <w:suppressAutoHyphens/>
              <w:spacing w:after="0"/>
              <w:jc w:val="left"/>
              <w:rPr>
                <w:rFonts w:cs="Arial"/>
                <w:szCs w:val="24"/>
              </w:rPr>
            </w:pPr>
            <w:proofErr w:type="spellStart"/>
            <w:r>
              <w:rPr>
                <w:rFonts w:cs="Arial"/>
                <w:szCs w:val="24"/>
              </w:rPr>
              <w:t>Ip</w:t>
            </w:r>
            <w:proofErr w:type="spellEnd"/>
            <w:r>
              <w:rPr>
                <w:rFonts w:cs="Arial"/>
                <w:szCs w:val="24"/>
              </w:rPr>
              <w:t xml:space="preserve">: guarda en un varchar la dirección </w:t>
            </w:r>
            <w:proofErr w:type="spellStart"/>
            <w:r>
              <w:rPr>
                <w:rFonts w:cs="Arial"/>
                <w:szCs w:val="24"/>
              </w:rPr>
              <w:t>ip</w:t>
            </w:r>
            <w:proofErr w:type="spellEnd"/>
            <w:r>
              <w:rPr>
                <w:rFonts w:cs="Arial"/>
                <w:szCs w:val="24"/>
              </w:rPr>
              <w:t xml:space="preserve"> del contacto.</w:t>
            </w:r>
          </w:p>
          <w:p w14:paraId="7DDEC7D6" w14:textId="77777777" w:rsidR="003A5C80" w:rsidRDefault="003A5C80" w:rsidP="003A5C80">
            <w:pPr>
              <w:pStyle w:val="Prrafodelista"/>
              <w:numPr>
                <w:ilvl w:val="0"/>
                <w:numId w:val="17"/>
              </w:numPr>
              <w:suppressAutoHyphens/>
              <w:spacing w:after="0"/>
              <w:jc w:val="left"/>
              <w:rPr>
                <w:rFonts w:cs="Arial"/>
                <w:szCs w:val="24"/>
              </w:rPr>
            </w:pPr>
            <w:proofErr w:type="spellStart"/>
            <w:r>
              <w:rPr>
                <w:rFonts w:cs="Arial"/>
                <w:szCs w:val="24"/>
              </w:rPr>
              <w:t>razonContacto</w:t>
            </w:r>
            <w:proofErr w:type="spellEnd"/>
            <w:r>
              <w:rPr>
                <w:rFonts w:cs="Arial"/>
                <w:szCs w:val="24"/>
              </w:rPr>
              <w:t xml:space="preserve">: en menos de 45 caracteres alfanuméricos muestra la </w:t>
            </w:r>
            <w:r>
              <w:rPr>
                <w:rFonts w:cs="Arial"/>
                <w:szCs w:val="24"/>
              </w:rPr>
              <w:lastRenderedPageBreak/>
              <w:t>razón por la que se envía el contacto.</w:t>
            </w:r>
          </w:p>
          <w:p w14:paraId="66A55BF8" w14:textId="77777777" w:rsidR="003A5C80" w:rsidRDefault="003A5C80" w:rsidP="003A5C80">
            <w:pPr>
              <w:pStyle w:val="Prrafodelista"/>
              <w:numPr>
                <w:ilvl w:val="0"/>
                <w:numId w:val="17"/>
              </w:numPr>
              <w:suppressAutoHyphens/>
              <w:spacing w:after="0"/>
              <w:jc w:val="left"/>
              <w:rPr>
                <w:rFonts w:cs="Arial"/>
                <w:szCs w:val="24"/>
              </w:rPr>
            </w:pPr>
            <w:proofErr w:type="spellStart"/>
            <w:r>
              <w:rPr>
                <w:rFonts w:cs="Arial"/>
                <w:szCs w:val="24"/>
              </w:rPr>
              <w:t>medioContacto</w:t>
            </w:r>
            <w:proofErr w:type="spellEnd"/>
            <w:r>
              <w:rPr>
                <w:rFonts w:cs="Arial"/>
                <w:szCs w:val="24"/>
              </w:rPr>
              <w:t xml:space="preserve">: almacena en una varchar de 45 caracteres el medio de contacto. </w:t>
            </w:r>
          </w:p>
          <w:p w14:paraId="70C6236A" w14:textId="77777777" w:rsidR="003A5C80" w:rsidRPr="00384CAF" w:rsidRDefault="003A5C80" w:rsidP="007B2747">
            <w:pPr>
              <w:pStyle w:val="Prrafodelista"/>
              <w:rPr>
                <w:rFonts w:cs="Arial"/>
                <w:szCs w:val="24"/>
              </w:rPr>
            </w:pPr>
          </w:p>
          <w:p w14:paraId="7C49900B" w14:textId="77777777" w:rsidR="003A5C80" w:rsidRPr="003A5C80" w:rsidRDefault="003A5C80" w:rsidP="007B2747">
            <w:pPr>
              <w:ind w:left="0" w:firstLine="0"/>
              <w:rPr>
                <w:rFonts w:cs="Arial"/>
                <w:szCs w:val="24"/>
                <w:lang w:val="es-MX"/>
              </w:rPr>
            </w:pPr>
          </w:p>
        </w:tc>
      </w:tr>
      <w:tr w:rsidR="003A5C80" w:rsidRPr="003A5C80" w14:paraId="475C1159" w14:textId="77777777" w:rsidTr="007B2747">
        <w:tc>
          <w:tcPr>
            <w:tcW w:w="1947" w:type="dxa"/>
          </w:tcPr>
          <w:p w14:paraId="6D6DFEB1" w14:textId="77777777" w:rsidR="003A5C80" w:rsidRDefault="003A5C80" w:rsidP="007B2747">
            <w:pPr>
              <w:ind w:left="0" w:firstLine="0"/>
            </w:pPr>
            <w:r>
              <w:rPr>
                <w:rFonts w:cs="Arial"/>
              </w:rPr>
              <w:lastRenderedPageBreak/>
              <w:t>RF_31</w:t>
            </w:r>
          </w:p>
        </w:tc>
        <w:tc>
          <w:tcPr>
            <w:tcW w:w="2044" w:type="dxa"/>
          </w:tcPr>
          <w:p w14:paraId="2FD0B5A7" w14:textId="77777777" w:rsidR="003A5C80" w:rsidRPr="009933BD" w:rsidRDefault="003A5C80" w:rsidP="007B2747">
            <w:pPr>
              <w:ind w:left="0" w:firstLine="0"/>
              <w:rPr>
                <w:rFonts w:cs="Arial"/>
              </w:rPr>
            </w:pPr>
            <w:proofErr w:type="spellStart"/>
            <w:r>
              <w:rPr>
                <w:rFonts w:cs="Arial"/>
              </w:rPr>
              <w:t>Consultar</w:t>
            </w:r>
            <w:proofErr w:type="spellEnd"/>
            <w:r>
              <w:rPr>
                <w:rFonts w:cs="Arial"/>
              </w:rPr>
              <w:t xml:space="preserve"> </w:t>
            </w:r>
            <w:proofErr w:type="spellStart"/>
            <w:r>
              <w:rPr>
                <w:rFonts w:cs="Arial"/>
              </w:rPr>
              <w:t>contacto</w:t>
            </w:r>
            <w:proofErr w:type="spellEnd"/>
          </w:p>
        </w:tc>
        <w:tc>
          <w:tcPr>
            <w:tcW w:w="4837" w:type="dxa"/>
          </w:tcPr>
          <w:p w14:paraId="74D58A20" w14:textId="77777777" w:rsidR="003A5C80" w:rsidRPr="003A5C80" w:rsidRDefault="003A5C80" w:rsidP="007B2747">
            <w:pPr>
              <w:ind w:left="0"/>
              <w:rPr>
                <w:rFonts w:cs="Arial"/>
                <w:szCs w:val="24"/>
                <w:lang w:val="es-MX"/>
              </w:rPr>
            </w:pPr>
            <w:r w:rsidRPr="003A5C80">
              <w:rPr>
                <w:rFonts w:cs="Arial"/>
                <w:szCs w:val="24"/>
                <w:lang w:val="es-MX"/>
              </w:rPr>
              <w:t>El sistema permitirá visualizar la información a el administrador de los contactos, mostrando:</w:t>
            </w:r>
          </w:p>
          <w:p w14:paraId="3F20F240" w14:textId="77777777" w:rsidR="003A5C80" w:rsidRDefault="003A5C80" w:rsidP="003A5C80">
            <w:pPr>
              <w:pStyle w:val="Prrafodelista"/>
              <w:numPr>
                <w:ilvl w:val="0"/>
                <w:numId w:val="17"/>
              </w:numPr>
              <w:suppressAutoHyphens/>
              <w:spacing w:after="0"/>
              <w:jc w:val="left"/>
              <w:rPr>
                <w:rFonts w:cs="Arial"/>
                <w:szCs w:val="24"/>
              </w:rPr>
            </w:pPr>
            <w:proofErr w:type="spellStart"/>
            <w:r>
              <w:rPr>
                <w:rFonts w:cs="Arial"/>
                <w:szCs w:val="24"/>
              </w:rPr>
              <w:t>idContacto</w:t>
            </w:r>
            <w:proofErr w:type="spellEnd"/>
            <w:r>
              <w:rPr>
                <w:rFonts w:cs="Arial"/>
                <w:szCs w:val="24"/>
              </w:rPr>
              <w:t xml:space="preserve">: identificador único del contacto. </w:t>
            </w:r>
          </w:p>
          <w:p w14:paraId="6DFA4834" w14:textId="77777777" w:rsidR="003A5C80" w:rsidRDefault="003A5C80" w:rsidP="003A5C80">
            <w:pPr>
              <w:pStyle w:val="Prrafodelista"/>
              <w:numPr>
                <w:ilvl w:val="0"/>
                <w:numId w:val="17"/>
              </w:numPr>
              <w:suppressAutoHyphens/>
              <w:spacing w:after="0"/>
              <w:jc w:val="left"/>
              <w:rPr>
                <w:rFonts w:cs="Arial"/>
                <w:szCs w:val="24"/>
              </w:rPr>
            </w:pPr>
            <w:r>
              <w:rPr>
                <w:rFonts w:cs="Arial"/>
                <w:szCs w:val="24"/>
              </w:rPr>
              <w:t xml:space="preserve">Email: muestra el correo electrónico del contacto. </w:t>
            </w:r>
          </w:p>
          <w:p w14:paraId="35B0F39E" w14:textId="77777777" w:rsidR="003A5C80" w:rsidRDefault="003A5C80" w:rsidP="003A5C80">
            <w:pPr>
              <w:pStyle w:val="Prrafodelista"/>
              <w:numPr>
                <w:ilvl w:val="0"/>
                <w:numId w:val="17"/>
              </w:numPr>
              <w:suppressAutoHyphens/>
              <w:spacing w:after="0"/>
              <w:jc w:val="left"/>
              <w:rPr>
                <w:rFonts w:cs="Arial"/>
                <w:szCs w:val="24"/>
              </w:rPr>
            </w:pPr>
            <w:r>
              <w:rPr>
                <w:rFonts w:cs="Arial"/>
                <w:szCs w:val="24"/>
              </w:rPr>
              <w:t>Nombre: muestra el nombre del contacto.</w:t>
            </w:r>
          </w:p>
          <w:p w14:paraId="607ED0A2" w14:textId="77777777" w:rsidR="003A5C80" w:rsidRDefault="003A5C80" w:rsidP="003A5C80">
            <w:pPr>
              <w:pStyle w:val="Prrafodelista"/>
              <w:numPr>
                <w:ilvl w:val="0"/>
                <w:numId w:val="17"/>
              </w:numPr>
              <w:suppressAutoHyphens/>
              <w:spacing w:after="0"/>
              <w:jc w:val="left"/>
              <w:rPr>
                <w:rFonts w:cs="Arial"/>
                <w:szCs w:val="24"/>
              </w:rPr>
            </w:pPr>
            <w:r>
              <w:rPr>
                <w:rFonts w:cs="Arial"/>
                <w:szCs w:val="24"/>
              </w:rPr>
              <w:t xml:space="preserve">Mensaje: muestra el mensaje del contacto. </w:t>
            </w:r>
          </w:p>
          <w:p w14:paraId="7C16C7B1" w14:textId="77777777" w:rsidR="003A5C80" w:rsidRDefault="003A5C80" w:rsidP="003A5C80">
            <w:pPr>
              <w:pStyle w:val="Prrafodelista"/>
              <w:numPr>
                <w:ilvl w:val="0"/>
                <w:numId w:val="17"/>
              </w:numPr>
              <w:suppressAutoHyphens/>
              <w:spacing w:after="0"/>
              <w:jc w:val="left"/>
              <w:rPr>
                <w:rFonts w:cs="Arial"/>
                <w:szCs w:val="24"/>
              </w:rPr>
            </w:pPr>
            <w:proofErr w:type="spellStart"/>
            <w:r>
              <w:rPr>
                <w:rFonts w:cs="Arial"/>
                <w:szCs w:val="24"/>
              </w:rPr>
              <w:t>Ip</w:t>
            </w:r>
            <w:proofErr w:type="spellEnd"/>
            <w:r>
              <w:rPr>
                <w:rFonts w:cs="Arial"/>
                <w:szCs w:val="24"/>
              </w:rPr>
              <w:t xml:space="preserve">: muestra la dirección </w:t>
            </w:r>
            <w:proofErr w:type="spellStart"/>
            <w:r>
              <w:rPr>
                <w:rFonts w:cs="Arial"/>
                <w:szCs w:val="24"/>
              </w:rPr>
              <w:t>ip</w:t>
            </w:r>
            <w:proofErr w:type="spellEnd"/>
            <w:r>
              <w:rPr>
                <w:rFonts w:cs="Arial"/>
                <w:szCs w:val="24"/>
              </w:rPr>
              <w:t xml:space="preserve"> del contacto.</w:t>
            </w:r>
          </w:p>
          <w:p w14:paraId="10F7C046" w14:textId="77777777" w:rsidR="003A5C80" w:rsidRDefault="003A5C80" w:rsidP="003A5C80">
            <w:pPr>
              <w:pStyle w:val="Prrafodelista"/>
              <w:numPr>
                <w:ilvl w:val="0"/>
                <w:numId w:val="17"/>
              </w:numPr>
              <w:suppressAutoHyphens/>
              <w:spacing w:after="0"/>
              <w:jc w:val="left"/>
              <w:rPr>
                <w:rFonts w:cs="Arial"/>
                <w:szCs w:val="24"/>
              </w:rPr>
            </w:pPr>
            <w:proofErr w:type="spellStart"/>
            <w:r>
              <w:rPr>
                <w:rFonts w:cs="Arial"/>
                <w:szCs w:val="24"/>
              </w:rPr>
              <w:t>razonContacto</w:t>
            </w:r>
            <w:proofErr w:type="spellEnd"/>
            <w:r>
              <w:rPr>
                <w:rFonts w:cs="Arial"/>
                <w:szCs w:val="24"/>
              </w:rPr>
              <w:t>: muestra la razón por la que se envía el contacto.</w:t>
            </w:r>
          </w:p>
          <w:p w14:paraId="0B97F15C" w14:textId="77777777" w:rsidR="003A5C80" w:rsidRPr="00384CAF" w:rsidRDefault="003A5C80" w:rsidP="003A5C80">
            <w:pPr>
              <w:pStyle w:val="Prrafodelista"/>
              <w:numPr>
                <w:ilvl w:val="0"/>
                <w:numId w:val="17"/>
              </w:numPr>
              <w:suppressAutoHyphens/>
              <w:spacing w:after="0"/>
              <w:jc w:val="left"/>
              <w:rPr>
                <w:rFonts w:cs="Arial"/>
                <w:szCs w:val="24"/>
              </w:rPr>
            </w:pPr>
            <w:proofErr w:type="spellStart"/>
            <w:r>
              <w:rPr>
                <w:rFonts w:cs="Arial"/>
                <w:szCs w:val="24"/>
              </w:rPr>
              <w:t>medioContacto</w:t>
            </w:r>
            <w:proofErr w:type="spellEnd"/>
            <w:r>
              <w:rPr>
                <w:rFonts w:cs="Arial"/>
                <w:szCs w:val="24"/>
              </w:rPr>
              <w:t xml:space="preserve">: muestra el medio de contacto. </w:t>
            </w:r>
          </w:p>
          <w:p w14:paraId="5F13052D" w14:textId="77777777" w:rsidR="003A5C80" w:rsidRPr="008D06D4" w:rsidRDefault="003A5C80" w:rsidP="007B2747">
            <w:pPr>
              <w:ind w:left="0"/>
              <w:rPr>
                <w:rFonts w:cs="Arial"/>
                <w:szCs w:val="24"/>
                <w:lang w:val="es-ES"/>
              </w:rPr>
            </w:pPr>
          </w:p>
          <w:p w14:paraId="77BA765F" w14:textId="77777777" w:rsidR="003A5C80" w:rsidRPr="003A5C80" w:rsidRDefault="003A5C80" w:rsidP="007B2747">
            <w:pPr>
              <w:ind w:left="0" w:firstLine="0"/>
              <w:rPr>
                <w:rFonts w:cs="Arial"/>
                <w:szCs w:val="24"/>
                <w:lang w:val="es-MX"/>
              </w:rPr>
            </w:pPr>
          </w:p>
        </w:tc>
      </w:tr>
      <w:tr w:rsidR="003A5C80" w:rsidRPr="003A5C80" w14:paraId="63F417DB" w14:textId="77777777" w:rsidTr="007B2747">
        <w:tc>
          <w:tcPr>
            <w:tcW w:w="1947" w:type="dxa"/>
          </w:tcPr>
          <w:p w14:paraId="32126078" w14:textId="77777777" w:rsidR="003A5C80" w:rsidRDefault="003A5C80" w:rsidP="007B2747">
            <w:pPr>
              <w:ind w:left="0" w:firstLine="0"/>
            </w:pPr>
            <w:r>
              <w:rPr>
                <w:rFonts w:cs="Arial"/>
              </w:rPr>
              <w:lastRenderedPageBreak/>
              <w:t>RF_32</w:t>
            </w:r>
          </w:p>
        </w:tc>
        <w:tc>
          <w:tcPr>
            <w:tcW w:w="2044" w:type="dxa"/>
          </w:tcPr>
          <w:p w14:paraId="060BACF8" w14:textId="77777777" w:rsidR="003A5C80" w:rsidRPr="009933BD" w:rsidRDefault="003A5C80" w:rsidP="007B2747">
            <w:pPr>
              <w:ind w:left="0" w:firstLine="0"/>
              <w:rPr>
                <w:rFonts w:cs="Arial"/>
              </w:rPr>
            </w:pPr>
            <w:proofErr w:type="spellStart"/>
            <w:r>
              <w:rPr>
                <w:rFonts w:cs="Arial"/>
              </w:rPr>
              <w:t>Eliminar</w:t>
            </w:r>
            <w:proofErr w:type="spellEnd"/>
            <w:r>
              <w:rPr>
                <w:rFonts w:cs="Arial"/>
              </w:rPr>
              <w:t xml:space="preserve"> </w:t>
            </w:r>
            <w:proofErr w:type="spellStart"/>
            <w:r>
              <w:rPr>
                <w:rFonts w:cs="Arial"/>
              </w:rPr>
              <w:t>contacto</w:t>
            </w:r>
            <w:proofErr w:type="spellEnd"/>
          </w:p>
        </w:tc>
        <w:tc>
          <w:tcPr>
            <w:tcW w:w="4837" w:type="dxa"/>
          </w:tcPr>
          <w:p w14:paraId="08F7639D" w14:textId="77777777" w:rsidR="003A5C80" w:rsidRPr="003A5C80" w:rsidRDefault="003A5C80" w:rsidP="007B2747">
            <w:pPr>
              <w:ind w:left="0"/>
              <w:rPr>
                <w:rFonts w:cs="Arial"/>
                <w:szCs w:val="24"/>
                <w:lang w:val="es-MX"/>
              </w:rPr>
            </w:pPr>
            <w:r w:rsidRPr="003A5C80">
              <w:rPr>
                <w:rFonts w:cs="Arial"/>
                <w:szCs w:val="24"/>
                <w:lang w:val="es-MX"/>
              </w:rPr>
              <w:t xml:space="preserve">El sistema permitirá eliminar el registro de una contacto en específico, tal operación se llevará a cabo por medio del </w:t>
            </w:r>
            <w:proofErr w:type="spellStart"/>
            <w:r w:rsidRPr="003A5C80">
              <w:rPr>
                <w:rFonts w:cs="Arial"/>
                <w:szCs w:val="24"/>
                <w:lang w:val="es-MX"/>
              </w:rPr>
              <w:t>idContacto</w:t>
            </w:r>
            <w:proofErr w:type="spellEnd"/>
            <w:r w:rsidRPr="003A5C80">
              <w:rPr>
                <w:rFonts w:cs="Arial"/>
                <w:szCs w:val="24"/>
                <w:lang w:val="es-MX"/>
              </w:rPr>
              <w:t xml:space="preserve"> para evitar inconsistencias en la información, esto dando clic en el botón eliminar que está presente en cada registro mostrado.</w:t>
            </w:r>
          </w:p>
          <w:p w14:paraId="15B53662" w14:textId="77777777" w:rsidR="003A5C80" w:rsidRPr="003A5C80" w:rsidRDefault="003A5C80" w:rsidP="007B2747">
            <w:pPr>
              <w:ind w:left="0" w:firstLine="0"/>
              <w:rPr>
                <w:rFonts w:cs="Arial"/>
                <w:szCs w:val="24"/>
                <w:lang w:val="es-MX"/>
              </w:rPr>
            </w:pPr>
          </w:p>
        </w:tc>
      </w:tr>
    </w:tbl>
    <w:p w14:paraId="504A6616" w14:textId="77777777" w:rsidR="00734CD7" w:rsidRPr="008B14EE" w:rsidRDefault="00734CD7" w:rsidP="00984A57">
      <w:pPr>
        <w:ind w:firstLine="0"/>
        <w:rPr>
          <w:lang w:val="es-MX"/>
        </w:rPr>
      </w:pPr>
    </w:p>
    <w:p w14:paraId="15C60486" w14:textId="77777777" w:rsidR="00734CD7" w:rsidRPr="008B14EE" w:rsidRDefault="00734CD7">
      <w:pPr>
        <w:spacing w:line="240" w:lineRule="auto"/>
        <w:ind w:firstLine="0"/>
        <w:jc w:val="left"/>
        <w:rPr>
          <w:b/>
          <w:sz w:val="20"/>
          <w:lang w:val="es-MX"/>
        </w:rPr>
      </w:pPr>
      <w:r w:rsidRPr="008B14EE">
        <w:rPr>
          <w:lang w:val="es-MX"/>
        </w:rPr>
        <w:br w:type="page"/>
      </w:r>
    </w:p>
    <w:p w14:paraId="513B2EE3" w14:textId="13ED6846" w:rsidR="00734CD7" w:rsidRPr="008B14EE" w:rsidRDefault="00734CD7" w:rsidP="00734CD7">
      <w:pPr>
        <w:pStyle w:val="Ttulo2"/>
        <w:rPr>
          <w:lang w:val="es-MX"/>
        </w:rPr>
      </w:pPr>
      <w:r w:rsidRPr="008B14EE">
        <w:rPr>
          <w:lang w:val="es-MX"/>
        </w:rPr>
        <w:lastRenderedPageBreak/>
        <w:t>3.3 REQUERIMIENTOS NO FUNCIONALES</w:t>
      </w:r>
    </w:p>
    <w:p w14:paraId="66828C96" w14:textId="77777777" w:rsidR="00734CD7" w:rsidRPr="008B14EE" w:rsidRDefault="00734CD7" w:rsidP="00734CD7">
      <w:pPr>
        <w:rPr>
          <w:lang w:val="es-MX"/>
        </w:rPr>
      </w:pPr>
      <w:r w:rsidRPr="008B14EE">
        <w:rPr>
          <w:lang w:val="es-MX"/>
        </w:rPr>
        <w:t>Tabla 2. Requerimientos no funcionales</w:t>
      </w:r>
    </w:p>
    <w:tbl>
      <w:tblPr>
        <w:tblStyle w:val="Tablaconcuadrcula"/>
        <w:tblW w:w="0" w:type="auto"/>
        <w:tblLook w:val="04A0" w:firstRow="1" w:lastRow="0" w:firstColumn="1" w:lastColumn="0" w:noHBand="0" w:noVBand="1"/>
      </w:tblPr>
      <w:tblGrid>
        <w:gridCol w:w="2970"/>
        <w:gridCol w:w="5574"/>
      </w:tblGrid>
      <w:tr w:rsidR="003A5C80" w:rsidRPr="008B14EE" w14:paraId="02E0C669" w14:textId="77777777" w:rsidTr="007B2747">
        <w:tc>
          <w:tcPr>
            <w:tcW w:w="8544" w:type="dxa"/>
            <w:gridSpan w:val="2"/>
          </w:tcPr>
          <w:p w14:paraId="54BA1C69" w14:textId="77777777" w:rsidR="003A5C80" w:rsidRPr="008B14EE" w:rsidRDefault="003A5C80" w:rsidP="007B2747">
            <w:pPr>
              <w:ind w:left="0" w:firstLine="0"/>
              <w:jc w:val="center"/>
              <w:rPr>
                <w:rFonts w:cs="Arial"/>
                <w:b/>
                <w:sz w:val="28"/>
              </w:rPr>
            </w:pPr>
            <w:r w:rsidRPr="003A5C80">
              <w:rPr>
                <w:rFonts w:cs="Arial"/>
                <w:b/>
                <w:szCs w:val="24"/>
                <w:lang w:val="es-MX"/>
              </w:rPr>
              <w:t>Requerimientos</w:t>
            </w:r>
            <w:r w:rsidRPr="008B14EE">
              <w:rPr>
                <w:rFonts w:cs="Arial"/>
                <w:b/>
                <w:szCs w:val="24"/>
              </w:rPr>
              <w:t xml:space="preserve"> no </w:t>
            </w:r>
            <w:proofErr w:type="spellStart"/>
            <w:r w:rsidRPr="008B14EE">
              <w:rPr>
                <w:rFonts w:cs="Arial"/>
                <w:b/>
                <w:szCs w:val="24"/>
              </w:rPr>
              <w:t>funcionales</w:t>
            </w:r>
            <w:proofErr w:type="spellEnd"/>
          </w:p>
        </w:tc>
      </w:tr>
      <w:tr w:rsidR="003A5C80" w:rsidRPr="008B14EE" w14:paraId="7168787A" w14:textId="77777777" w:rsidTr="007B2747">
        <w:tc>
          <w:tcPr>
            <w:tcW w:w="2970" w:type="dxa"/>
          </w:tcPr>
          <w:p w14:paraId="04284A98" w14:textId="77777777" w:rsidR="003A5C80" w:rsidRPr="008B14EE" w:rsidRDefault="003A5C80" w:rsidP="007B2747">
            <w:pPr>
              <w:ind w:left="0" w:firstLine="0"/>
              <w:rPr>
                <w:rFonts w:cs="Arial"/>
                <w:b/>
                <w:sz w:val="28"/>
              </w:rPr>
            </w:pPr>
            <w:r w:rsidRPr="008B14EE">
              <w:rPr>
                <w:rFonts w:cs="Arial"/>
                <w:szCs w:val="24"/>
              </w:rPr>
              <w:t xml:space="preserve">N° de </w:t>
            </w:r>
            <w:proofErr w:type="spellStart"/>
            <w:r w:rsidRPr="008B14EE">
              <w:rPr>
                <w:rFonts w:cs="Arial"/>
                <w:szCs w:val="24"/>
              </w:rPr>
              <w:t>requerimiento</w:t>
            </w:r>
            <w:proofErr w:type="spellEnd"/>
            <w:r w:rsidRPr="008B14EE">
              <w:rPr>
                <w:rFonts w:cs="Arial"/>
                <w:szCs w:val="24"/>
              </w:rPr>
              <w:t>.</w:t>
            </w:r>
          </w:p>
        </w:tc>
        <w:tc>
          <w:tcPr>
            <w:tcW w:w="5574" w:type="dxa"/>
          </w:tcPr>
          <w:p w14:paraId="18C24F4A" w14:textId="77777777" w:rsidR="003A5C80" w:rsidRPr="008B14EE" w:rsidRDefault="003A5C80" w:rsidP="007B2747">
            <w:pPr>
              <w:ind w:left="0" w:firstLine="0"/>
              <w:rPr>
                <w:rFonts w:cs="Arial"/>
                <w:b/>
                <w:sz w:val="28"/>
              </w:rPr>
            </w:pPr>
            <w:proofErr w:type="spellStart"/>
            <w:r w:rsidRPr="008B14EE">
              <w:rPr>
                <w:rFonts w:cs="Arial"/>
                <w:szCs w:val="24"/>
              </w:rPr>
              <w:t>Requerimientos</w:t>
            </w:r>
            <w:proofErr w:type="spellEnd"/>
          </w:p>
        </w:tc>
      </w:tr>
      <w:tr w:rsidR="003A5C80" w:rsidRPr="003A5C80" w14:paraId="38FBE45D" w14:textId="77777777" w:rsidTr="007B2747">
        <w:tc>
          <w:tcPr>
            <w:tcW w:w="2970" w:type="dxa"/>
          </w:tcPr>
          <w:p w14:paraId="4FE2D086" w14:textId="77777777" w:rsidR="003A5C80" w:rsidRPr="008B14EE" w:rsidRDefault="003A5C80" w:rsidP="007B2747">
            <w:pPr>
              <w:ind w:left="0" w:firstLine="0"/>
              <w:rPr>
                <w:rFonts w:cs="Arial"/>
                <w:b/>
                <w:sz w:val="28"/>
              </w:rPr>
            </w:pPr>
            <w:r w:rsidRPr="008B14EE">
              <w:rPr>
                <w:rFonts w:cs="Arial"/>
              </w:rPr>
              <w:t>RNF_01.</w:t>
            </w:r>
          </w:p>
        </w:tc>
        <w:tc>
          <w:tcPr>
            <w:tcW w:w="5574" w:type="dxa"/>
          </w:tcPr>
          <w:p w14:paraId="4B669200" w14:textId="77777777" w:rsidR="003A5C80" w:rsidRPr="003A5C80" w:rsidRDefault="003A5C80" w:rsidP="007B2747">
            <w:pPr>
              <w:ind w:left="0" w:firstLine="0"/>
              <w:rPr>
                <w:rFonts w:cs="Arial"/>
                <w:sz w:val="28"/>
                <w:lang w:val="es-MX"/>
              </w:rPr>
            </w:pPr>
            <w:r w:rsidRPr="003A5C80">
              <w:rPr>
                <w:rFonts w:cs="Arial"/>
                <w:lang w:val="es-MX"/>
              </w:rPr>
              <w:t>El sistema debe transmitir la esencia de la empresa, a través del diseño de la interface pues esta debe ser llamativa.</w:t>
            </w:r>
          </w:p>
        </w:tc>
      </w:tr>
      <w:tr w:rsidR="003A5C80" w:rsidRPr="003A5C80" w14:paraId="3263D838" w14:textId="77777777" w:rsidTr="007B2747">
        <w:tc>
          <w:tcPr>
            <w:tcW w:w="2970" w:type="dxa"/>
          </w:tcPr>
          <w:p w14:paraId="32749FE0" w14:textId="77777777" w:rsidR="003A5C80" w:rsidRPr="008B14EE" w:rsidRDefault="003A5C80" w:rsidP="007B2747">
            <w:pPr>
              <w:ind w:left="0" w:firstLine="0"/>
              <w:rPr>
                <w:rFonts w:cs="Arial"/>
                <w:b/>
              </w:rPr>
            </w:pPr>
            <w:r w:rsidRPr="008B14EE">
              <w:rPr>
                <w:rFonts w:cs="Arial"/>
              </w:rPr>
              <w:t>RNF_02.</w:t>
            </w:r>
          </w:p>
        </w:tc>
        <w:tc>
          <w:tcPr>
            <w:tcW w:w="5574" w:type="dxa"/>
          </w:tcPr>
          <w:p w14:paraId="3F2610EB" w14:textId="77777777" w:rsidR="003A5C80" w:rsidRPr="003A5C80" w:rsidRDefault="003A5C80" w:rsidP="007B2747">
            <w:pPr>
              <w:ind w:left="0" w:firstLine="0"/>
              <w:rPr>
                <w:rFonts w:cs="Arial"/>
                <w:sz w:val="28"/>
                <w:lang w:val="es-MX"/>
              </w:rPr>
            </w:pPr>
            <w:r w:rsidRPr="003A5C80">
              <w:rPr>
                <w:rFonts w:cs="Arial"/>
                <w:lang w:val="es-MX"/>
              </w:rPr>
              <w:t>El sistema debe estar disponible los 365 días del año para los usuarios.</w:t>
            </w:r>
          </w:p>
        </w:tc>
      </w:tr>
      <w:tr w:rsidR="003A5C80" w:rsidRPr="003A5C80" w14:paraId="75CF3952" w14:textId="77777777" w:rsidTr="007B2747">
        <w:tc>
          <w:tcPr>
            <w:tcW w:w="2970" w:type="dxa"/>
          </w:tcPr>
          <w:p w14:paraId="3B6AB5CF" w14:textId="77777777" w:rsidR="003A5C80" w:rsidRPr="008B14EE" w:rsidRDefault="003A5C80" w:rsidP="007B2747">
            <w:pPr>
              <w:ind w:left="0" w:firstLine="0"/>
              <w:rPr>
                <w:rFonts w:cs="Arial"/>
              </w:rPr>
            </w:pPr>
            <w:r w:rsidRPr="008B14EE">
              <w:rPr>
                <w:rFonts w:cs="Arial"/>
              </w:rPr>
              <w:t>RNF_03.</w:t>
            </w:r>
          </w:p>
        </w:tc>
        <w:tc>
          <w:tcPr>
            <w:tcW w:w="5574" w:type="dxa"/>
          </w:tcPr>
          <w:p w14:paraId="07CD9B65" w14:textId="77777777" w:rsidR="003A5C80" w:rsidRPr="003A5C80" w:rsidRDefault="003A5C80" w:rsidP="007B2747">
            <w:pPr>
              <w:ind w:left="0" w:firstLine="0"/>
              <w:rPr>
                <w:rFonts w:cs="Arial"/>
                <w:lang w:val="es-MX"/>
              </w:rPr>
            </w:pPr>
            <w:r w:rsidRPr="003A5C80">
              <w:rPr>
                <w:rFonts w:cs="Arial"/>
                <w:lang w:val="es-MX"/>
              </w:rPr>
              <w:t>El sistema debe estar disponible las 24 horas del día.</w:t>
            </w:r>
          </w:p>
        </w:tc>
      </w:tr>
      <w:tr w:rsidR="003A5C80" w:rsidRPr="003A5C80" w14:paraId="15E6B3DC" w14:textId="77777777" w:rsidTr="007B2747">
        <w:tc>
          <w:tcPr>
            <w:tcW w:w="2970" w:type="dxa"/>
          </w:tcPr>
          <w:p w14:paraId="29D6F182" w14:textId="77777777" w:rsidR="003A5C80" w:rsidRPr="008B14EE" w:rsidRDefault="003A5C80" w:rsidP="007B2747">
            <w:pPr>
              <w:ind w:left="0" w:firstLine="0"/>
              <w:rPr>
                <w:rFonts w:cs="Arial"/>
              </w:rPr>
            </w:pPr>
            <w:r w:rsidRPr="008B14EE">
              <w:rPr>
                <w:rFonts w:cs="Arial"/>
              </w:rPr>
              <w:t>RNF_04.</w:t>
            </w:r>
          </w:p>
        </w:tc>
        <w:tc>
          <w:tcPr>
            <w:tcW w:w="5574" w:type="dxa"/>
          </w:tcPr>
          <w:p w14:paraId="35FBBF4D" w14:textId="77777777" w:rsidR="003A5C80" w:rsidRPr="003A5C80" w:rsidRDefault="003A5C80" w:rsidP="007B2747">
            <w:pPr>
              <w:ind w:left="0" w:firstLine="0"/>
              <w:rPr>
                <w:rFonts w:cs="Arial"/>
                <w:lang w:val="es-MX"/>
              </w:rPr>
            </w:pPr>
            <w:r w:rsidRPr="003A5C80">
              <w:rPr>
                <w:rFonts w:cs="Arial"/>
                <w:lang w:val="es-MX"/>
              </w:rPr>
              <w:t>El sistema debe responder en un tiempo de 5 segundos como máximo a una petición del usuario.</w:t>
            </w:r>
          </w:p>
        </w:tc>
      </w:tr>
      <w:tr w:rsidR="003A5C80" w:rsidRPr="003A5C80" w14:paraId="6A065A5C" w14:textId="77777777" w:rsidTr="007B2747">
        <w:tc>
          <w:tcPr>
            <w:tcW w:w="2970" w:type="dxa"/>
          </w:tcPr>
          <w:p w14:paraId="4E8EABF4" w14:textId="77777777" w:rsidR="003A5C80" w:rsidRPr="008B14EE" w:rsidRDefault="003A5C80" w:rsidP="007B2747">
            <w:pPr>
              <w:ind w:left="0" w:firstLine="0"/>
              <w:rPr>
                <w:rFonts w:cs="Arial"/>
              </w:rPr>
            </w:pPr>
            <w:r w:rsidRPr="008B14EE">
              <w:rPr>
                <w:rFonts w:cs="Arial"/>
              </w:rPr>
              <w:t>RNF_07.</w:t>
            </w:r>
          </w:p>
        </w:tc>
        <w:tc>
          <w:tcPr>
            <w:tcW w:w="5574" w:type="dxa"/>
          </w:tcPr>
          <w:p w14:paraId="52678FD9" w14:textId="77777777" w:rsidR="003A5C80" w:rsidRPr="003A5C80" w:rsidRDefault="003A5C80" w:rsidP="007B2747">
            <w:pPr>
              <w:ind w:left="0" w:firstLine="0"/>
              <w:rPr>
                <w:rFonts w:cs="Arial"/>
                <w:lang w:val="es-MX"/>
              </w:rPr>
            </w:pPr>
            <w:r w:rsidRPr="003A5C80">
              <w:rPr>
                <w:rFonts w:cs="Arial"/>
                <w:lang w:val="es-MX"/>
              </w:rPr>
              <w:t>El sistema de contener interfaces gráficas bien diseñadas y ordenadas.</w:t>
            </w:r>
          </w:p>
        </w:tc>
      </w:tr>
      <w:tr w:rsidR="003A5C80" w:rsidRPr="003A5C80" w14:paraId="37738B7B" w14:textId="77777777" w:rsidTr="007B2747">
        <w:tc>
          <w:tcPr>
            <w:tcW w:w="2970" w:type="dxa"/>
          </w:tcPr>
          <w:p w14:paraId="10C57628" w14:textId="77777777" w:rsidR="003A5C80" w:rsidRPr="008B14EE" w:rsidRDefault="003A5C80" w:rsidP="007B2747">
            <w:pPr>
              <w:ind w:left="0" w:firstLine="0"/>
              <w:rPr>
                <w:rFonts w:cs="Arial"/>
              </w:rPr>
            </w:pPr>
            <w:r w:rsidRPr="008B14EE">
              <w:rPr>
                <w:rFonts w:cs="Arial"/>
              </w:rPr>
              <w:t>RNF_08.</w:t>
            </w:r>
          </w:p>
        </w:tc>
        <w:tc>
          <w:tcPr>
            <w:tcW w:w="5574" w:type="dxa"/>
          </w:tcPr>
          <w:p w14:paraId="0252A43E" w14:textId="77777777" w:rsidR="003A5C80" w:rsidRPr="003A5C80" w:rsidRDefault="003A5C80" w:rsidP="007B2747">
            <w:pPr>
              <w:ind w:left="0" w:firstLine="0"/>
              <w:rPr>
                <w:rFonts w:cs="Arial"/>
                <w:lang w:val="es-MX"/>
              </w:rPr>
            </w:pPr>
            <w:r w:rsidRPr="003A5C80">
              <w:rPr>
                <w:rFonts w:cs="Arial"/>
                <w:lang w:val="es-MX"/>
              </w:rPr>
              <w:t xml:space="preserve">El sistema debe desarrollarse a través del </w:t>
            </w:r>
            <w:proofErr w:type="spellStart"/>
            <w:r w:rsidRPr="003A5C80">
              <w:rPr>
                <w:rFonts w:cs="Arial"/>
                <w:lang w:val="es-MX"/>
              </w:rPr>
              <w:t>framework</w:t>
            </w:r>
            <w:proofErr w:type="spellEnd"/>
            <w:r w:rsidRPr="003A5C80">
              <w:rPr>
                <w:rFonts w:cs="Arial"/>
                <w:lang w:val="es-MX"/>
              </w:rPr>
              <w:t xml:space="preserve"> </w:t>
            </w:r>
            <w:proofErr w:type="spellStart"/>
            <w:r w:rsidRPr="003A5C80">
              <w:rPr>
                <w:rFonts w:eastAsia="Calibri" w:cs="Arial"/>
                <w:lang w:val="es-MX" w:eastAsia="es-MX"/>
              </w:rPr>
              <w:t>CodeIgniter</w:t>
            </w:r>
            <w:proofErr w:type="spellEnd"/>
            <w:r w:rsidRPr="003A5C80">
              <w:rPr>
                <w:rFonts w:eastAsia="Calibri" w:cs="Arial"/>
                <w:lang w:val="es-MX" w:eastAsia="es-MX"/>
              </w:rPr>
              <w:t xml:space="preserve"> en su versión 3.1.0.</w:t>
            </w:r>
          </w:p>
        </w:tc>
      </w:tr>
      <w:tr w:rsidR="003A5C80" w:rsidRPr="003A5C80" w14:paraId="70024C41" w14:textId="77777777" w:rsidTr="007B2747">
        <w:tc>
          <w:tcPr>
            <w:tcW w:w="2970" w:type="dxa"/>
          </w:tcPr>
          <w:p w14:paraId="66BAC6EC" w14:textId="77777777" w:rsidR="003A5C80" w:rsidRPr="008B14EE" w:rsidRDefault="003A5C80" w:rsidP="007B2747">
            <w:pPr>
              <w:ind w:left="0" w:firstLine="0"/>
              <w:rPr>
                <w:rFonts w:cs="Arial"/>
              </w:rPr>
            </w:pPr>
            <w:r w:rsidRPr="008B14EE">
              <w:rPr>
                <w:rFonts w:cs="Arial"/>
              </w:rPr>
              <w:t>RNF_09.</w:t>
            </w:r>
          </w:p>
        </w:tc>
        <w:tc>
          <w:tcPr>
            <w:tcW w:w="5574" w:type="dxa"/>
          </w:tcPr>
          <w:p w14:paraId="266E4964" w14:textId="77777777" w:rsidR="003A5C80" w:rsidRPr="003A5C80" w:rsidRDefault="003A5C80" w:rsidP="007B2747">
            <w:pPr>
              <w:ind w:left="0" w:firstLine="0"/>
              <w:rPr>
                <w:rFonts w:cs="Arial"/>
                <w:lang w:val="es-MX"/>
              </w:rPr>
            </w:pPr>
            <w:r w:rsidRPr="003A5C80">
              <w:rPr>
                <w:rFonts w:cs="Arial"/>
                <w:lang w:val="es-MX"/>
              </w:rPr>
              <w:t>El sistema debe ser desarrollado en base al patrón de diseño llamado Modelo Vista Controlador.</w:t>
            </w:r>
          </w:p>
        </w:tc>
      </w:tr>
      <w:tr w:rsidR="003A5C80" w:rsidRPr="003A5C80" w14:paraId="759422F5" w14:textId="77777777" w:rsidTr="007B2747">
        <w:tc>
          <w:tcPr>
            <w:tcW w:w="2970" w:type="dxa"/>
          </w:tcPr>
          <w:p w14:paraId="23344C08" w14:textId="77777777" w:rsidR="003A5C80" w:rsidRPr="008B14EE" w:rsidRDefault="003A5C80" w:rsidP="007B2747">
            <w:pPr>
              <w:ind w:left="0" w:firstLine="0"/>
              <w:rPr>
                <w:rFonts w:cs="Arial"/>
              </w:rPr>
            </w:pPr>
            <w:r w:rsidRPr="008B14EE">
              <w:rPr>
                <w:rFonts w:cs="Arial"/>
              </w:rPr>
              <w:t>RNF_10.</w:t>
            </w:r>
          </w:p>
        </w:tc>
        <w:tc>
          <w:tcPr>
            <w:tcW w:w="5574" w:type="dxa"/>
          </w:tcPr>
          <w:p w14:paraId="28559078" w14:textId="77777777" w:rsidR="003A5C80" w:rsidRPr="003A5C80" w:rsidRDefault="003A5C80" w:rsidP="007B2747">
            <w:pPr>
              <w:ind w:left="0" w:firstLine="0"/>
              <w:rPr>
                <w:rFonts w:cs="Arial"/>
                <w:lang w:val="es-MX"/>
              </w:rPr>
            </w:pPr>
            <w:r w:rsidRPr="003A5C80">
              <w:rPr>
                <w:rFonts w:cs="Arial"/>
                <w:lang w:val="es-MX"/>
              </w:rPr>
              <w:t xml:space="preserve">El sistema deberá mostrar diferentes interfaces, dependiendo si ha ingresado como usuario común, o como administrador. </w:t>
            </w:r>
          </w:p>
        </w:tc>
      </w:tr>
      <w:tr w:rsidR="003A5C80" w:rsidRPr="003A5C80" w14:paraId="00FA37F4" w14:textId="77777777" w:rsidTr="007B2747">
        <w:tc>
          <w:tcPr>
            <w:tcW w:w="2970" w:type="dxa"/>
          </w:tcPr>
          <w:p w14:paraId="4F0E0943" w14:textId="77777777" w:rsidR="003A5C80" w:rsidRPr="008B14EE" w:rsidRDefault="003A5C80" w:rsidP="007B2747">
            <w:pPr>
              <w:ind w:left="0" w:firstLine="0"/>
              <w:rPr>
                <w:rFonts w:cs="Arial"/>
              </w:rPr>
            </w:pPr>
            <w:r>
              <w:rPr>
                <w:rFonts w:cs="Arial"/>
              </w:rPr>
              <w:t>RNF_11</w:t>
            </w:r>
          </w:p>
        </w:tc>
        <w:tc>
          <w:tcPr>
            <w:tcW w:w="5574" w:type="dxa"/>
          </w:tcPr>
          <w:p w14:paraId="68863DB5" w14:textId="77777777" w:rsidR="003A5C80" w:rsidRPr="003A5C80" w:rsidRDefault="003A5C80" w:rsidP="007B2747">
            <w:pPr>
              <w:ind w:left="0" w:firstLine="0"/>
              <w:rPr>
                <w:rFonts w:cs="Arial"/>
                <w:lang w:val="es-MX"/>
              </w:rPr>
            </w:pPr>
            <w:r w:rsidRPr="003A5C80">
              <w:rPr>
                <w:rFonts w:cs="Arial"/>
                <w:lang w:val="es-MX"/>
              </w:rPr>
              <w:t xml:space="preserve">El sistema deberá trabajar en internet, no importando si el servidor es gratuito. </w:t>
            </w:r>
          </w:p>
        </w:tc>
      </w:tr>
      <w:tr w:rsidR="003A5C80" w:rsidRPr="003A5C80" w14:paraId="1553FDDD" w14:textId="77777777" w:rsidTr="007B2747">
        <w:tc>
          <w:tcPr>
            <w:tcW w:w="2970" w:type="dxa"/>
          </w:tcPr>
          <w:p w14:paraId="1A412E09" w14:textId="77777777" w:rsidR="003A5C80" w:rsidRDefault="003A5C80" w:rsidP="007B2747">
            <w:pPr>
              <w:ind w:left="0" w:firstLine="0"/>
              <w:rPr>
                <w:rFonts w:cs="Arial"/>
              </w:rPr>
            </w:pPr>
            <w:r>
              <w:rPr>
                <w:rFonts w:cs="Arial"/>
              </w:rPr>
              <w:t>RNF_12</w:t>
            </w:r>
          </w:p>
        </w:tc>
        <w:tc>
          <w:tcPr>
            <w:tcW w:w="5574" w:type="dxa"/>
          </w:tcPr>
          <w:p w14:paraId="518FD10F" w14:textId="77777777" w:rsidR="003A5C80" w:rsidRPr="003A5C80" w:rsidRDefault="003A5C80" w:rsidP="007B2747">
            <w:pPr>
              <w:ind w:left="0" w:firstLine="0"/>
              <w:rPr>
                <w:rFonts w:cs="Arial"/>
                <w:lang w:val="es-MX"/>
              </w:rPr>
            </w:pPr>
            <w:r w:rsidRPr="003A5C80">
              <w:rPr>
                <w:rFonts w:eastAsia="Calibri" w:cs="Calibri"/>
                <w:lang w:val="es-MX"/>
              </w:rPr>
              <w:t>Cuando haya hasta 100 usuarios accediendo simultáneamente al sistema, el tiempo de respuesta no deberá ser superior a 2 segundos.</w:t>
            </w:r>
          </w:p>
        </w:tc>
      </w:tr>
    </w:tbl>
    <w:p w14:paraId="5C053EA3" w14:textId="77777777" w:rsidR="00734CD7" w:rsidRPr="008B14EE" w:rsidRDefault="00734CD7" w:rsidP="00734CD7">
      <w:pPr>
        <w:rPr>
          <w:lang w:val="es-MX"/>
        </w:rPr>
      </w:pPr>
    </w:p>
    <w:p w14:paraId="58B4EF7B" w14:textId="77777777" w:rsidR="000500FF" w:rsidRDefault="000500FF">
      <w:pPr>
        <w:spacing w:line="240" w:lineRule="auto"/>
        <w:ind w:firstLine="0"/>
        <w:jc w:val="left"/>
        <w:rPr>
          <w:lang w:val="es-MX"/>
        </w:rPr>
      </w:pPr>
      <w:r>
        <w:rPr>
          <w:lang w:val="es-MX"/>
        </w:rPr>
        <w:br w:type="page"/>
      </w:r>
    </w:p>
    <w:p w14:paraId="7891AF67" w14:textId="2723DB09" w:rsidR="000500FF" w:rsidRDefault="006E5B83" w:rsidP="006E5B83">
      <w:pPr>
        <w:pStyle w:val="Ttulo1"/>
        <w:rPr>
          <w:lang w:val="es-MX"/>
        </w:rPr>
      </w:pPr>
      <w:r>
        <w:rPr>
          <w:lang w:val="es-MX"/>
        </w:rPr>
        <w:lastRenderedPageBreak/>
        <w:t>REFERENCIAS</w:t>
      </w:r>
    </w:p>
    <w:sdt>
      <w:sdtPr>
        <w:rPr>
          <w:lang w:val="es-ES"/>
        </w:rPr>
        <w:id w:val="-4748438"/>
        <w:docPartObj>
          <w:docPartGallery w:val="Bibliographies"/>
          <w:docPartUnique/>
        </w:docPartObj>
      </w:sdtPr>
      <w:sdtEndPr>
        <w:rPr>
          <w:lang w:val="en-US"/>
        </w:rPr>
      </w:sdtEndPr>
      <w:sdtContent>
        <w:p w14:paraId="66BC1D5F" w14:textId="3F4AFF01" w:rsidR="006E5B83" w:rsidRDefault="006E5B83" w:rsidP="006E5B83"/>
        <w:sdt>
          <w:sdtPr>
            <w:id w:val="1343902046"/>
            <w:bibliography/>
          </w:sdtPr>
          <w:sdtContent>
            <w:p w14:paraId="12FA393E" w14:textId="77777777" w:rsidR="00F0164A" w:rsidRDefault="006E5B83" w:rsidP="00F0164A">
              <w:pPr>
                <w:pStyle w:val="Bibliografa"/>
                <w:ind w:left="720" w:hanging="720"/>
                <w:rPr>
                  <w:noProof/>
                  <w:szCs w:val="24"/>
                </w:rPr>
              </w:pPr>
              <w:r>
                <w:fldChar w:fldCharType="begin"/>
              </w:r>
              <w:r w:rsidRPr="00F74F78">
                <w:rPr>
                  <w:lang w:val="es-MX"/>
                </w:rPr>
                <w:instrText>BIBLIOGRAPHY</w:instrText>
              </w:r>
              <w:r>
                <w:fldChar w:fldCharType="separate"/>
              </w:r>
              <w:r w:rsidR="00F0164A">
                <w:rPr>
                  <w:noProof/>
                </w:rPr>
                <w:t xml:space="preserve">aprenderaprogramar. (2006). </w:t>
              </w:r>
              <w:r w:rsidR="00F0164A">
                <w:rPr>
                  <w:i/>
                  <w:iCs/>
                  <w:noProof/>
                </w:rPr>
                <w:t>aprenderaprogramar.com</w:t>
              </w:r>
              <w:r w:rsidR="00F0164A">
                <w:rPr>
                  <w:noProof/>
                </w:rPr>
                <w:t>. Obtenido de http://www.aprenderaprogramar.com/index.php?option=com_attachments&amp;task=download&amp;id=500</w:t>
              </w:r>
            </w:p>
            <w:p w14:paraId="2472C595" w14:textId="77777777" w:rsidR="00F0164A" w:rsidRDefault="00F0164A" w:rsidP="00F0164A">
              <w:pPr>
                <w:pStyle w:val="Bibliografa"/>
                <w:ind w:left="720" w:hanging="720"/>
                <w:rPr>
                  <w:noProof/>
                </w:rPr>
              </w:pPr>
              <w:r>
                <w:rPr>
                  <w:noProof/>
                </w:rPr>
                <w:t xml:space="preserve">fraktalweb. (20 de Junio de 2013). </w:t>
              </w:r>
              <w:r>
                <w:rPr>
                  <w:i/>
                  <w:iCs/>
                  <w:noProof/>
                </w:rPr>
                <w:t>fraktalweb</w:t>
              </w:r>
              <w:r>
                <w:rPr>
                  <w:noProof/>
                </w:rPr>
                <w:t>. Obtenido de http://fraktalweb.com/blog/sistemas-web-para-que-sirven/</w:t>
              </w:r>
            </w:p>
            <w:p w14:paraId="6212B899" w14:textId="77777777" w:rsidR="00F0164A" w:rsidRDefault="00F0164A" w:rsidP="00F0164A">
              <w:pPr>
                <w:pStyle w:val="Bibliografa"/>
                <w:ind w:left="720" w:hanging="720"/>
                <w:rPr>
                  <w:noProof/>
                </w:rPr>
              </w:pPr>
              <w:r>
                <w:rPr>
                  <w:noProof/>
                </w:rPr>
                <w:t xml:space="preserve">gcfaprendelibre. (2016). </w:t>
              </w:r>
              <w:r>
                <w:rPr>
                  <w:i/>
                  <w:iCs/>
                  <w:noProof/>
                </w:rPr>
                <w:t>gcfaprendelibre.</w:t>
              </w:r>
              <w:r>
                <w:rPr>
                  <w:noProof/>
                </w:rPr>
                <w:t xml:space="preserve"> Obtenido de gcfaprendelibre: https://www.gcfaprendelibre.org/tecnologia/curso/informatica_basica/empezando_a_usar_un_computador/2.do</w:t>
              </w:r>
            </w:p>
            <w:p w14:paraId="0340ACC3" w14:textId="77777777" w:rsidR="00F0164A" w:rsidRDefault="00F0164A" w:rsidP="00F0164A">
              <w:pPr>
                <w:pStyle w:val="Bibliografa"/>
                <w:ind w:left="720" w:hanging="720"/>
                <w:rPr>
                  <w:noProof/>
                </w:rPr>
              </w:pPr>
              <w:r>
                <w:rPr>
                  <w:noProof/>
                </w:rPr>
                <w:t xml:space="preserve">Neilson, J. (2009). </w:t>
              </w:r>
              <w:r>
                <w:rPr>
                  <w:i/>
                  <w:iCs/>
                  <w:noProof/>
                </w:rPr>
                <w:t>Biblioteca Digital ECET.</w:t>
              </w:r>
              <w:r>
                <w:rPr>
                  <w:noProof/>
                </w:rPr>
                <w:t xml:space="preserve"> Obtenido de E-libro. Comercio electrónico: http://site.ebrary.com.ezproxy.bibliotecaecest.mx/lib/bidigecestsp/reader.action?docID=10316692&amp;ppg=3</w:t>
              </w:r>
            </w:p>
            <w:p w14:paraId="59BFA9FD" w14:textId="1286F0F3" w:rsidR="006E5B83" w:rsidRDefault="006E5B83" w:rsidP="00F0164A">
              <w:r>
                <w:rPr>
                  <w:b/>
                  <w:bCs/>
                </w:rPr>
                <w:fldChar w:fldCharType="end"/>
              </w:r>
            </w:p>
          </w:sdtContent>
        </w:sdt>
      </w:sdtContent>
    </w:sdt>
    <w:p w14:paraId="2596A5CA" w14:textId="77777777" w:rsidR="006E5B83" w:rsidRPr="006E5B83" w:rsidRDefault="006E5B83" w:rsidP="006E5B83">
      <w:pPr>
        <w:rPr>
          <w:lang w:val="es-MX"/>
        </w:rPr>
      </w:pPr>
      <w:bookmarkStart w:id="0" w:name="_GoBack"/>
      <w:bookmarkEnd w:id="0"/>
    </w:p>
    <w:sectPr w:rsidR="006E5B83" w:rsidRPr="006E5B83">
      <w:headerReference w:type="default" r:id="rId8"/>
      <w:footerReference w:type="default" r:id="rId9"/>
      <w:pgSz w:w="12240" w:h="15840" w:code="1"/>
      <w:pgMar w:top="720" w:right="1296" w:bottom="1008"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E9FC2" w14:textId="77777777" w:rsidR="00D22A9D" w:rsidRDefault="00D22A9D">
      <w:r>
        <w:separator/>
      </w:r>
    </w:p>
  </w:endnote>
  <w:endnote w:type="continuationSeparator" w:id="0">
    <w:p w14:paraId="2DFD87FC" w14:textId="77777777" w:rsidR="00D22A9D" w:rsidRDefault="00D2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altName w:val="Franklin Gothic Heavy"/>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tblBorders>
      <w:tblLayout w:type="fixed"/>
      <w:tblLook w:val="0000" w:firstRow="0" w:lastRow="0" w:firstColumn="0" w:lastColumn="0" w:noHBand="0" w:noVBand="0"/>
    </w:tblPr>
    <w:tblGrid>
      <w:gridCol w:w="4680"/>
      <w:gridCol w:w="4896"/>
    </w:tblGrid>
    <w:tr w:rsidR="0096634F" w14:paraId="43CB77FC" w14:textId="77777777">
      <w:trPr>
        <w:trHeight w:val="350"/>
      </w:trPr>
      <w:tc>
        <w:tcPr>
          <w:tcW w:w="4680" w:type="dxa"/>
          <w:tcBorders>
            <w:top w:val="single" w:sz="6" w:space="0" w:color="auto"/>
            <w:left w:val="nil"/>
            <w:bottom w:val="nil"/>
            <w:right w:val="nil"/>
          </w:tcBorders>
        </w:tcPr>
        <w:p w14:paraId="6ED9D55F" w14:textId="16AA9276" w:rsidR="0096634F" w:rsidRPr="00F672FD" w:rsidRDefault="0096634F">
          <w:pPr>
            <w:spacing w:before="60"/>
            <w:rPr>
              <w:color w:val="808080"/>
              <w:sz w:val="18"/>
              <w:lang w:val="es-MX"/>
            </w:rPr>
          </w:pPr>
        </w:p>
      </w:tc>
      <w:tc>
        <w:tcPr>
          <w:tcW w:w="4896" w:type="dxa"/>
          <w:tcBorders>
            <w:top w:val="single" w:sz="6" w:space="0" w:color="auto"/>
            <w:left w:val="nil"/>
            <w:bottom w:val="nil"/>
            <w:right w:val="nil"/>
          </w:tcBorders>
        </w:tcPr>
        <w:p w14:paraId="35DB940D" w14:textId="592875F9" w:rsidR="0096634F" w:rsidRDefault="0096634F">
          <w:pPr>
            <w:spacing w:before="60"/>
            <w:jc w:val="right"/>
            <w:rPr>
              <w:sz w:val="18"/>
            </w:rPr>
          </w:pPr>
          <w:r>
            <w:rPr>
              <w:i/>
              <w:sz w:val="18"/>
            </w:rPr>
            <w:t xml:space="preserve">Page </w:t>
          </w:r>
          <w:r>
            <w:rPr>
              <w:i/>
              <w:sz w:val="18"/>
            </w:rPr>
            <w:fldChar w:fldCharType="begin"/>
          </w:r>
          <w:r>
            <w:rPr>
              <w:i/>
              <w:sz w:val="18"/>
            </w:rPr>
            <w:instrText xml:space="preserve"> PAGE </w:instrText>
          </w:r>
          <w:r>
            <w:rPr>
              <w:i/>
              <w:sz w:val="18"/>
            </w:rPr>
            <w:fldChar w:fldCharType="separate"/>
          </w:r>
          <w:r w:rsidR="00F0164A">
            <w:rPr>
              <w:i/>
              <w:noProof/>
              <w:sz w:val="18"/>
            </w:rPr>
            <w:t>35</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F0164A">
            <w:rPr>
              <w:i/>
              <w:noProof/>
              <w:sz w:val="18"/>
            </w:rPr>
            <w:t>37</w:t>
          </w:r>
          <w:r>
            <w:rPr>
              <w:i/>
              <w:sz w:val="18"/>
            </w:rPr>
            <w:fldChar w:fldCharType="end"/>
          </w:r>
          <w:r>
            <w:rPr>
              <w:i/>
              <w:sz w:val="18"/>
            </w:rPr>
            <w:t xml:space="preserve"> </w:t>
          </w:r>
        </w:p>
      </w:tc>
    </w:tr>
  </w:tbl>
  <w:p w14:paraId="6FC6E067" w14:textId="77777777" w:rsidR="0096634F" w:rsidRDefault="009663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FC260" w14:textId="77777777" w:rsidR="00D22A9D" w:rsidRDefault="00D22A9D">
      <w:r>
        <w:separator/>
      </w:r>
    </w:p>
  </w:footnote>
  <w:footnote w:type="continuationSeparator" w:id="0">
    <w:p w14:paraId="644AF13F" w14:textId="77777777" w:rsidR="00D22A9D" w:rsidRDefault="00D22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8" w:type="dxa"/>
      <w:tblBorders>
        <w:bottom w:val="single" w:sz="6" w:space="0" w:color="auto"/>
      </w:tblBorders>
      <w:tblLayout w:type="fixed"/>
      <w:tblLook w:val="0000" w:firstRow="0" w:lastRow="0" w:firstColumn="0" w:lastColumn="0" w:noHBand="0" w:noVBand="0"/>
    </w:tblPr>
    <w:tblGrid>
      <w:gridCol w:w="2093"/>
      <w:gridCol w:w="2268"/>
      <w:gridCol w:w="5737"/>
    </w:tblGrid>
    <w:tr w:rsidR="0096634F" w14:paraId="188E93D2" w14:textId="77777777" w:rsidTr="00F74467">
      <w:trPr>
        <w:cantSplit/>
        <w:trHeight w:val="1129"/>
      </w:trPr>
      <w:tc>
        <w:tcPr>
          <w:tcW w:w="2093" w:type="dxa"/>
          <w:tcBorders>
            <w:top w:val="nil"/>
            <w:left w:val="nil"/>
            <w:bottom w:val="single" w:sz="6" w:space="0" w:color="auto"/>
            <w:right w:val="nil"/>
          </w:tcBorders>
        </w:tcPr>
        <w:p w14:paraId="4E35C399" w14:textId="63B5B6C3" w:rsidR="0096634F" w:rsidRDefault="0096634F">
          <w:pPr>
            <w:rPr>
              <w:rFonts w:ascii="Times New Roman" w:hAnsi="Times New Roman"/>
              <w:i/>
            </w:rPr>
          </w:pPr>
          <w:r>
            <w:rPr>
              <w:rFonts w:ascii="Times New Roman" w:hAnsi="Times New Roman"/>
              <w:i/>
              <w:noProof/>
              <w:lang w:val="es-MX" w:eastAsia="es-MX"/>
            </w:rPr>
            <w:drawing>
              <wp:inline distT="0" distB="0" distL="0" distR="0" wp14:anchorId="4D3140CA" wp14:editId="6609863A">
                <wp:extent cx="1028700" cy="673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04681" cy="722773"/>
                        </a:xfrm>
                        <a:prstGeom prst="rect">
                          <a:avLst/>
                        </a:prstGeom>
                      </pic:spPr>
                    </pic:pic>
                  </a:graphicData>
                </a:graphic>
              </wp:inline>
            </w:drawing>
          </w:r>
        </w:p>
      </w:tc>
      <w:tc>
        <w:tcPr>
          <w:tcW w:w="2268" w:type="dxa"/>
          <w:tcBorders>
            <w:top w:val="nil"/>
            <w:left w:val="nil"/>
            <w:bottom w:val="single" w:sz="6" w:space="0" w:color="auto"/>
            <w:right w:val="nil"/>
          </w:tcBorders>
        </w:tcPr>
        <w:p w14:paraId="7F9D92BB" w14:textId="166F55E9" w:rsidR="0096634F" w:rsidRDefault="0096634F">
          <w:pPr>
            <w:rPr>
              <w:rFonts w:ascii="Arial Black" w:hAnsi="Arial Black"/>
            </w:rPr>
          </w:pPr>
          <w:r>
            <w:rPr>
              <w:rFonts w:ascii="Arial Black" w:hAnsi="Arial Black"/>
            </w:rPr>
            <w:t>STAR SOFTWARE DEVELOPMENT</w:t>
          </w:r>
        </w:p>
      </w:tc>
      <w:tc>
        <w:tcPr>
          <w:tcW w:w="5737" w:type="dxa"/>
          <w:tcBorders>
            <w:top w:val="nil"/>
            <w:left w:val="nil"/>
            <w:bottom w:val="single" w:sz="6" w:space="0" w:color="auto"/>
            <w:right w:val="nil"/>
          </w:tcBorders>
        </w:tcPr>
        <w:p w14:paraId="5B12FB14" w14:textId="6A4FCBAD" w:rsidR="0096634F" w:rsidRDefault="0096634F">
          <w:pPr>
            <w:jc w:val="right"/>
            <w:rPr>
              <w:i/>
              <w:sz w:val="20"/>
            </w:rPr>
          </w:pPr>
          <w:r>
            <w:rPr>
              <w:b/>
              <w:i/>
              <w:sz w:val="20"/>
            </w:rPr>
            <w:t>Software Requirements Specification</w:t>
          </w:r>
        </w:p>
        <w:p w14:paraId="023724E2" w14:textId="7FD5BB13" w:rsidR="0096634F" w:rsidRDefault="0096634F" w:rsidP="008B14EE">
          <w:pPr>
            <w:jc w:val="right"/>
            <w:rPr>
              <w:i/>
              <w:sz w:val="16"/>
            </w:rPr>
          </w:pPr>
          <w:r>
            <w:rPr>
              <w:i/>
              <w:sz w:val="16"/>
            </w:rPr>
            <w:t>Rev.01, 30/06/2017</w:t>
          </w:r>
        </w:p>
      </w:tc>
    </w:tr>
  </w:tbl>
  <w:p w14:paraId="30C9AF17" w14:textId="77777777" w:rsidR="0096634F" w:rsidRDefault="0096634F"/>
  <w:p w14:paraId="444EE0FE" w14:textId="77777777" w:rsidR="0096634F" w:rsidRDefault="0096634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19CA5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D7660"/>
    <w:multiLevelType w:val="hybridMultilevel"/>
    <w:tmpl w:val="12F6B752"/>
    <w:lvl w:ilvl="0" w:tplc="1B1EC696">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F936CF"/>
    <w:multiLevelType w:val="hybridMultilevel"/>
    <w:tmpl w:val="B6BCC2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EA2666"/>
    <w:multiLevelType w:val="hybridMultilevel"/>
    <w:tmpl w:val="A7E0DA40"/>
    <w:lvl w:ilvl="0" w:tplc="D64A6156">
      <w:numFmt w:val="bullet"/>
      <w:lvlText w:val=""/>
      <w:lvlJc w:val="left"/>
      <w:pPr>
        <w:ind w:left="1069" w:hanging="360"/>
      </w:pPr>
      <w:rPr>
        <w:rFonts w:ascii="Symbol" w:eastAsiaTheme="minorHAnsi" w:hAnsi="Symbol" w:cstheme="minorBid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15:restartNumberingAfterBreak="0">
    <w:nsid w:val="10152C0C"/>
    <w:multiLevelType w:val="hybridMultilevel"/>
    <w:tmpl w:val="267E3D2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146665"/>
    <w:multiLevelType w:val="hybridMultilevel"/>
    <w:tmpl w:val="0044A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646D0F"/>
    <w:multiLevelType w:val="hybridMultilevel"/>
    <w:tmpl w:val="348C28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2B62598"/>
    <w:multiLevelType w:val="multilevel"/>
    <w:tmpl w:val="0AC80884"/>
    <w:lvl w:ilvl="0">
      <w:start w:val="1"/>
      <w:numFmt w:val="decimal"/>
      <w:lvlText w:val="%1."/>
      <w:lvlJc w:val="left"/>
      <w:pPr>
        <w:ind w:left="1069" w:hanging="360"/>
      </w:pPr>
      <w:rPr>
        <w:rFonts w:hint="default"/>
      </w:rPr>
    </w:lvl>
    <w:lvl w:ilvl="1">
      <w:start w:val="4"/>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8" w15:restartNumberingAfterBreak="0">
    <w:nsid w:val="369D50CA"/>
    <w:multiLevelType w:val="hybridMultilevel"/>
    <w:tmpl w:val="57B2AA8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4807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CA12558"/>
    <w:multiLevelType w:val="hybridMultilevel"/>
    <w:tmpl w:val="35A2F0BE"/>
    <w:lvl w:ilvl="0" w:tplc="906C0DA8">
      <w:start w:val="2"/>
      <w:numFmt w:val="decimal"/>
      <w:lvlText w:val="%1."/>
      <w:lvlJc w:val="left"/>
      <w:pPr>
        <w:ind w:left="1069" w:hanging="360"/>
      </w:pPr>
      <w:rPr>
        <w:rFonts w:hint="default"/>
      </w:rPr>
    </w:lvl>
    <w:lvl w:ilvl="1" w:tplc="080A0019">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1" w15:restartNumberingAfterBreak="0">
    <w:nsid w:val="43F976DF"/>
    <w:multiLevelType w:val="hybridMultilevel"/>
    <w:tmpl w:val="5812097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2A4A62"/>
    <w:multiLevelType w:val="hybridMultilevel"/>
    <w:tmpl w:val="94700DD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6004530B"/>
    <w:multiLevelType w:val="hybridMultilevel"/>
    <w:tmpl w:val="476E9950"/>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623B4844"/>
    <w:multiLevelType w:val="hybridMultilevel"/>
    <w:tmpl w:val="446E8D94"/>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6A422914"/>
    <w:multiLevelType w:val="hybridMultilevel"/>
    <w:tmpl w:val="2CB8D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FA3708"/>
    <w:multiLevelType w:val="hybridMultilevel"/>
    <w:tmpl w:val="F5066F2A"/>
    <w:lvl w:ilvl="0" w:tplc="D64A6156">
      <w:numFmt w:val="bullet"/>
      <w:lvlText w:val=""/>
      <w:lvlJc w:val="left"/>
      <w:pPr>
        <w:ind w:left="1778" w:hanging="360"/>
      </w:pPr>
      <w:rPr>
        <w:rFonts w:ascii="Symbol" w:eastAsiaTheme="minorHAnsi" w:hAnsi="Symbol" w:cstheme="minorBidi"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9"/>
  </w:num>
  <w:num w:numId="2">
    <w:abstractNumId w:val="0"/>
  </w:num>
  <w:num w:numId="3">
    <w:abstractNumId w:val="13"/>
  </w:num>
  <w:num w:numId="4">
    <w:abstractNumId w:val="14"/>
  </w:num>
  <w:num w:numId="5">
    <w:abstractNumId w:val="3"/>
  </w:num>
  <w:num w:numId="6">
    <w:abstractNumId w:val="7"/>
  </w:num>
  <w:num w:numId="7">
    <w:abstractNumId w:val="16"/>
  </w:num>
  <w:num w:numId="8">
    <w:abstractNumId w:val="10"/>
  </w:num>
  <w:num w:numId="9">
    <w:abstractNumId w:val="12"/>
  </w:num>
  <w:num w:numId="10">
    <w:abstractNumId w:val="1"/>
  </w:num>
  <w:num w:numId="11">
    <w:abstractNumId w:val="11"/>
  </w:num>
  <w:num w:numId="12">
    <w:abstractNumId w:val="8"/>
  </w:num>
  <w:num w:numId="13">
    <w:abstractNumId w:val="4"/>
  </w:num>
  <w:num w:numId="14">
    <w:abstractNumId w:val="6"/>
  </w:num>
  <w:num w:numId="15">
    <w:abstractNumId w:val="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38"/>
    <w:rsid w:val="0003125C"/>
    <w:rsid w:val="00032050"/>
    <w:rsid w:val="0004741F"/>
    <w:rsid w:val="000500FF"/>
    <w:rsid w:val="00054204"/>
    <w:rsid w:val="000554DD"/>
    <w:rsid w:val="000641E3"/>
    <w:rsid w:val="00081337"/>
    <w:rsid w:val="000D44FB"/>
    <w:rsid w:val="000F4DA1"/>
    <w:rsid w:val="000F7146"/>
    <w:rsid w:val="00140451"/>
    <w:rsid w:val="00180168"/>
    <w:rsid w:val="001E56AA"/>
    <w:rsid w:val="001F4986"/>
    <w:rsid w:val="001F6F2B"/>
    <w:rsid w:val="002C29DC"/>
    <w:rsid w:val="002D1219"/>
    <w:rsid w:val="002D1236"/>
    <w:rsid w:val="00360C91"/>
    <w:rsid w:val="003916E9"/>
    <w:rsid w:val="003A2441"/>
    <w:rsid w:val="003A5C80"/>
    <w:rsid w:val="003D1900"/>
    <w:rsid w:val="003E75AA"/>
    <w:rsid w:val="004079F9"/>
    <w:rsid w:val="0043359E"/>
    <w:rsid w:val="00453515"/>
    <w:rsid w:val="00485AEE"/>
    <w:rsid w:val="004B7DBB"/>
    <w:rsid w:val="004C3A7D"/>
    <w:rsid w:val="004C4BE0"/>
    <w:rsid w:val="00507439"/>
    <w:rsid w:val="005207C4"/>
    <w:rsid w:val="0055229C"/>
    <w:rsid w:val="00553D58"/>
    <w:rsid w:val="0055580B"/>
    <w:rsid w:val="005568C9"/>
    <w:rsid w:val="005571A0"/>
    <w:rsid w:val="005924FB"/>
    <w:rsid w:val="005925DB"/>
    <w:rsid w:val="005B5E24"/>
    <w:rsid w:val="005D1999"/>
    <w:rsid w:val="005F2350"/>
    <w:rsid w:val="006133E7"/>
    <w:rsid w:val="00640BC7"/>
    <w:rsid w:val="00692108"/>
    <w:rsid w:val="006D0923"/>
    <w:rsid w:val="006E1C67"/>
    <w:rsid w:val="006E30B3"/>
    <w:rsid w:val="006E5B83"/>
    <w:rsid w:val="006F3B38"/>
    <w:rsid w:val="00710FF6"/>
    <w:rsid w:val="0072613B"/>
    <w:rsid w:val="00734CD7"/>
    <w:rsid w:val="00735FBF"/>
    <w:rsid w:val="00771B49"/>
    <w:rsid w:val="007917C9"/>
    <w:rsid w:val="0079619B"/>
    <w:rsid w:val="007A2DD6"/>
    <w:rsid w:val="007A3FA4"/>
    <w:rsid w:val="007B7914"/>
    <w:rsid w:val="007B7BC2"/>
    <w:rsid w:val="007F1A63"/>
    <w:rsid w:val="00820663"/>
    <w:rsid w:val="00821F13"/>
    <w:rsid w:val="00826F47"/>
    <w:rsid w:val="00831F24"/>
    <w:rsid w:val="00835990"/>
    <w:rsid w:val="00882133"/>
    <w:rsid w:val="008B14EE"/>
    <w:rsid w:val="008C3AB0"/>
    <w:rsid w:val="008D4169"/>
    <w:rsid w:val="008E577F"/>
    <w:rsid w:val="0091060F"/>
    <w:rsid w:val="0095299A"/>
    <w:rsid w:val="00954796"/>
    <w:rsid w:val="00965BEA"/>
    <w:rsid w:val="0096634F"/>
    <w:rsid w:val="00976F08"/>
    <w:rsid w:val="00984A57"/>
    <w:rsid w:val="009E59D8"/>
    <w:rsid w:val="00A115A7"/>
    <w:rsid w:val="00A42F26"/>
    <w:rsid w:val="00A530AA"/>
    <w:rsid w:val="00A9229D"/>
    <w:rsid w:val="00AA1B2E"/>
    <w:rsid w:val="00AB566F"/>
    <w:rsid w:val="00AD18EC"/>
    <w:rsid w:val="00AF6906"/>
    <w:rsid w:val="00B1139E"/>
    <w:rsid w:val="00B74B8B"/>
    <w:rsid w:val="00BA0834"/>
    <w:rsid w:val="00BD6D58"/>
    <w:rsid w:val="00BE4ECA"/>
    <w:rsid w:val="00C05D32"/>
    <w:rsid w:val="00C21232"/>
    <w:rsid w:val="00C879F6"/>
    <w:rsid w:val="00CB072F"/>
    <w:rsid w:val="00CB4A50"/>
    <w:rsid w:val="00CB513F"/>
    <w:rsid w:val="00CB7D35"/>
    <w:rsid w:val="00CC7417"/>
    <w:rsid w:val="00CD3B90"/>
    <w:rsid w:val="00CE506D"/>
    <w:rsid w:val="00D17E8A"/>
    <w:rsid w:val="00D22A9D"/>
    <w:rsid w:val="00D22ECA"/>
    <w:rsid w:val="00D575B7"/>
    <w:rsid w:val="00D61EFA"/>
    <w:rsid w:val="00D946C2"/>
    <w:rsid w:val="00DA30FC"/>
    <w:rsid w:val="00E03D74"/>
    <w:rsid w:val="00E04454"/>
    <w:rsid w:val="00E11520"/>
    <w:rsid w:val="00E12E54"/>
    <w:rsid w:val="00E32210"/>
    <w:rsid w:val="00E45F92"/>
    <w:rsid w:val="00EA70FF"/>
    <w:rsid w:val="00EB2CC4"/>
    <w:rsid w:val="00EC13E0"/>
    <w:rsid w:val="00ED48B5"/>
    <w:rsid w:val="00F0164A"/>
    <w:rsid w:val="00F03AE0"/>
    <w:rsid w:val="00F60C4E"/>
    <w:rsid w:val="00F62710"/>
    <w:rsid w:val="00F672FD"/>
    <w:rsid w:val="00F72A40"/>
    <w:rsid w:val="00F74467"/>
    <w:rsid w:val="00F74F78"/>
    <w:rsid w:val="00FF3E0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1FE8CF"/>
  <w15:docId w15:val="{79C4CFD1-D1E3-44BC-862A-88FC005A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CD7"/>
    <w:pPr>
      <w:spacing w:line="360" w:lineRule="auto"/>
      <w:ind w:firstLine="720"/>
      <w:jc w:val="both"/>
    </w:pPr>
    <w:rPr>
      <w:rFonts w:ascii="Arial" w:hAnsi="Arial"/>
      <w:sz w:val="24"/>
      <w:lang w:val="en-US"/>
    </w:rPr>
  </w:style>
  <w:style w:type="paragraph" w:styleId="Ttulo1">
    <w:name w:val="heading 1"/>
    <w:basedOn w:val="Normal"/>
    <w:next w:val="Normal"/>
    <w:link w:val="Ttulo1Car"/>
    <w:uiPriority w:val="9"/>
    <w:qFormat/>
    <w:rsid w:val="008B14EE"/>
    <w:pPr>
      <w:keepNext/>
      <w:ind w:firstLine="709"/>
      <w:outlineLvl w:val="0"/>
    </w:pPr>
    <w:rPr>
      <w:b/>
      <w:sz w:val="28"/>
    </w:rPr>
  </w:style>
  <w:style w:type="paragraph" w:styleId="Ttulo2">
    <w:name w:val="heading 2"/>
    <w:basedOn w:val="Normal"/>
    <w:next w:val="Normal"/>
    <w:qFormat/>
    <w:rsid w:val="00360C91"/>
    <w:pPr>
      <w:keepNext/>
      <w:ind w:firstLine="709"/>
      <w:outlineLvl w:val="1"/>
    </w:pPr>
    <w:rPr>
      <w:b/>
    </w:rPr>
  </w:style>
  <w:style w:type="paragraph" w:styleId="Ttulo3">
    <w:name w:val="heading 3"/>
    <w:basedOn w:val="Normal"/>
    <w:next w:val="Normal"/>
    <w:qFormat/>
    <w:pPr>
      <w:keepNext/>
      <w:spacing w:before="60" w:after="60"/>
      <w:outlineLvl w:val="2"/>
    </w:pPr>
    <w:rPr>
      <w:b/>
      <w:color w:val="FFFFFF"/>
      <w:sz w:val="26"/>
    </w:rPr>
  </w:style>
  <w:style w:type="paragraph" w:styleId="Ttulo4">
    <w:name w:val="heading 4"/>
    <w:basedOn w:val="Normal"/>
    <w:next w:val="Normal"/>
    <w:qFormat/>
    <w:pPr>
      <w:keepNext/>
      <w:spacing w:before="60" w:after="60"/>
      <w:outlineLvl w:val="3"/>
    </w:pPr>
    <w:rPr>
      <w:i/>
      <w:sz w:val="18"/>
    </w:rPr>
  </w:style>
  <w:style w:type="paragraph" w:styleId="Ttulo5">
    <w:name w:val="heading 5"/>
    <w:basedOn w:val="Normal"/>
    <w:next w:val="Normal"/>
    <w:qFormat/>
    <w:pPr>
      <w:keepNext/>
      <w:outlineLvl w:val="4"/>
    </w:pPr>
    <w:rPr>
      <w:b/>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b/>
      <w:sz w:val="18"/>
    </w:rPr>
  </w:style>
  <w:style w:type="paragraph" w:styleId="Piedepgina">
    <w:name w:val="footer"/>
    <w:basedOn w:val="Normal"/>
    <w:pPr>
      <w:tabs>
        <w:tab w:val="center" w:pos="4320"/>
        <w:tab w:val="right" w:pos="8640"/>
      </w:tabs>
    </w:pPr>
  </w:style>
  <w:style w:type="paragraph" w:styleId="Listaconnmeros">
    <w:name w:val="List Number"/>
    <w:basedOn w:val="Normal"/>
    <w:pPr>
      <w:tabs>
        <w:tab w:val="left" w:pos="360"/>
      </w:tabs>
      <w:ind w:left="360" w:hanging="360"/>
    </w:pPr>
  </w:style>
  <w:style w:type="paragraph" w:customStyle="1" w:styleId="CovFormText">
    <w:name w:val="Cov_Form Text"/>
    <w:basedOn w:val="Encabezado"/>
    <w:pPr>
      <w:tabs>
        <w:tab w:val="clear" w:pos="4320"/>
        <w:tab w:val="clear" w:pos="8640"/>
      </w:tabs>
      <w:spacing w:before="60" w:after="60"/>
    </w:pPr>
    <w:rPr>
      <w:b w:val="0"/>
      <w:noProof/>
    </w:rPr>
  </w:style>
  <w:style w:type="paragraph" w:styleId="Textonotapie">
    <w:name w:val="footnote text"/>
    <w:basedOn w:val="Normal"/>
    <w:semiHidden/>
    <w:rPr>
      <w:sz w:val="18"/>
    </w:rPr>
  </w:style>
  <w:style w:type="character" w:styleId="Refdenotaalpie">
    <w:name w:val="footnote reference"/>
    <w:semiHidden/>
    <w:rPr>
      <w:sz w:val="20"/>
      <w:vertAlign w:val="superscript"/>
    </w:rPr>
  </w:style>
  <w:style w:type="paragraph" w:customStyle="1" w:styleId="ABodyBullet1">
    <w:name w:val="A_Body Bullet 1"/>
    <w:basedOn w:val="Normal"/>
    <w:pPr>
      <w:spacing w:before="60" w:after="60"/>
    </w:pPr>
    <w:rPr>
      <w:sz w:val="22"/>
    </w:rPr>
  </w:style>
  <w:style w:type="character" w:styleId="Refdecomentario">
    <w:name w:val="annotation reference"/>
    <w:semiHidden/>
    <w:rPr>
      <w:sz w:val="16"/>
    </w:rPr>
  </w:style>
  <w:style w:type="paragraph" w:styleId="Textocomentario">
    <w:name w:val="annotation text"/>
    <w:basedOn w:val="Normal"/>
    <w:semiHidden/>
    <w:rPr>
      <w:sz w:val="20"/>
    </w:rPr>
  </w:style>
  <w:style w:type="paragraph" w:styleId="Textodeglobo">
    <w:name w:val="Balloon Text"/>
    <w:basedOn w:val="Normal"/>
    <w:link w:val="TextodegloboCar"/>
    <w:semiHidden/>
    <w:unhideWhenUsed/>
    <w:rsid w:val="00831F24"/>
    <w:rPr>
      <w:rFonts w:ascii="Tahoma" w:hAnsi="Tahoma" w:cs="Tahoma"/>
      <w:sz w:val="16"/>
      <w:szCs w:val="16"/>
    </w:rPr>
  </w:style>
  <w:style w:type="character" w:customStyle="1" w:styleId="TextodegloboCar">
    <w:name w:val="Texto de globo Car"/>
    <w:basedOn w:val="Fuentedeprrafopredeter"/>
    <w:link w:val="Textodeglobo"/>
    <w:semiHidden/>
    <w:rsid w:val="00831F24"/>
    <w:rPr>
      <w:rFonts w:ascii="Tahoma" w:hAnsi="Tahoma" w:cs="Tahoma"/>
      <w:sz w:val="16"/>
      <w:szCs w:val="16"/>
      <w:lang w:val="en-US"/>
    </w:rPr>
  </w:style>
  <w:style w:type="character" w:styleId="Hipervnculo">
    <w:name w:val="Hyperlink"/>
    <w:basedOn w:val="Fuentedeprrafopredeter"/>
    <w:rsid w:val="000641E3"/>
    <w:rPr>
      <w:color w:val="0000FF" w:themeColor="hyperlink"/>
      <w:u w:val="single"/>
    </w:rPr>
  </w:style>
  <w:style w:type="paragraph" w:styleId="HTMLconformatoprevio">
    <w:name w:val="HTML Preformatted"/>
    <w:basedOn w:val="Normal"/>
    <w:link w:val="HTMLconformatoprevioCar"/>
    <w:uiPriority w:val="99"/>
    <w:semiHidden/>
    <w:unhideWhenUsed/>
    <w:rsid w:val="00FF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MX" w:eastAsia="es-MX"/>
    </w:rPr>
  </w:style>
  <w:style w:type="character" w:customStyle="1" w:styleId="HTMLconformatoprevioCar">
    <w:name w:val="HTML con formato previo Car"/>
    <w:basedOn w:val="Fuentedeprrafopredeter"/>
    <w:link w:val="HTMLconformatoprevio"/>
    <w:uiPriority w:val="99"/>
    <w:semiHidden/>
    <w:rsid w:val="00FF3E01"/>
    <w:rPr>
      <w:rFonts w:ascii="Courier New" w:hAnsi="Courier New" w:cs="Courier New"/>
      <w:lang w:val="es-MX" w:eastAsia="es-MX"/>
    </w:rPr>
  </w:style>
  <w:style w:type="table" w:styleId="Tablaconcuadrcula">
    <w:name w:val="Table Grid"/>
    <w:basedOn w:val="Tablanormal"/>
    <w:uiPriority w:val="59"/>
    <w:rsid w:val="00734CD7"/>
    <w:pPr>
      <w:ind w:left="720" w:firstLine="709"/>
    </w:pPr>
    <w:rPr>
      <w:rFonts w:ascii="Arial" w:eastAsiaTheme="minorHAnsi" w:hAnsi="Arial" w:cstheme="minorBidi"/>
      <w:sz w:val="24"/>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4CD7"/>
    <w:pPr>
      <w:spacing w:after="200"/>
      <w:ind w:left="720" w:firstLine="709"/>
      <w:contextualSpacing/>
    </w:pPr>
    <w:rPr>
      <w:rFonts w:eastAsiaTheme="minorHAnsi" w:cstheme="minorBidi"/>
      <w:szCs w:val="22"/>
      <w:lang w:val="es-MX"/>
    </w:rPr>
  </w:style>
  <w:style w:type="character" w:customStyle="1" w:styleId="Ttulo1Car">
    <w:name w:val="Título 1 Car"/>
    <w:basedOn w:val="Fuentedeprrafopredeter"/>
    <w:link w:val="Ttulo1"/>
    <w:uiPriority w:val="9"/>
    <w:rsid w:val="000500FF"/>
    <w:rPr>
      <w:rFonts w:ascii="Arial" w:hAnsi="Arial"/>
      <w:b/>
      <w:sz w:val="28"/>
      <w:lang w:val="en-US"/>
    </w:rPr>
  </w:style>
  <w:style w:type="paragraph" w:styleId="Bibliografa">
    <w:name w:val="Bibliography"/>
    <w:basedOn w:val="Normal"/>
    <w:next w:val="Normal"/>
    <w:uiPriority w:val="47"/>
    <w:unhideWhenUsed/>
    <w:rsid w:val="00050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4458">
      <w:bodyDiv w:val="1"/>
      <w:marLeft w:val="0"/>
      <w:marRight w:val="0"/>
      <w:marTop w:val="0"/>
      <w:marBottom w:val="0"/>
      <w:divBdr>
        <w:top w:val="none" w:sz="0" w:space="0" w:color="auto"/>
        <w:left w:val="none" w:sz="0" w:space="0" w:color="auto"/>
        <w:bottom w:val="none" w:sz="0" w:space="0" w:color="auto"/>
        <w:right w:val="none" w:sz="0" w:space="0" w:color="auto"/>
      </w:divBdr>
    </w:div>
    <w:div w:id="184560902">
      <w:bodyDiv w:val="1"/>
      <w:marLeft w:val="0"/>
      <w:marRight w:val="0"/>
      <w:marTop w:val="0"/>
      <w:marBottom w:val="0"/>
      <w:divBdr>
        <w:top w:val="none" w:sz="0" w:space="0" w:color="auto"/>
        <w:left w:val="none" w:sz="0" w:space="0" w:color="auto"/>
        <w:bottom w:val="none" w:sz="0" w:space="0" w:color="auto"/>
        <w:right w:val="none" w:sz="0" w:space="0" w:color="auto"/>
      </w:divBdr>
    </w:div>
    <w:div w:id="460928226">
      <w:bodyDiv w:val="1"/>
      <w:marLeft w:val="0"/>
      <w:marRight w:val="0"/>
      <w:marTop w:val="0"/>
      <w:marBottom w:val="0"/>
      <w:divBdr>
        <w:top w:val="none" w:sz="0" w:space="0" w:color="auto"/>
        <w:left w:val="none" w:sz="0" w:space="0" w:color="auto"/>
        <w:bottom w:val="none" w:sz="0" w:space="0" w:color="auto"/>
        <w:right w:val="none" w:sz="0" w:space="0" w:color="auto"/>
      </w:divBdr>
    </w:div>
    <w:div w:id="686298915">
      <w:bodyDiv w:val="1"/>
      <w:marLeft w:val="0"/>
      <w:marRight w:val="0"/>
      <w:marTop w:val="0"/>
      <w:marBottom w:val="0"/>
      <w:divBdr>
        <w:top w:val="none" w:sz="0" w:space="0" w:color="auto"/>
        <w:left w:val="none" w:sz="0" w:space="0" w:color="auto"/>
        <w:bottom w:val="none" w:sz="0" w:space="0" w:color="auto"/>
        <w:right w:val="none" w:sz="0" w:space="0" w:color="auto"/>
      </w:divBdr>
    </w:div>
    <w:div w:id="842361528">
      <w:bodyDiv w:val="1"/>
      <w:marLeft w:val="0"/>
      <w:marRight w:val="0"/>
      <w:marTop w:val="0"/>
      <w:marBottom w:val="0"/>
      <w:divBdr>
        <w:top w:val="none" w:sz="0" w:space="0" w:color="auto"/>
        <w:left w:val="none" w:sz="0" w:space="0" w:color="auto"/>
        <w:bottom w:val="none" w:sz="0" w:space="0" w:color="auto"/>
        <w:right w:val="none" w:sz="0" w:space="0" w:color="auto"/>
      </w:divBdr>
    </w:div>
    <w:div w:id="957564445">
      <w:bodyDiv w:val="1"/>
      <w:marLeft w:val="0"/>
      <w:marRight w:val="0"/>
      <w:marTop w:val="0"/>
      <w:marBottom w:val="0"/>
      <w:divBdr>
        <w:top w:val="none" w:sz="0" w:space="0" w:color="auto"/>
        <w:left w:val="none" w:sz="0" w:space="0" w:color="auto"/>
        <w:bottom w:val="none" w:sz="0" w:space="0" w:color="auto"/>
        <w:right w:val="none" w:sz="0" w:space="0" w:color="auto"/>
      </w:divBdr>
    </w:div>
    <w:div w:id="1021273855">
      <w:bodyDiv w:val="1"/>
      <w:marLeft w:val="0"/>
      <w:marRight w:val="0"/>
      <w:marTop w:val="0"/>
      <w:marBottom w:val="0"/>
      <w:divBdr>
        <w:top w:val="none" w:sz="0" w:space="0" w:color="auto"/>
        <w:left w:val="none" w:sz="0" w:space="0" w:color="auto"/>
        <w:bottom w:val="none" w:sz="0" w:space="0" w:color="auto"/>
        <w:right w:val="none" w:sz="0" w:space="0" w:color="auto"/>
      </w:divBdr>
    </w:div>
    <w:div w:id="1165898942">
      <w:bodyDiv w:val="1"/>
      <w:marLeft w:val="0"/>
      <w:marRight w:val="0"/>
      <w:marTop w:val="0"/>
      <w:marBottom w:val="0"/>
      <w:divBdr>
        <w:top w:val="none" w:sz="0" w:space="0" w:color="auto"/>
        <w:left w:val="none" w:sz="0" w:space="0" w:color="auto"/>
        <w:bottom w:val="none" w:sz="0" w:space="0" w:color="auto"/>
        <w:right w:val="none" w:sz="0" w:space="0" w:color="auto"/>
      </w:divBdr>
    </w:div>
    <w:div w:id="1202471938">
      <w:bodyDiv w:val="1"/>
      <w:marLeft w:val="0"/>
      <w:marRight w:val="0"/>
      <w:marTop w:val="0"/>
      <w:marBottom w:val="0"/>
      <w:divBdr>
        <w:top w:val="none" w:sz="0" w:space="0" w:color="auto"/>
        <w:left w:val="none" w:sz="0" w:space="0" w:color="auto"/>
        <w:bottom w:val="none" w:sz="0" w:space="0" w:color="auto"/>
        <w:right w:val="none" w:sz="0" w:space="0" w:color="auto"/>
      </w:divBdr>
    </w:div>
    <w:div w:id="1390224811">
      <w:bodyDiv w:val="1"/>
      <w:marLeft w:val="0"/>
      <w:marRight w:val="0"/>
      <w:marTop w:val="0"/>
      <w:marBottom w:val="0"/>
      <w:divBdr>
        <w:top w:val="none" w:sz="0" w:space="0" w:color="auto"/>
        <w:left w:val="none" w:sz="0" w:space="0" w:color="auto"/>
        <w:bottom w:val="none" w:sz="0" w:space="0" w:color="auto"/>
        <w:right w:val="none" w:sz="0" w:space="0" w:color="auto"/>
      </w:divBdr>
    </w:div>
    <w:div w:id="1551647793">
      <w:bodyDiv w:val="1"/>
      <w:marLeft w:val="0"/>
      <w:marRight w:val="0"/>
      <w:marTop w:val="0"/>
      <w:marBottom w:val="0"/>
      <w:divBdr>
        <w:top w:val="none" w:sz="0" w:space="0" w:color="auto"/>
        <w:left w:val="none" w:sz="0" w:space="0" w:color="auto"/>
        <w:bottom w:val="none" w:sz="0" w:space="0" w:color="auto"/>
        <w:right w:val="none" w:sz="0" w:space="0" w:color="auto"/>
      </w:divBdr>
    </w:div>
    <w:div w:id="1576935898">
      <w:bodyDiv w:val="1"/>
      <w:marLeft w:val="0"/>
      <w:marRight w:val="0"/>
      <w:marTop w:val="0"/>
      <w:marBottom w:val="0"/>
      <w:divBdr>
        <w:top w:val="none" w:sz="0" w:space="0" w:color="auto"/>
        <w:left w:val="none" w:sz="0" w:space="0" w:color="auto"/>
        <w:bottom w:val="none" w:sz="0" w:space="0" w:color="auto"/>
        <w:right w:val="none" w:sz="0" w:space="0" w:color="auto"/>
      </w:divBdr>
    </w:div>
    <w:div w:id="1681741415">
      <w:bodyDiv w:val="1"/>
      <w:marLeft w:val="0"/>
      <w:marRight w:val="0"/>
      <w:marTop w:val="0"/>
      <w:marBottom w:val="0"/>
      <w:divBdr>
        <w:top w:val="none" w:sz="0" w:space="0" w:color="auto"/>
        <w:left w:val="none" w:sz="0" w:space="0" w:color="auto"/>
        <w:bottom w:val="none" w:sz="0" w:space="0" w:color="auto"/>
        <w:right w:val="none" w:sz="0" w:space="0" w:color="auto"/>
      </w:divBdr>
    </w:div>
    <w:div w:id="1853951731">
      <w:bodyDiv w:val="1"/>
      <w:marLeft w:val="0"/>
      <w:marRight w:val="0"/>
      <w:marTop w:val="0"/>
      <w:marBottom w:val="0"/>
      <w:divBdr>
        <w:top w:val="none" w:sz="0" w:space="0" w:color="auto"/>
        <w:left w:val="none" w:sz="0" w:space="0" w:color="auto"/>
        <w:bottom w:val="none" w:sz="0" w:space="0" w:color="auto"/>
        <w:right w:val="none" w:sz="0" w:space="0" w:color="auto"/>
      </w:divBdr>
    </w:div>
    <w:div w:id="1998878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gcf16</b:Tag>
    <b:SourceType>DocumentFromInternetSite</b:SourceType>
    <b:Guid>{1180B8AA-E56F-4316-B164-DAF2D393496B}</b:Guid>
    <b:Author>
      <b:Author>
        <b:NameList>
          <b:Person>
            <b:Last>gcfaprendelibre</b:Last>
          </b:Person>
        </b:NameList>
      </b:Author>
    </b:Author>
    <b:Title>gcfaprendelibre</b:Title>
    <b:InternetSiteTitle>gcfaprendelibre</b:InternetSiteTitle>
    <b:Year>2016</b:Year>
    <b:URL>https://www.gcfaprendelibre.org/tecnologia/curso/informatica_basica/empezando_a_usar_un_computador/2.do</b:URL>
    <b:RefOrder>1</b:RefOrder>
  </b:Source>
  <b:Source>
    <b:Tag>fra13</b:Tag>
    <b:SourceType>InternetSite</b:SourceType>
    <b:Guid>{F552AE7E-E3E9-4EF0-8B9B-916875B8B187}</b:Guid>
    <b:Author>
      <b:Author>
        <b:NameList>
          <b:Person>
            <b:Last>fraktalweb</b:Last>
          </b:Person>
        </b:NameList>
      </b:Author>
    </b:Author>
    <b:Title>fraktalweb</b:Title>
    <b:Year>2013</b:Year>
    <b:Month>Junio</b:Month>
    <b:Day>20</b:Day>
    <b:URL>http://fraktalweb.com/blog/sistemas-web-para-que-sirven/</b:URL>
    <b:RefOrder>2</b:RefOrder>
  </b:Source>
  <b:Source>
    <b:Tag>apr06</b:Tag>
    <b:SourceType>InternetSite</b:SourceType>
    <b:Guid>{4DC94253-8790-41E1-8B10-FB45BD666476}</b:Guid>
    <b:Author>
      <b:Author>
        <b:NameList>
          <b:Person>
            <b:Last>aprenderaprogramar</b:Last>
          </b:Person>
        </b:NameList>
      </b:Author>
    </b:Author>
    <b:Title>aprenderaprogramar.com</b:Title>
    <b:Year>2006</b:Year>
    <b:URL>http://www.aprenderaprogramar.com/index.php?option=com_attachments&amp;task=download&amp;id=500</b:URL>
    <b:RefOrder>3</b:RefOrder>
  </b:Source>
  <b:Source>
    <b:Tag>Nei09</b:Tag>
    <b:SourceType>DocumentFromInternetSite</b:SourceType>
    <b:Guid>{D12EFC68-226F-4ED9-AE36-7B6A46CA66B3}</b:Guid>
    <b:Title>Biblioteca Digital ECET.</b:Title>
    <b:Year>2009</b:Year>
    <b:Author>
      <b:Author>
        <b:NameList>
          <b:Person>
            <b:Last>Neilson</b:Last>
            <b:First>Jaime.</b:First>
          </b:Person>
        </b:NameList>
      </b:Author>
    </b:Author>
    <b:InternetSiteTitle>E-libro. Comercio electrónico</b:InternetSiteTitle>
    <b:URL>http://site.ebrary.com.ezproxy.bibliotecaecest.mx/lib/bidigecestsp/reader.action?docID=10316692&amp;ppg=3</b:URL>
    <b:RefOrder>4</b:RefOrder>
  </b:Source>
</b:Sources>
</file>

<file path=customXml/itemProps1.xml><?xml version="1.0" encoding="utf-8"?>
<ds:datastoreItem xmlns:ds="http://schemas.openxmlformats.org/officeDocument/2006/customXml" ds:itemID="{CD9D5C40-7404-4B89-9DA0-E8052478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Form_1.0</Template>
  <TotalTime>106</TotalTime>
  <Pages>37</Pages>
  <Words>4804</Words>
  <Characters>26422</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Meeting Minutes Template</vt:lpstr>
      <vt:lpstr>Project Meeting Minutes Template</vt:lpstr>
    </vt:vector>
  </TitlesOfParts>
  <Company>CVR/IT Consulting</Company>
  <LinksUpToDate>false</LinksUpToDate>
  <CharactersWithSpaces>31164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subject/>
  <dc:creator>Julio Cesar Gtz Cel</dc:creator>
  <cp:keywords>Meeting Minutes</cp:keywords>
  <dc:description>Copyright 2005 CVR/IT Consulting LLC._x000d_
All Rights Reserved.  No portion of this document may be reproduced or distributed without a valid license from the author.  For information on licensing see www.cvr-it.com or contact info@cvr-it.com</dc:description>
  <cp:lastModifiedBy>YEMISI CRUZ</cp:lastModifiedBy>
  <cp:revision>31</cp:revision>
  <cp:lastPrinted>2002-09-23T15:13:00Z</cp:lastPrinted>
  <dcterms:created xsi:type="dcterms:W3CDTF">2017-06-30T23:11:00Z</dcterms:created>
  <dcterms:modified xsi:type="dcterms:W3CDTF">2017-07-01T01:04:00Z</dcterms:modified>
  <cp:category/>
</cp:coreProperties>
</file>